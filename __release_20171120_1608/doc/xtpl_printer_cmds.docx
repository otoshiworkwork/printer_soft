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F27" w:rsidRDefault="00F70F27" w:rsidP="002E0A22">
      <w:pPr>
        <w:rPr>
          <w:lang w:val="pl-PL"/>
        </w:rPr>
      </w:pPr>
    </w:p>
    <w:p w:rsidR="009D6818" w:rsidRDefault="009D6818" w:rsidP="002E0A22">
      <w:pPr>
        <w:rPr>
          <w:lang w:val="pl-PL"/>
        </w:rPr>
      </w:pPr>
    </w:p>
    <w:p w:rsidR="009D6818" w:rsidRDefault="009D6818" w:rsidP="002E0A22">
      <w:pPr>
        <w:rPr>
          <w:lang w:val="pl-PL"/>
        </w:rPr>
      </w:pPr>
    </w:p>
    <w:p w:rsidR="009D6818" w:rsidRDefault="009D6818" w:rsidP="002E0A22">
      <w:pPr>
        <w:rPr>
          <w:lang w:val="pl-PL"/>
        </w:rPr>
      </w:pPr>
    </w:p>
    <w:p w:rsidR="009D6818" w:rsidRDefault="009D6818" w:rsidP="002E0A22">
      <w:pPr>
        <w:rPr>
          <w:lang w:val="pl-PL"/>
        </w:rPr>
      </w:pPr>
    </w:p>
    <w:p w:rsidR="009D6818" w:rsidRDefault="009D6818" w:rsidP="002E0A22">
      <w:pPr>
        <w:rPr>
          <w:lang w:val="pl-PL"/>
        </w:rPr>
      </w:pPr>
    </w:p>
    <w:p w:rsidR="009D6818" w:rsidRDefault="009D6818" w:rsidP="002E0A22">
      <w:pPr>
        <w:rPr>
          <w:lang w:val="pl-PL"/>
        </w:rPr>
      </w:pPr>
    </w:p>
    <w:p w:rsidR="009D6818" w:rsidRDefault="009D6818" w:rsidP="002E0A22">
      <w:pPr>
        <w:rPr>
          <w:lang w:val="pl-PL"/>
        </w:rPr>
      </w:pPr>
    </w:p>
    <w:p w:rsidR="009D6818" w:rsidRDefault="009D6818" w:rsidP="002E0A22">
      <w:pPr>
        <w:rPr>
          <w:lang w:val="pl-PL"/>
        </w:rPr>
      </w:pPr>
    </w:p>
    <w:p w:rsidR="0069637E" w:rsidRDefault="0069637E" w:rsidP="0069637E">
      <w:pPr>
        <w:keepNext/>
      </w:pPr>
    </w:p>
    <w:p w:rsidR="0079284C" w:rsidRDefault="0079284C" w:rsidP="002E0A22"/>
    <w:p w:rsidR="0079284C" w:rsidRDefault="0079284C" w:rsidP="00064C34">
      <w:pPr>
        <w:tabs>
          <w:tab w:val="left" w:pos="2816"/>
        </w:tabs>
      </w:pPr>
    </w:p>
    <w:p w:rsidR="0079284C" w:rsidRDefault="0079284C" w:rsidP="002E0A22"/>
    <w:p w:rsidR="0079284C" w:rsidRDefault="0079284C" w:rsidP="002E0A22"/>
    <w:p w:rsidR="0079284C" w:rsidRDefault="003E068E" w:rsidP="003E068E">
      <w:pPr>
        <w:pStyle w:val="Tytu"/>
      </w:pPr>
      <w:permStart w:id="695424860" w:edGrp="everyone"/>
      <w:r>
        <w:t>xtpl_printer_cmds</w:t>
      </w:r>
      <w:permEnd w:id="695424860"/>
    </w:p>
    <w:p w:rsidR="0079284C" w:rsidRDefault="0079284C" w:rsidP="002E0A22"/>
    <w:p w:rsidR="0079284C" w:rsidRDefault="0079284C" w:rsidP="002E0A22"/>
    <w:p w:rsidR="0079284C" w:rsidRDefault="0079284C" w:rsidP="002E0A22"/>
    <w:p w:rsidR="0079284C" w:rsidRDefault="0079284C" w:rsidP="002E0A22"/>
    <w:p w:rsidR="0079284C" w:rsidRPr="0098376F" w:rsidRDefault="0079284C" w:rsidP="002E0A22"/>
    <w:p w:rsidR="002E0A22" w:rsidRPr="0098376F" w:rsidRDefault="002E0A22" w:rsidP="002E0A22"/>
    <w:p w:rsidR="002E0A22" w:rsidRPr="0098376F" w:rsidRDefault="002E0A22" w:rsidP="002E0A22"/>
    <w:p w:rsidR="002E0A22" w:rsidRPr="0098376F" w:rsidRDefault="002E0A22" w:rsidP="002E0A22"/>
    <w:p w:rsidR="00FF54A3" w:rsidRPr="0098376F" w:rsidRDefault="002E0A22" w:rsidP="00594C29">
      <w:pPr>
        <w:spacing w:after="160" w:line="259" w:lineRule="auto"/>
        <w:ind w:left="0" w:firstLine="0"/>
        <w:contextualSpacing w:val="0"/>
        <w:jc w:val="left"/>
      </w:pPr>
      <w:r w:rsidRPr="0098376F">
        <w:br w:type="page"/>
      </w:r>
    </w:p>
    <w:sdt>
      <w:sdtPr>
        <w:rPr>
          <w:rFonts w:ascii="Lato" w:eastAsia="Times New Roman" w:hAnsi="Lato" w:cs="Times New Roman"/>
          <w:color w:val="auto"/>
          <w:sz w:val="24"/>
          <w:szCs w:val="22"/>
          <w:lang w:val="pl-PL"/>
        </w:rPr>
        <w:id w:val="-63804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54A3" w:rsidRPr="00FF54A3" w:rsidRDefault="00FF54A3" w:rsidP="00FF54A3">
          <w:pPr>
            <w:pStyle w:val="Nagwekspisutreci"/>
            <w:numPr>
              <w:ilvl w:val="0"/>
              <w:numId w:val="0"/>
            </w:numPr>
            <w:rPr>
              <w:rStyle w:val="TytuZnak"/>
            </w:rPr>
          </w:pPr>
          <w:r>
            <w:rPr>
              <w:rStyle w:val="TytuZnak"/>
            </w:rPr>
            <w:t>Table of Contents</w:t>
          </w:r>
        </w:p>
        <w:p w:rsidR="00D31D70" w:rsidRDefault="00FF54A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58224" w:history="1">
            <w:r w:rsidR="00D31D70" w:rsidRPr="006912C8">
              <w:rPr>
                <w:rStyle w:val="Hipercze"/>
                <w:rFonts w:eastAsiaTheme="majorEastAsia"/>
                <w:noProof/>
              </w:rPr>
              <w:t>Revision History</w:t>
            </w:r>
            <w:r w:rsidR="00D31D70">
              <w:rPr>
                <w:noProof/>
                <w:webHidden/>
              </w:rPr>
              <w:tab/>
            </w:r>
            <w:r w:rsidR="00D31D70">
              <w:rPr>
                <w:noProof/>
                <w:webHidden/>
              </w:rPr>
              <w:fldChar w:fldCharType="begin"/>
            </w:r>
            <w:r w:rsidR="00D31D70">
              <w:rPr>
                <w:noProof/>
                <w:webHidden/>
              </w:rPr>
              <w:instrText xml:space="preserve"> PAGEREF _Toc498958224 \h </w:instrText>
            </w:r>
            <w:r w:rsidR="00D31D70">
              <w:rPr>
                <w:noProof/>
                <w:webHidden/>
              </w:rPr>
            </w:r>
            <w:r w:rsidR="00D31D70">
              <w:rPr>
                <w:noProof/>
                <w:webHidden/>
              </w:rPr>
              <w:fldChar w:fldCharType="separate"/>
            </w:r>
            <w:r w:rsidR="00D31D70">
              <w:rPr>
                <w:noProof/>
                <w:webHidden/>
              </w:rPr>
              <w:t>3</w:t>
            </w:r>
            <w:r w:rsidR="00D31D70">
              <w:rPr>
                <w:noProof/>
                <w:webHidden/>
              </w:rPr>
              <w:fldChar w:fldCharType="end"/>
            </w:r>
          </w:hyperlink>
        </w:p>
        <w:p w:rsidR="00D31D70" w:rsidRDefault="00D31D70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val="pl-PL" w:eastAsia="pl-PL"/>
            </w:rPr>
          </w:pPr>
          <w:hyperlink w:anchor="_Toc498958225" w:history="1">
            <w:r w:rsidRPr="006912C8">
              <w:rPr>
                <w:rStyle w:val="Hipercze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l-PL" w:eastAsia="pl-PL"/>
              </w:rPr>
              <w:tab/>
            </w:r>
            <w:r w:rsidRPr="006912C8">
              <w:rPr>
                <w:rStyle w:val="Hipercze"/>
                <w:rFonts w:eastAsiaTheme="majorEastAsia"/>
                <w:noProof/>
              </w:rPr>
              <w:t>Signal related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D70" w:rsidRDefault="00D31D70">
          <w:pPr>
            <w:pStyle w:val="Spistreci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pl-PL" w:eastAsia="pl-PL"/>
            </w:rPr>
          </w:pPr>
          <w:hyperlink w:anchor="_Toc498958226" w:history="1">
            <w:r w:rsidRPr="006912C8">
              <w:rPr>
                <w:rStyle w:val="Hipercze"/>
                <w:rFonts w:eastAsiaTheme="majorEastAsia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l-PL" w:eastAsia="pl-PL"/>
              </w:rPr>
              <w:tab/>
            </w:r>
            <w:r w:rsidRPr="006912C8">
              <w:rPr>
                <w:rStyle w:val="Hipercze"/>
                <w:rFonts w:eastAsiaTheme="majorEastAsia"/>
                <w:noProof/>
                <w:lang w:val="en-US"/>
              </w:rPr>
              <w:t>--pulse_a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D70" w:rsidRDefault="00D31D70">
          <w:pPr>
            <w:pStyle w:val="Spistreci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pl-PL" w:eastAsia="pl-PL"/>
            </w:rPr>
          </w:pPr>
          <w:hyperlink w:anchor="_Toc498958227" w:history="1">
            <w:r w:rsidRPr="006912C8">
              <w:rPr>
                <w:rStyle w:val="Hipercze"/>
                <w:rFonts w:eastAsiaTheme="majorEastAsia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l-PL" w:eastAsia="pl-PL"/>
              </w:rPr>
              <w:tab/>
            </w:r>
            <w:r w:rsidRPr="006912C8">
              <w:rPr>
                <w:rStyle w:val="Hipercze"/>
                <w:rFonts w:eastAsiaTheme="majorEastAsia"/>
                <w:noProof/>
                <w:lang w:val="pl-PL"/>
              </w:rPr>
              <w:t>--digital_out_ctrl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D70" w:rsidRDefault="00D31D70">
          <w:pPr>
            <w:pStyle w:val="Spistreci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pl-PL" w:eastAsia="pl-PL"/>
            </w:rPr>
          </w:pPr>
          <w:hyperlink w:anchor="_Toc498958228" w:history="1">
            <w:r w:rsidRPr="006912C8">
              <w:rPr>
                <w:rStyle w:val="Hipercze"/>
                <w:rFonts w:eastAsiaTheme="majorEastAsia"/>
                <w:noProof/>
                <w:lang w:val="pl-PL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l-PL" w:eastAsia="pl-PL"/>
              </w:rPr>
              <w:tab/>
            </w:r>
            <w:r w:rsidRPr="006912C8">
              <w:rPr>
                <w:rStyle w:val="Hipercze"/>
                <w:rFonts w:eastAsiaTheme="majorEastAsia"/>
                <w:noProof/>
                <w:lang w:val="pl-PL"/>
              </w:rPr>
              <w:t>--set_adc_a_meas_duration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D70" w:rsidRDefault="00D31D70">
          <w:pPr>
            <w:pStyle w:val="Spistreci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pl-PL" w:eastAsia="pl-PL"/>
            </w:rPr>
          </w:pPr>
          <w:hyperlink w:anchor="_Toc498958229" w:history="1">
            <w:r w:rsidRPr="006912C8">
              <w:rPr>
                <w:rStyle w:val="Hipercze"/>
                <w:rFonts w:eastAsiaTheme="majorEastAsia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l-PL" w:eastAsia="pl-PL"/>
              </w:rPr>
              <w:tab/>
            </w:r>
            <w:r w:rsidRPr="006912C8">
              <w:rPr>
                <w:rStyle w:val="Hipercze"/>
                <w:rFonts w:eastAsiaTheme="majorEastAsia"/>
                <w:noProof/>
                <w:lang w:val="en-US"/>
              </w:rPr>
              <w:t>--get_adc_a_result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D70" w:rsidRDefault="00D31D70">
          <w:pPr>
            <w:pStyle w:val="Spistreci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pl-PL" w:eastAsia="pl-PL"/>
            </w:rPr>
          </w:pPr>
          <w:hyperlink w:anchor="_Toc498958230" w:history="1">
            <w:r w:rsidRPr="006912C8">
              <w:rPr>
                <w:rStyle w:val="Hipercze"/>
                <w:rFonts w:eastAsiaTheme="majorEastAsia"/>
                <w:noProof/>
                <w:lang w:val="pl-PL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l-PL" w:eastAsia="pl-PL"/>
              </w:rPr>
              <w:tab/>
            </w:r>
            <w:r w:rsidRPr="006912C8">
              <w:rPr>
                <w:rStyle w:val="Hipercze"/>
                <w:rFonts w:eastAsiaTheme="majorEastAsia"/>
                <w:noProof/>
                <w:lang w:val="pl-PL"/>
              </w:rPr>
              <w:t>--signal_form_upload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D70" w:rsidRDefault="00D31D70">
          <w:pPr>
            <w:pStyle w:val="Spistreci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pl-PL" w:eastAsia="pl-PL"/>
            </w:rPr>
          </w:pPr>
          <w:hyperlink w:anchor="_Toc498958231" w:history="1">
            <w:r w:rsidRPr="006912C8">
              <w:rPr>
                <w:rStyle w:val="Hipercze"/>
                <w:rFonts w:eastAsiaTheme="majorEastAsia"/>
                <w:noProof/>
                <w:lang w:val="en-US"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l-PL" w:eastAsia="pl-PL"/>
              </w:rPr>
              <w:tab/>
            </w:r>
            <w:r w:rsidRPr="006912C8">
              <w:rPr>
                <w:rStyle w:val="Hipercze"/>
                <w:rFonts w:eastAsiaTheme="majorEastAsia"/>
                <w:noProof/>
                <w:lang w:val="en-US"/>
              </w:rPr>
              <w:t>--signal_parameters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D70" w:rsidRDefault="00D31D70">
          <w:pPr>
            <w:pStyle w:val="Spistreci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pl-PL" w:eastAsia="pl-PL"/>
            </w:rPr>
          </w:pPr>
          <w:hyperlink w:anchor="_Toc498958232" w:history="1">
            <w:r w:rsidRPr="006912C8">
              <w:rPr>
                <w:rStyle w:val="Hipercze"/>
                <w:rFonts w:eastAsiaTheme="majorEastAsia"/>
                <w:noProof/>
                <w:lang w:val="en-US"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l-PL" w:eastAsia="pl-PL"/>
              </w:rPr>
              <w:tab/>
            </w:r>
            <w:r w:rsidRPr="006912C8">
              <w:rPr>
                <w:rStyle w:val="Hipercze"/>
                <w:rFonts w:eastAsiaTheme="majorEastAsia"/>
                <w:noProof/>
                <w:lang w:val="en-US"/>
              </w:rPr>
              <w:t>--signal_start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D70" w:rsidRDefault="00D31D70">
          <w:pPr>
            <w:pStyle w:val="Spistreci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pl-PL" w:eastAsia="pl-PL"/>
            </w:rPr>
          </w:pPr>
          <w:hyperlink w:anchor="_Toc498958233" w:history="1">
            <w:r w:rsidRPr="006912C8">
              <w:rPr>
                <w:rStyle w:val="Hipercze"/>
                <w:rFonts w:eastAsiaTheme="majorEastAsia"/>
                <w:noProof/>
                <w:lang w:val="en-US"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l-PL" w:eastAsia="pl-PL"/>
              </w:rPr>
              <w:tab/>
            </w:r>
            <w:r w:rsidRPr="006912C8">
              <w:rPr>
                <w:rStyle w:val="Hipercze"/>
                <w:rFonts w:eastAsiaTheme="majorEastAsia"/>
                <w:noProof/>
                <w:lang w:val="en-US"/>
              </w:rPr>
              <w:t>--signal_stop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D70" w:rsidRDefault="00D31D70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lang w:val="pl-PL" w:eastAsia="pl-PL"/>
            </w:rPr>
          </w:pPr>
          <w:hyperlink w:anchor="_Toc498958234" w:history="1">
            <w:r w:rsidRPr="006912C8">
              <w:rPr>
                <w:rStyle w:val="Hipercze"/>
                <w:rFonts w:eastAsiaTheme="majorEastAsia"/>
                <w:noProof/>
                <w:lang w:val="en-US"/>
              </w:rPr>
              <w:t>Generate example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D70" w:rsidRDefault="00D31D70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val="pl-PL" w:eastAsia="pl-PL"/>
            </w:rPr>
          </w:pPr>
          <w:hyperlink w:anchor="_Toc498958235" w:history="1">
            <w:r w:rsidRPr="006912C8">
              <w:rPr>
                <w:rStyle w:val="Hipercze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l-PL" w:eastAsia="pl-PL"/>
              </w:rPr>
              <w:tab/>
            </w:r>
            <w:r w:rsidRPr="006912C8">
              <w:rPr>
                <w:rStyle w:val="Hipercze"/>
                <w:rFonts w:eastAsiaTheme="majorEastAsia"/>
                <w:noProof/>
              </w:rPr>
              <w:t>Motors control related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D70" w:rsidRDefault="00D31D70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pl-PL" w:eastAsia="pl-PL"/>
            </w:rPr>
          </w:pPr>
          <w:hyperlink w:anchor="_Toc498958236" w:history="1">
            <w:r w:rsidRPr="006912C8">
              <w:rPr>
                <w:rStyle w:val="Hipercze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l-PL" w:eastAsia="pl-PL"/>
              </w:rPr>
              <w:tab/>
            </w:r>
            <w:r w:rsidRPr="006912C8">
              <w:rPr>
                <w:rStyle w:val="Hipercze"/>
                <w:rFonts w:eastAsiaTheme="majorEastAsia"/>
                <w:noProof/>
              </w:rPr>
              <w:t>--smb_get_status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D70" w:rsidRDefault="00D31D70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val="pl-PL" w:eastAsia="pl-PL"/>
            </w:rPr>
          </w:pPr>
          <w:hyperlink w:anchor="_Toc498958237" w:history="1">
            <w:r w:rsidRPr="006912C8">
              <w:rPr>
                <w:rStyle w:val="Hipercze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l-PL" w:eastAsia="pl-PL"/>
              </w:rPr>
              <w:tab/>
            </w:r>
            <w:r w:rsidRPr="006912C8">
              <w:rPr>
                <w:rStyle w:val="Hipercze"/>
                <w:rFonts w:eastAsiaTheme="majorEastAsia"/>
                <w:noProof/>
              </w:rPr>
              <w:t>System related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D70" w:rsidRDefault="00D31D70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val="pl-PL" w:eastAsia="pl-PL"/>
            </w:rPr>
          </w:pPr>
          <w:hyperlink w:anchor="_Toc498958238" w:history="1">
            <w:r w:rsidRPr="006912C8">
              <w:rPr>
                <w:rStyle w:val="Hipercze"/>
                <w:rFonts w:eastAsia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l-PL" w:eastAsia="pl-PL"/>
              </w:rPr>
              <w:tab/>
            </w:r>
            <w:r w:rsidRPr="006912C8">
              <w:rPr>
                <w:rStyle w:val="Hipercze"/>
                <w:rFonts w:eastAsiaTheme="majorEastAsia"/>
                <w:noProof/>
              </w:rPr>
              <w:t>Periphery related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D70" w:rsidRDefault="00D31D70">
          <w:pPr>
            <w:pStyle w:val="Spistreci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pl-PL" w:eastAsia="pl-PL"/>
            </w:rPr>
          </w:pPr>
          <w:hyperlink w:anchor="_Toc498958239" w:history="1">
            <w:r w:rsidRPr="006912C8">
              <w:rPr>
                <w:rStyle w:val="Hipercze"/>
                <w:rFonts w:eastAsiaTheme="majorEastAsia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l-PL" w:eastAsia="pl-PL"/>
              </w:rPr>
              <w:tab/>
            </w:r>
            <w:r w:rsidRPr="006912C8">
              <w:rPr>
                <w:rStyle w:val="Hipercze"/>
                <w:rFonts w:eastAsiaTheme="majorEastAsia"/>
                <w:noProof/>
                <w:lang w:val="en-US"/>
              </w:rPr>
              <w:t>--temperature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4A3" w:rsidRDefault="00FF54A3">
          <w:r>
            <w:rPr>
              <w:b/>
              <w:bCs/>
              <w:lang w:val="pl-PL"/>
            </w:rPr>
            <w:fldChar w:fldCharType="end"/>
          </w:r>
        </w:p>
      </w:sdtContent>
    </w:sdt>
    <w:p w:rsidR="00FF54A3" w:rsidRDefault="00FF54A3">
      <w:pPr>
        <w:spacing w:after="160" w:line="259" w:lineRule="auto"/>
        <w:ind w:left="0"/>
        <w:contextualSpacing w:val="0"/>
        <w:jc w:val="left"/>
        <w:rPr>
          <w:lang w:val="pl-PL"/>
        </w:rPr>
      </w:pPr>
    </w:p>
    <w:p w:rsidR="00FF54A3" w:rsidRDefault="00FF54A3">
      <w:pPr>
        <w:spacing w:after="160" w:line="259" w:lineRule="auto"/>
        <w:ind w:left="0"/>
        <w:contextualSpacing w:val="0"/>
        <w:jc w:val="left"/>
        <w:rPr>
          <w:lang w:val="pl-PL"/>
        </w:rPr>
      </w:pPr>
      <w:r>
        <w:rPr>
          <w:lang w:val="pl-PL"/>
        </w:rPr>
        <w:br w:type="page"/>
      </w:r>
    </w:p>
    <w:p w:rsidR="00FF54A3" w:rsidRDefault="00FF54A3">
      <w:pPr>
        <w:spacing w:after="160" w:line="259" w:lineRule="auto"/>
        <w:ind w:left="0"/>
        <w:contextualSpacing w:val="0"/>
        <w:jc w:val="left"/>
        <w:rPr>
          <w:lang w:val="pl-PL"/>
        </w:rPr>
      </w:pPr>
    </w:p>
    <w:p w:rsidR="00FF54A3" w:rsidRDefault="00017E81" w:rsidP="00513484">
      <w:pPr>
        <w:pStyle w:val="Nagwek1"/>
        <w:numPr>
          <w:ilvl w:val="0"/>
          <w:numId w:val="0"/>
        </w:numPr>
      </w:pPr>
      <w:permStart w:id="1187253003" w:edGrp="everyone"/>
      <w:r>
        <w:t xml:space="preserve"> </w:t>
      </w:r>
      <w:bookmarkStart w:id="0" w:name="_Toc498958224"/>
      <w:r w:rsidR="00DA7455">
        <w:t>Revision History</w:t>
      </w:r>
      <w:bookmarkEnd w:id="0"/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3139"/>
        <w:gridCol w:w="4227"/>
        <w:gridCol w:w="1696"/>
      </w:tblGrid>
      <w:tr w:rsidR="00520DDA" w:rsidTr="00BB71B0">
        <w:tc>
          <w:tcPr>
            <w:tcW w:w="3139" w:type="dxa"/>
          </w:tcPr>
          <w:p w:rsidR="00520DDA" w:rsidRDefault="0010170F" w:rsidP="00520DDA">
            <w:pPr>
              <w:ind w:left="0" w:firstLine="0"/>
            </w:pPr>
            <w:r>
              <w:t>Target Release</w:t>
            </w:r>
          </w:p>
        </w:tc>
        <w:tc>
          <w:tcPr>
            <w:tcW w:w="4227" w:type="dxa"/>
          </w:tcPr>
          <w:p w:rsidR="00520DDA" w:rsidRDefault="00BF6270" w:rsidP="00520DDA">
            <w:pPr>
              <w:ind w:left="0" w:firstLine="0"/>
            </w:pPr>
            <w:r>
              <w:t>Description</w:t>
            </w:r>
          </w:p>
        </w:tc>
        <w:tc>
          <w:tcPr>
            <w:tcW w:w="1696" w:type="dxa"/>
          </w:tcPr>
          <w:p w:rsidR="00520DDA" w:rsidRDefault="00881615" w:rsidP="00520DDA">
            <w:pPr>
              <w:ind w:left="0" w:firstLine="0"/>
            </w:pPr>
            <w:r>
              <w:t>Author</w:t>
            </w:r>
          </w:p>
        </w:tc>
      </w:tr>
      <w:tr w:rsidR="00520DDA" w:rsidTr="00BB71B0">
        <w:tc>
          <w:tcPr>
            <w:tcW w:w="3139" w:type="dxa"/>
          </w:tcPr>
          <w:p w:rsidR="00520DDA" w:rsidRDefault="00AD2FE3" w:rsidP="00520DDA">
            <w:pPr>
              <w:ind w:left="0" w:firstLine="0"/>
            </w:pPr>
            <w:r w:rsidRPr="00AD2FE3">
              <w:t>__release_20171013_0900</w:t>
            </w:r>
          </w:p>
        </w:tc>
        <w:tc>
          <w:tcPr>
            <w:tcW w:w="4227" w:type="dxa"/>
          </w:tcPr>
          <w:p w:rsidR="00AF5CB0" w:rsidRDefault="008D6772" w:rsidP="00374144">
            <w:pPr>
              <w:ind w:left="0" w:firstLine="0"/>
            </w:pPr>
            <w:r>
              <w:t>Add</w:t>
            </w:r>
            <w:r w:rsidR="007277CD">
              <w:t xml:space="preserve"> </w:t>
            </w:r>
            <w:r w:rsidR="007277CD">
              <w:rPr>
                <w:lang w:val="en-US"/>
              </w:rPr>
              <w:t>commands</w:t>
            </w:r>
            <w:r w:rsidR="00AF5CB0">
              <w:t>:</w:t>
            </w:r>
          </w:p>
          <w:p w:rsidR="00AF5CB0" w:rsidRDefault="00374144" w:rsidP="00FC298A">
            <w:r>
              <w:t>--</w:t>
            </w:r>
            <w:proofErr w:type="spellStart"/>
            <w:r w:rsidR="008D6772">
              <w:t>pulse</w:t>
            </w:r>
            <w:r w:rsidR="00F04AB2">
              <w:t>_A</w:t>
            </w:r>
            <w:proofErr w:type="spellEnd"/>
            <w:r w:rsidR="00FC298A">
              <w:t xml:space="preserve"> </w:t>
            </w:r>
          </w:p>
          <w:p w:rsidR="00520DDA" w:rsidRPr="00FC298A" w:rsidRDefault="00AF5CB0" w:rsidP="007277CD">
            <w:pPr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-</w:t>
            </w:r>
            <w:proofErr w:type="spellStart"/>
            <w:r w:rsidR="00FC298A" w:rsidRPr="00FC298A">
              <w:rPr>
                <w:lang w:val="en-US"/>
              </w:rPr>
              <w:t>digital_out_ctrl</w:t>
            </w:r>
            <w:proofErr w:type="spellEnd"/>
          </w:p>
        </w:tc>
        <w:tc>
          <w:tcPr>
            <w:tcW w:w="1696" w:type="dxa"/>
          </w:tcPr>
          <w:p w:rsidR="00520DDA" w:rsidRDefault="00F255B1" w:rsidP="00520DDA">
            <w:pPr>
              <w:ind w:left="0" w:firstLine="0"/>
            </w:pPr>
            <w:r>
              <w:t>Paweł Ządek</w:t>
            </w:r>
          </w:p>
        </w:tc>
      </w:tr>
      <w:tr w:rsidR="00680938" w:rsidTr="00BB71B0">
        <w:tc>
          <w:tcPr>
            <w:tcW w:w="3139" w:type="dxa"/>
          </w:tcPr>
          <w:p w:rsidR="00680938" w:rsidRDefault="003D7074" w:rsidP="003D7074">
            <w:pPr>
              <w:ind w:left="0" w:firstLine="0"/>
              <w:jc w:val="center"/>
            </w:pPr>
            <w:r w:rsidRPr="003D7074">
              <w:t>__release_20171106_1300</w:t>
            </w:r>
          </w:p>
          <w:p w:rsidR="005D150C" w:rsidRDefault="005D150C" w:rsidP="003D7074">
            <w:pPr>
              <w:ind w:left="0" w:firstLine="0"/>
              <w:jc w:val="center"/>
            </w:pPr>
          </w:p>
          <w:p w:rsidR="00843683" w:rsidRPr="00AD2FE3" w:rsidRDefault="00843683" w:rsidP="003D7074">
            <w:pPr>
              <w:ind w:left="0" w:firstLine="0"/>
              <w:jc w:val="center"/>
            </w:pPr>
          </w:p>
        </w:tc>
        <w:tc>
          <w:tcPr>
            <w:tcW w:w="4227" w:type="dxa"/>
          </w:tcPr>
          <w:p w:rsidR="00AE53E4" w:rsidRDefault="00F2542B" w:rsidP="00374144">
            <w:pPr>
              <w:ind w:left="0" w:firstLine="0"/>
            </w:pPr>
            <w:r>
              <w:rPr>
                <w:rStyle w:val="shorttext"/>
                <w:lang w:val="en"/>
              </w:rPr>
              <w:t>modified</w:t>
            </w:r>
            <w:r w:rsidR="00631E9A">
              <w:t>:</w:t>
            </w:r>
          </w:p>
          <w:p w:rsidR="00680938" w:rsidRDefault="00972F29" w:rsidP="00374144">
            <w:pPr>
              <w:ind w:left="0" w:firstLine="0"/>
            </w:pPr>
            <w:r>
              <w:t>--</w:t>
            </w:r>
            <w:proofErr w:type="spellStart"/>
            <w:r>
              <w:t>pulse_A</w:t>
            </w:r>
            <w:proofErr w:type="spellEnd"/>
            <w:r>
              <w:t xml:space="preserve"> -&gt; </w:t>
            </w:r>
            <w:r w:rsidR="0068567C">
              <w:t>--</w:t>
            </w:r>
            <w:proofErr w:type="spellStart"/>
            <w:r>
              <w:t>pulse</w:t>
            </w:r>
            <w:r w:rsidR="0068567C">
              <w:t>_a</w:t>
            </w:r>
            <w:proofErr w:type="spellEnd"/>
          </w:p>
          <w:p w:rsidR="00972F29" w:rsidRDefault="00670F9E" w:rsidP="00374144">
            <w:pPr>
              <w:ind w:left="0" w:firstLine="0"/>
            </w:pPr>
            <w:r>
              <w:t>Added:</w:t>
            </w:r>
          </w:p>
          <w:p w:rsidR="0057175F" w:rsidRPr="00B53E91" w:rsidRDefault="0057175F" w:rsidP="00374144">
            <w:pPr>
              <w:ind w:left="0" w:firstLine="0"/>
              <w:rPr>
                <w:lang w:val="en-US"/>
              </w:rPr>
            </w:pPr>
            <w:r w:rsidRPr="00B53E91">
              <w:rPr>
                <w:lang w:val="en-US"/>
              </w:rPr>
              <w:t>--</w:t>
            </w:r>
            <w:proofErr w:type="spellStart"/>
            <w:r w:rsidRPr="00B53E91">
              <w:rPr>
                <w:lang w:val="en-US"/>
              </w:rPr>
              <w:t>set_adc_a_meas_duration</w:t>
            </w:r>
            <w:proofErr w:type="spellEnd"/>
          </w:p>
          <w:p w:rsidR="00BB71B0" w:rsidRDefault="00B53E91" w:rsidP="00374144">
            <w:pPr>
              <w:ind w:left="0" w:firstLine="0"/>
            </w:pPr>
            <w:r>
              <w:t>--</w:t>
            </w:r>
            <w:proofErr w:type="spellStart"/>
            <w:r w:rsidRPr="00177E4E">
              <w:rPr>
                <w:lang w:val="en-US"/>
              </w:rPr>
              <w:t>get_adc_a_result</w:t>
            </w:r>
            <w:proofErr w:type="spellEnd"/>
          </w:p>
        </w:tc>
        <w:tc>
          <w:tcPr>
            <w:tcW w:w="1696" w:type="dxa"/>
          </w:tcPr>
          <w:p w:rsidR="00680938" w:rsidRDefault="003D7074" w:rsidP="00520DDA">
            <w:pPr>
              <w:ind w:left="0" w:firstLine="0"/>
            </w:pPr>
            <w:r>
              <w:t>Paweł Ządek</w:t>
            </w:r>
          </w:p>
        </w:tc>
      </w:tr>
      <w:tr w:rsidR="00247971" w:rsidTr="00382B47">
        <w:trPr>
          <w:trHeight w:val="1198"/>
        </w:trPr>
        <w:tc>
          <w:tcPr>
            <w:tcW w:w="3139" w:type="dxa"/>
          </w:tcPr>
          <w:p w:rsidR="006E3545" w:rsidRPr="003D7074" w:rsidRDefault="00674FFA" w:rsidP="003D7074">
            <w:pPr>
              <w:ind w:left="0" w:firstLine="0"/>
              <w:jc w:val="center"/>
            </w:pPr>
            <w:r w:rsidRPr="00674FFA">
              <w:t xml:space="preserve">__release_20171108_1700 </w:t>
            </w:r>
          </w:p>
        </w:tc>
        <w:tc>
          <w:tcPr>
            <w:tcW w:w="4227" w:type="dxa"/>
          </w:tcPr>
          <w:p w:rsidR="00247971" w:rsidRDefault="006A6E79" w:rsidP="00374144">
            <w:pPr>
              <w:ind w:left="0" w:firstLine="0"/>
              <w:rPr>
                <w:rStyle w:val="shorttext"/>
                <w:lang w:val="en"/>
              </w:rPr>
            </w:pPr>
            <w:r>
              <w:rPr>
                <w:rStyle w:val="shorttext"/>
                <w:lang w:val="en"/>
              </w:rPr>
              <w:t>Add</w:t>
            </w:r>
            <w:r w:rsidR="009944FD">
              <w:rPr>
                <w:rStyle w:val="shorttext"/>
                <w:lang w:val="en"/>
              </w:rPr>
              <w:t>ed</w:t>
            </w:r>
            <w:r>
              <w:rPr>
                <w:rStyle w:val="shorttext"/>
                <w:lang w:val="en"/>
              </w:rPr>
              <w:t xml:space="preserve"> commands:</w:t>
            </w:r>
          </w:p>
          <w:p w:rsidR="006A6E79" w:rsidRDefault="00BA0368" w:rsidP="00374144">
            <w:pPr>
              <w:ind w:left="0" w:firstLine="0"/>
              <w:rPr>
                <w:rStyle w:val="shorttext"/>
                <w:lang w:val="en"/>
              </w:rPr>
            </w:pPr>
            <w:r w:rsidRPr="00BA0368">
              <w:rPr>
                <w:rStyle w:val="shorttext"/>
                <w:lang w:val="en"/>
              </w:rPr>
              <w:t>--</w:t>
            </w:r>
            <w:proofErr w:type="spellStart"/>
            <w:r w:rsidRPr="00BA0368">
              <w:rPr>
                <w:rStyle w:val="shorttext"/>
                <w:lang w:val="en"/>
              </w:rPr>
              <w:t>signal_form_upload</w:t>
            </w:r>
            <w:proofErr w:type="spellEnd"/>
          </w:p>
          <w:p w:rsidR="002F34C2" w:rsidRDefault="002F34C2" w:rsidP="00374144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--</w:t>
            </w:r>
            <w:proofErr w:type="spellStart"/>
            <w:r>
              <w:rPr>
                <w:lang w:val="en-US"/>
              </w:rPr>
              <w:t>signal_parameters</w:t>
            </w:r>
            <w:proofErr w:type="spellEnd"/>
          </w:p>
          <w:p w:rsidR="00067D3C" w:rsidRDefault="00067D3C" w:rsidP="00374144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--</w:t>
            </w:r>
            <w:proofErr w:type="spellStart"/>
            <w:r>
              <w:rPr>
                <w:lang w:val="en-US"/>
              </w:rPr>
              <w:t>signal_start</w:t>
            </w:r>
            <w:proofErr w:type="spellEnd"/>
          </w:p>
          <w:p w:rsidR="00067D3C" w:rsidRDefault="00067D3C" w:rsidP="00374144">
            <w:pPr>
              <w:ind w:left="0" w:firstLine="0"/>
              <w:rPr>
                <w:rStyle w:val="shorttext"/>
                <w:lang w:val="en"/>
              </w:rPr>
            </w:pPr>
            <w:r>
              <w:rPr>
                <w:lang w:val="en-US"/>
              </w:rPr>
              <w:t>--</w:t>
            </w:r>
            <w:proofErr w:type="spellStart"/>
            <w:r>
              <w:rPr>
                <w:lang w:val="en-US"/>
              </w:rPr>
              <w:t>signal_stop</w:t>
            </w:r>
            <w:proofErr w:type="spellEnd"/>
          </w:p>
          <w:p w:rsidR="00A93AC0" w:rsidRDefault="00D76875" w:rsidP="00374144">
            <w:pPr>
              <w:ind w:left="0" w:firstLine="0"/>
              <w:rPr>
                <w:rStyle w:val="shorttext"/>
                <w:lang w:val="en"/>
              </w:rPr>
            </w:pPr>
            <w:r>
              <w:rPr>
                <w:rStyle w:val="shorttext"/>
                <w:lang w:val="en"/>
              </w:rPr>
              <w:t>Modified:</w:t>
            </w:r>
          </w:p>
          <w:p w:rsidR="00D76875" w:rsidRDefault="00277FC5" w:rsidP="00374144">
            <w:pPr>
              <w:ind w:left="0" w:firstLine="0"/>
              <w:rPr>
                <w:lang w:val="en-US"/>
              </w:rPr>
            </w:pPr>
            <w:r>
              <w:t>--</w:t>
            </w:r>
            <w:proofErr w:type="spellStart"/>
            <w:r w:rsidRPr="00177E4E">
              <w:rPr>
                <w:lang w:val="en-US"/>
              </w:rPr>
              <w:t>get_adc_a_result</w:t>
            </w:r>
            <w:proofErr w:type="spellEnd"/>
          </w:p>
          <w:p w:rsidR="00277FC5" w:rsidRPr="002C5DB2" w:rsidRDefault="002C5DB2" w:rsidP="00374144">
            <w:pPr>
              <w:ind w:left="0" w:firstLine="0"/>
              <w:rPr>
                <w:rStyle w:val="shorttext"/>
              </w:rPr>
            </w:pPr>
            <w:r>
              <w:t>--</w:t>
            </w:r>
            <w:proofErr w:type="spellStart"/>
            <w:r>
              <w:t>pulse_a</w:t>
            </w:r>
            <w:proofErr w:type="spellEnd"/>
            <w:r w:rsidR="00B13B64">
              <w:t xml:space="preserve"> (in sec</w:t>
            </w:r>
            <w:r w:rsidR="00337A55">
              <w:t>tion read status)</w:t>
            </w:r>
          </w:p>
        </w:tc>
        <w:tc>
          <w:tcPr>
            <w:tcW w:w="1696" w:type="dxa"/>
          </w:tcPr>
          <w:p w:rsidR="00247971" w:rsidRDefault="00991731" w:rsidP="00520DDA">
            <w:pPr>
              <w:ind w:left="0" w:firstLine="0"/>
            </w:pPr>
            <w:r>
              <w:t>Paweł Ządek</w:t>
            </w:r>
          </w:p>
        </w:tc>
      </w:tr>
      <w:tr w:rsidR="003C7CCB" w:rsidTr="00382B47">
        <w:trPr>
          <w:trHeight w:val="1198"/>
        </w:trPr>
        <w:tc>
          <w:tcPr>
            <w:tcW w:w="3139" w:type="dxa"/>
          </w:tcPr>
          <w:p w:rsidR="00BD530B" w:rsidRDefault="00B44207" w:rsidP="003D7074">
            <w:pPr>
              <w:ind w:left="0" w:firstLine="0"/>
              <w:jc w:val="center"/>
            </w:pPr>
            <w:r w:rsidRPr="00B44207">
              <w:t>__release_20171114_1330</w:t>
            </w:r>
          </w:p>
          <w:p w:rsidR="00006BF0" w:rsidRPr="004B16AB" w:rsidRDefault="00BD530B" w:rsidP="003D7074">
            <w:pPr>
              <w:ind w:left="0" w:firstLine="0"/>
              <w:jc w:val="center"/>
              <w:rPr>
                <w:b/>
              </w:rPr>
            </w:pPr>
            <w:r w:rsidRPr="00BD530B">
              <w:t>__release_20171117_1300</w:t>
            </w:r>
            <w:r w:rsidR="00B44207" w:rsidRPr="00B44207">
              <w:t xml:space="preserve"> </w:t>
            </w:r>
            <w:bookmarkStart w:id="1" w:name="_GoBack"/>
            <w:bookmarkEnd w:id="1"/>
          </w:p>
        </w:tc>
        <w:tc>
          <w:tcPr>
            <w:tcW w:w="4227" w:type="dxa"/>
          </w:tcPr>
          <w:p w:rsidR="00C879C1" w:rsidRDefault="00C879C1" w:rsidP="00374144">
            <w:pPr>
              <w:ind w:left="0" w:firstLine="0"/>
              <w:rPr>
                <w:rStyle w:val="shorttext"/>
                <w:lang w:val="en"/>
              </w:rPr>
            </w:pPr>
            <w:r>
              <w:rPr>
                <w:rStyle w:val="shorttext"/>
                <w:lang w:val="en"/>
              </w:rPr>
              <w:t>Added command:</w:t>
            </w:r>
          </w:p>
          <w:p w:rsidR="006259C2" w:rsidRDefault="00B552E1" w:rsidP="00374144">
            <w:pPr>
              <w:ind w:left="0" w:firstLine="0"/>
              <w:rPr>
                <w:rStyle w:val="shorttext"/>
                <w:lang w:val="en"/>
              </w:rPr>
            </w:pPr>
            <w:r w:rsidRPr="005C4F31">
              <w:rPr>
                <w:lang w:val="en-US"/>
              </w:rPr>
              <w:t>--</w:t>
            </w:r>
            <w:proofErr w:type="spellStart"/>
            <w:r w:rsidRPr="005C4F31">
              <w:rPr>
                <w:lang w:val="en-US"/>
              </w:rPr>
              <w:t>smb_get_status</w:t>
            </w:r>
            <w:proofErr w:type="spellEnd"/>
          </w:p>
        </w:tc>
        <w:tc>
          <w:tcPr>
            <w:tcW w:w="1696" w:type="dxa"/>
          </w:tcPr>
          <w:p w:rsidR="003C7CCB" w:rsidRDefault="00B552E1" w:rsidP="00520DDA">
            <w:pPr>
              <w:ind w:left="0" w:firstLine="0"/>
            </w:pPr>
            <w:r>
              <w:t>Pawe</w:t>
            </w:r>
            <w:r w:rsidR="00EA1F80">
              <w:t>ł Ządek</w:t>
            </w:r>
          </w:p>
        </w:tc>
      </w:tr>
      <w:tr w:rsidR="00515C30" w:rsidTr="00382B47">
        <w:trPr>
          <w:trHeight w:val="1198"/>
        </w:trPr>
        <w:tc>
          <w:tcPr>
            <w:tcW w:w="3139" w:type="dxa"/>
          </w:tcPr>
          <w:p w:rsidR="00515C30" w:rsidRDefault="00515C30" w:rsidP="003D7074">
            <w:pPr>
              <w:ind w:left="0" w:firstLine="0"/>
              <w:jc w:val="center"/>
            </w:pPr>
            <w:r w:rsidRPr="00515C30">
              <w:t>__release_20171120_1608</w:t>
            </w:r>
          </w:p>
          <w:p w:rsidR="00515C30" w:rsidRPr="00B44207" w:rsidRDefault="00515C30" w:rsidP="003D7074">
            <w:pPr>
              <w:ind w:left="0" w:firstLine="0"/>
              <w:jc w:val="center"/>
            </w:pPr>
            <w:r w:rsidRPr="004B16AB">
              <w:rPr>
                <w:b/>
              </w:rPr>
              <w:t>[current version]</w:t>
            </w:r>
          </w:p>
        </w:tc>
        <w:tc>
          <w:tcPr>
            <w:tcW w:w="4227" w:type="dxa"/>
          </w:tcPr>
          <w:p w:rsidR="00515C30" w:rsidRDefault="00634D60" w:rsidP="00374144">
            <w:pPr>
              <w:ind w:left="0" w:firstLine="0"/>
              <w:rPr>
                <w:rStyle w:val="shorttext"/>
                <w:lang w:val="en"/>
              </w:rPr>
            </w:pPr>
            <w:r>
              <w:rPr>
                <w:rStyle w:val="shorttext"/>
                <w:lang w:val="en"/>
              </w:rPr>
              <w:t>Deleted commands:</w:t>
            </w:r>
          </w:p>
          <w:p w:rsidR="00634D60" w:rsidRDefault="002352BA" w:rsidP="00374144">
            <w:pPr>
              <w:ind w:left="0" w:firstLine="0"/>
              <w:rPr>
                <w:rStyle w:val="shorttext"/>
                <w:lang w:val="en"/>
              </w:rPr>
            </w:pPr>
            <w:r>
              <w:rPr>
                <w:rStyle w:val="shorttext"/>
                <w:lang w:val="en"/>
              </w:rPr>
              <w:t>--</w:t>
            </w:r>
            <w:proofErr w:type="spellStart"/>
            <w:r>
              <w:rPr>
                <w:rStyle w:val="shorttext"/>
                <w:lang w:val="en"/>
              </w:rPr>
              <w:t>signal_user</w:t>
            </w:r>
            <w:proofErr w:type="spellEnd"/>
          </w:p>
          <w:p w:rsidR="002352BA" w:rsidRDefault="00927481" w:rsidP="00374144">
            <w:pPr>
              <w:ind w:left="0" w:firstLine="0"/>
              <w:rPr>
                <w:rStyle w:val="shorttext"/>
                <w:lang w:val="en"/>
              </w:rPr>
            </w:pPr>
            <w:r>
              <w:rPr>
                <w:rStyle w:val="shorttext"/>
                <w:lang w:val="en"/>
              </w:rPr>
              <w:t>--</w:t>
            </w:r>
            <w:proofErr w:type="spellStart"/>
            <w:r>
              <w:rPr>
                <w:rStyle w:val="shorttext"/>
                <w:lang w:val="en"/>
              </w:rPr>
              <w:t>signal_auto</w:t>
            </w:r>
            <w:proofErr w:type="spellEnd"/>
          </w:p>
          <w:p w:rsidR="00927481" w:rsidRDefault="00927481" w:rsidP="00374144">
            <w:pPr>
              <w:ind w:left="0" w:firstLine="0"/>
              <w:rPr>
                <w:rStyle w:val="shorttext"/>
                <w:lang w:val="en"/>
              </w:rPr>
            </w:pPr>
            <w:r>
              <w:rPr>
                <w:rStyle w:val="shorttext"/>
                <w:lang w:val="en"/>
              </w:rPr>
              <w:t>--</w:t>
            </w:r>
            <w:proofErr w:type="spellStart"/>
            <w:r>
              <w:rPr>
                <w:rStyle w:val="shorttext"/>
                <w:lang w:val="en"/>
              </w:rPr>
              <w:t>signal_time</w:t>
            </w:r>
            <w:proofErr w:type="spellEnd"/>
          </w:p>
          <w:p w:rsidR="009D679C" w:rsidRDefault="009D679C" w:rsidP="00374144">
            <w:pPr>
              <w:ind w:left="0" w:firstLine="0"/>
              <w:rPr>
                <w:rStyle w:val="shorttext"/>
                <w:lang w:val="en"/>
              </w:rPr>
            </w:pPr>
            <w:r>
              <w:rPr>
                <w:rStyle w:val="shorttext"/>
                <w:lang w:val="en"/>
              </w:rPr>
              <w:t>--</w:t>
            </w:r>
            <w:proofErr w:type="spellStart"/>
            <w:r>
              <w:rPr>
                <w:rStyle w:val="shorttext"/>
                <w:lang w:val="en"/>
              </w:rPr>
              <w:t>current_set</w:t>
            </w:r>
            <w:proofErr w:type="spellEnd"/>
          </w:p>
          <w:p w:rsidR="00634D60" w:rsidRDefault="00FD7FEB" w:rsidP="00374144">
            <w:pPr>
              <w:ind w:left="0" w:firstLine="0"/>
              <w:rPr>
                <w:rStyle w:val="shorttext"/>
                <w:lang w:val="en"/>
              </w:rPr>
            </w:pPr>
            <w:r>
              <w:rPr>
                <w:rStyle w:val="shorttext"/>
                <w:lang w:val="en"/>
              </w:rPr>
              <w:t>--</w:t>
            </w:r>
            <w:proofErr w:type="spellStart"/>
            <w:r>
              <w:rPr>
                <w:rStyle w:val="shorttext"/>
                <w:lang w:val="en"/>
              </w:rPr>
              <w:t>current_get</w:t>
            </w:r>
            <w:proofErr w:type="spellEnd"/>
          </w:p>
          <w:p w:rsidR="00F21D4F" w:rsidRDefault="00F21D4F" w:rsidP="00374144">
            <w:pPr>
              <w:ind w:left="0" w:firstLine="0"/>
              <w:rPr>
                <w:rStyle w:val="shorttext"/>
                <w:lang w:val="en"/>
              </w:rPr>
            </w:pPr>
            <w:r>
              <w:rPr>
                <w:rStyle w:val="shorttext"/>
                <w:lang w:val="en"/>
              </w:rPr>
              <w:t>--start</w:t>
            </w:r>
          </w:p>
          <w:p w:rsidR="00F21D4F" w:rsidRDefault="00705C8B" w:rsidP="00374144">
            <w:pPr>
              <w:ind w:left="0" w:firstLine="0"/>
              <w:rPr>
                <w:rStyle w:val="shorttext"/>
                <w:lang w:val="en"/>
              </w:rPr>
            </w:pPr>
            <w:r>
              <w:rPr>
                <w:rStyle w:val="shorttext"/>
                <w:lang w:val="en"/>
              </w:rPr>
              <w:t>--stop</w:t>
            </w:r>
          </w:p>
        </w:tc>
        <w:tc>
          <w:tcPr>
            <w:tcW w:w="1696" w:type="dxa"/>
          </w:tcPr>
          <w:p w:rsidR="00515C30" w:rsidRDefault="008F5B8C" w:rsidP="00520DDA">
            <w:pPr>
              <w:ind w:left="0" w:firstLine="0"/>
            </w:pPr>
            <w:r>
              <w:t>Paweł Ządek</w:t>
            </w:r>
          </w:p>
        </w:tc>
      </w:tr>
    </w:tbl>
    <w:p w:rsidR="00D2361D" w:rsidRDefault="00D2361D" w:rsidP="00520DDA">
      <w:pPr>
        <w:ind w:left="0" w:firstLine="0"/>
      </w:pPr>
    </w:p>
    <w:p w:rsidR="00DA7455" w:rsidRDefault="00D2361D" w:rsidP="00D2361D">
      <w:pPr>
        <w:spacing w:after="160" w:line="259" w:lineRule="auto"/>
        <w:ind w:left="0" w:firstLine="0"/>
        <w:contextualSpacing w:val="0"/>
        <w:jc w:val="left"/>
      </w:pPr>
      <w:r>
        <w:br w:type="page"/>
      </w:r>
    </w:p>
    <w:p w:rsidR="007C2A7D" w:rsidRPr="007C2A7D" w:rsidRDefault="00AF3061" w:rsidP="00A21F5F">
      <w:pPr>
        <w:pStyle w:val="Nagwek1"/>
      </w:pPr>
      <w:bookmarkStart w:id="2" w:name="_Toc498958225"/>
      <w:r>
        <w:lastRenderedPageBreak/>
        <w:t>S</w:t>
      </w:r>
      <w:r w:rsidR="00303BA2">
        <w:t xml:space="preserve">ignal </w:t>
      </w:r>
      <w:r w:rsidR="004F1E85">
        <w:t xml:space="preserve">related </w:t>
      </w:r>
      <w:r w:rsidR="0042441D">
        <w:t>commands</w:t>
      </w:r>
      <w:bookmarkEnd w:id="2"/>
    </w:p>
    <w:p w:rsidR="00A21F5F" w:rsidRDefault="00F56E2D" w:rsidP="00BB1E48">
      <w:pPr>
        <w:pStyle w:val="Nagwek2"/>
        <w:rPr>
          <w:lang w:val="en-US"/>
        </w:rPr>
      </w:pPr>
      <w:bookmarkStart w:id="3" w:name="_Toc498958226"/>
      <w:r>
        <w:rPr>
          <w:lang w:val="en-US"/>
        </w:rPr>
        <w:t>--</w:t>
      </w:r>
      <w:proofErr w:type="spellStart"/>
      <w:r w:rsidR="00A21F5F">
        <w:rPr>
          <w:lang w:val="en-US"/>
        </w:rPr>
        <w:t>pulse_</w:t>
      </w:r>
      <w:r w:rsidR="001467A9">
        <w:rPr>
          <w:lang w:val="en-US"/>
        </w:rPr>
        <w:t>a</w:t>
      </w:r>
      <w:bookmarkEnd w:id="3"/>
      <w:proofErr w:type="spellEnd"/>
    </w:p>
    <w:p w:rsidR="00A21F5F" w:rsidRDefault="00A21F5F" w:rsidP="00D10477">
      <w:pPr>
        <w:pStyle w:val="Bezodstpw"/>
        <w:ind w:left="0" w:firstLine="0"/>
        <w:rPr>
          <w:lang w:val="en-US"/>
        </w:rPr>
      </w:pPr>
      <w:r>
        <w:rPr>
          <w:lang w:val="en-US"/>
        </w:rPr>
        <w:t>Command syntax:</w:t>
      </w:r>
    </w:p>
    <w:p w:rsidR="005B10B8" w:rsidRDefault="005B10B8" w:rsidP="00A21F5F">
      <w:pPr>
        <w:pStyle w:val="Bezodstpw"/>
        <w:ind w:left="357" w:firstLine="0"/>
        <w:rPr>
          <w:lang w:val="en-US"/>
        </w:rPr>
      </w:pPr>
    </w:p>
    <w:p w:rsidR="007B2563" w:rsidRPr="00A160F4" w:rsidRDefault="007B2563" w:rsidP="00733A7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sz w:val="20"/>
          <w:lang w:val="en-US"/>
        </w:rPr>
      </w:pPr>
    </w:p>
    <w:p w:rsidR="00A21F5F" w:rsidRPr="00A160F4" w:rsidRDefault="00A21F5F" w:rsidP="00733A7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  <w:r w:rsidRPr="00A160F4">
        <w:rPr>
          <w:rFonts w:ascii="Consolas" w:hAnsi="Consolas"/>
          <w:i/>
          <w:sz w:val="20"/>
          <w:highlight w:val="lightGray"/>
          <w:lang w:val="en-US"/>
        </w:rPr>
        <w:t>ics_client.exe --</w:t>
      </w:r>
      <w:proofErr w:type="spellStart"/>
      <w:r w:rsidRPr="00A160F4">
        <w:rPr>
          <w:rFonts w:ascii="Consolas" w:hAnsi="Consolas"/>
          <w:i/>
          <w:sz w:val="20"/>
          <w:highlight w:val="lightGray"/>
          <w:lang w:val="en-US"/>
        </w:rPr>
        <w:t>dev_xtpl_printer</w:t>
      </w:r>
      <w:proofErr w:type="spellEnd"/>
      <w:r w:rsidRPr="00A160F4">
        <w:rPr>
          <w:rFonts w:ascii="Consolas" w:hAnsi="Consolas"/>
          <w:i/>
          <w:sz w:val="20"/>
          <w:highlight w:val="lightGray"/>
          <w:lang w:val="en-US"/>
        </w:rPr>
        <w:t xml:space="preserve">  IP TCP </w:t>
      </w:r>
      <w:r w:rsidR="00CA12E5" w:rsidRPr="00A160F4">
        <w:rPr>
          <w:rFonts w:ascii="Consolas" w:hAnsi="Consolas"/>
          <w:i/>
          <w:sz w:val="20"/>
          <w:highlight w:val="lightGray"/>
          <w:lang w:val="en-US"/>
        </w:rPr>
        <w:t>--</w:t>
      </w:r>
      <w:proofErr w:type="spellStart"/>
      <w:r w:rsidR="001467A9">
        <w:rPr>
          <w:rFonts w:ascii="Consolas" w:hAnsi="Consolas"/>
          <w:i/>
          <w:sz w:val="20"/>
          <w:highlight w:val="lightGray"/>
          <w:lang w:val="en-US"/>
        </w:rPr>
        <w:t>pulse_a</w:t>
      </w:r>
      <w:proofErr w:type="spellEnd"/>
      <w:r w:rsidRPr="00A160F4">
        <w:rPr>
          <w:rFonts w:ascii="Consolas" w:hAnsi="Consolas"/>
          <w:i/>
          <w:sz w:val="20"/>
          <w:highlight w:val="lightGray"/>
          <w:lang w:val="en-US"/>
        </w:rPr>
        <w:t xml:space="preserve">  P0 P1 P2 P3</w:t>
      </w:r>
    </w:p>
    <w:p w:rsidR="00A21F5F" w:rsidRPr="00A160F4" w:rsidRDefault="00A21F5F" w:rsidP="00733A73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sz w:val="20"/>
          <w:lang w:val="en-US"/>
        </w:rPr>
      </w:pPr>
    </w:p>
    <w:p w:rsidR="005B10B8" w:rsidRDefault="005B10B8" w:rsidP="005B10B8">
      <w:pPr>
        <w:pStyle w:val="Bezodstpw"/>
        <w:ind w:left="1446" w:firstLine="0"/>
        <w:rPr>
          <w:lang w:val="en-US"/>
        </w:rPr>
      </w:pPr>
    </w:p>
    <w:p w:rsidR="00A21F5F" w:rsidRDefault="00A21F5F" w:rsidP="00B32150">
      <w:pPr>
        <w:pStyle w:val="Bezodstpw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P0: &lt;0,1&gt; </w:t>
      </w:r>
      <w:r w:rsidR="004913F9">
        <w:rPr>
          <w:lang w:val="en-US"/>
        </w:rPr>
        <w:t xml:space="preserve">represent subcommand for </w:t>
      </w:r>
      <w:proofErr w:type="spellStart"/>
      <w:r w:rsidR="004913F9">
        <w:rPr>
          <w:lang w:val="en-US"/>
        </w:rPr>
        <w:t>pulse_a</w:t>
      </w:r>
      <w:proofErr w:type="spellEnd"/>
      <w:r>
        <w:rPr>
          <w:lang w:val="en-US"/>
        </w:rPr>
        <w:t>:</w:t>
      </w:r>
    </w:p>
    <w:p w:rsidR="00345B7D" w:rsidRDefault="00A21F5F" w:rsidP="009C31C8">
      <w:pPr>
        <w:pStyle w:val="Bezodstpw"/>
        <w:numPr>
          <w:ilvl w:val="0"/>
          <w:numId w:val="11"/>
        </w:numPr>
        <w:ind w:left="720"/>
        <w:rPr>
          <w:lang w:val="en-US"/>
        </w:rPr>
      </w:pPr>
      <w:r>
        <w:rPr>
          <w:lang w:val="en-US"/>
        </w:rPr>
        <w:t xml:space="preserve">P0 = 0: read status byte and average results of ADC0 and ADC1 channels. </w:t>
      </w:r>
    </w:p>
    <w:p w:rsidR="00A21F5F" w:rsidRDefault="00EA01D0" w:rsidP="00106009">
      <w:pPr>
        <w:pStyle w:val="Bezodstpw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P1, P2, </w:t>
      </w:r>
      <w:r w:rsidR="00614A34">
        <w:rPr>
          <w:lang w:val="en-US"/>
        </w:rPr>
        <w:t xml:space="preserve">P3 </w:t>
      </w:r>
      <w:r>
        <w:rPr>
          <w:lang w:val="en-US"/>
        </w:rPr>
        <w:t>are</w:t>
      </w:r>
      <w:r w:rsidR="00614A34">
        <w:rPr>
          <w:lang w:val="en-US"/>
        </w:rPr>
        <w:t xml:space="preserve"> ignore</w:t>
      </w:r>
      <w:r w:rsidR="00035F23">
        <w:rPr>
          <w:lang w:val="en-US"/>
        </w:rPr>
        <w:t xml:space="preserve"> </w:t>
      </w:r>
    </w:p>
    <w:p w:rsidR="00A21F5F" w:rsidRDefault="00AD0F87" w:rsidP="009C31C8">
      <w:pPr>
        <w:pStyle w:val="Bezodstpw"/>
        <w:numPr>
          <w:ilvl w:val="0"/>
          <w:numId w:val="11"/>
        </w:numPr>
        <w:ind w:left="720"/>
        <w:rPr>
          <w:lang w:val="en-US"/>
        </w:rPr>
      </w:pPr>
      <w:r>
        <w:rPr>
          <w:lang w:val="en-US"/>
        </w:rPr>
        <w:t xml:space="preserve">P0 = </w:t>
      </w:r>
      <w:r w:rsidR="00044568">
        <w:rPr>
          <w:lang w:val="en-US"/>
        </w:rPr>
        <w:t xml:space="preserve"> </w:t>
      </w:r>
      <w:r w:rsidR="00215F68">
        <w:rPr>
          <w:lang w:val="en-US"/>
        </w:rPr>
        <w:t>1</w:t>
      </w:r>
      <w:r w:rsidR="00A21F5F">
        <w:rPr>
          <w:lang w:val="en-US"/>
        </w:rPr>
        <w:t>:  start pulse forming where:</w:t>
      </w:r>
    </w:p>
    <w:p w:rsidR="00A21F5F" w:rsidRDefault="00050B8A" w:rsidP="009C31C8">
      <w:pPr>
        <w:pStyle w:val="Bezodstpw"/>
        <w:numPr>
          <w:ilvl w:val="1"/>
          <w:numId w:val="11"/>
        </w:numPr>
        <w:ind w:left="1440"/>
        <w:rPr>
          <w:lang w:val="en-US"/>
        </w:rPr>
      </w:pPr>
      <w:r>
        <w:rPr>
          <w:lang w:val="en-US"/>
        </w:rPr>
        <w:t>P1: &lt;0,</w:t>
      </w:r>
      <w:r w:rsidR="00EC3CB2">
        <w:rPr>
          <w:lang w:val="en-US"/>
        </w:rPr>
        <w:t xml:space="preserve"> </w:t>
      </w:r>
      <w:r>
        <w:rPr>
          <w:lang w:val="en-US"/>
        </w:rPr>
        <w:t>65535&gt; represent desired DAC0 value</w:t>
      </w:r>
    </w:p>
    <w:p w:rsidR="005F70C8" w:rsidRDefault="005F70C8" w:rsidP="009C31C8">
      <w:pPr>
        <w:pStyle w:val="Bezodstpw"/>
        <w:numPr>
          <w:ilvl w:val="1"/>
          <w:numId w:val="11"/>
        </w:numPr>
        <w:ind w:left="1440"/>
        <w:rPr>
          <w:lang w:val="en-US"/>
        </w:rPr>
      </w:pPr>
      <w:r>
        <w:rPr>
          <w:lang w:val="en-US"/>
        </w:rPr>
        <w:t>P2: &lt;0,</w:t>
      </w:r>
      <w:r w:rsidR="00EC3CB2">
        <w:rPr>
          <w:lang w:val="en-US"/>
        </w:rPr>
        <w:t xml:space="preserve"> </w:t>
      </w:r>
      <w:r>
        <w:rPr>
          <w:lang w:val="en-US"/>
        </w:rPr>
        <w:t>65535&gt;</w:t>
      </w:r>
      <w:r w:rsidR="003C6E54">
        <w:rPr>
          <w:lang w:val="en-US"/>
        </w:rPr>
        <w:t xml:space="preserve"> represent desired DAC</w:t>
      </w:r>
      <w:r w:rsidR="00BA3895">
        <w:rPr>
          <w:lang w:val="en-US"/>
        </w:rPr>
        <w:t>1 value</w:t>
      </w:r>
    </w:p>
    <w:p w:rsidR="00FA4091" w:rsidRDefault="00BA3895" w:rsidP="009C31C8">
      <w:pPr>
        <w:pStyle w:val="Bezodstpw"/>
        <w:numPr>
          <w:ilvl w:val="1"/>
          <w:numId w:val="11"/>
        </w:numPr>
        <w:ind w:left="1440"/>
        <w:rPr>
          <w:lang w:val="en-US"/>
        </w:rPr>
      </w:pPr>
      <w:r>
        <w:rPr>
          <w:lang w:val="en-US"/>
        </w:rPr>
        <w:t>P3: &lt;0,</w:t>
      </w:r>
      <w:r w:rsidR="00226741">
        <w:rPr>
          <w:lang w:val="en-US"/>
        </w:rPr>
        <w:t xml:space="preserve"> </w:t>
      </w:r>
      <w:r w:rsidR="00337F1A" w:rsidRPr="00337F1A">
        <w:rPr>
          <w:lang w:val="en-US"/>
        </w:rPr>
        <w:t>1677721000</w:t>
      </w:r>
      <w:r w:rsidR="00455996">
        <w:rPr>
          <w:lang w:val="en-US"/>
        </w:rPr>
        <w:t xml:space="preserve">&gt; represent pulse </w:t>
      </w:r>
      <w:r w:rsidR="00C51D23">
        <w:rPr>
          <w:lang w:val="en-US"/>
        </w:rPr>
        <w:t>duration time</w:t>
      </w:r>
      <w:r w:rsidR="00D975DA">
        <w:rPr>
          <w:lang w:val="en-US"/>
        </w:rPr>
        <w:t xml:space="preserve"> parameter. </w:t>
      </w:r>
      <w:r w:rsidR="002931C0">
        <w:rPr>
          <w:lang w:val="en-US"/>
        </w:rPr>
        <w:t xml:space="preserve">To calculate pulse duration </w:t>
      </w:r>
      <w:r w:rsidR="00FA4091">
        <w:rPr>
          <w:lang w:val="en-US"/>
        </w:rPr>
        <w:t>time use formula:</w:t>
      </w:r>
    </w:p>
    <w:p w:rsidR="00B4486F" w:rsidRDefault="004A5C67" w:rsidP="009C31C8">
      <w:pPr>
        <w:pStyle w:val="Bezodstpw"/>
        <w:ind w:left="1440" w:firstLine="0"/>
        <w:rPr>
          <w:lang w:val="en-US"/>
        </w:rPr>
      </w:pPr>
      <w:r>
        <w:rPr>
          <w:lang w:val="en-US"/>
        </w:rPr>
        <w:t xml:space="preserve">T = </w:t>
      </w:r>
      <w:r w:rsidR="004967A7">
        <w:rPr>
          <w:lang w:val="en-US"/>
        </w:rPr>
        <w:t>(</w:t>
      </w:r>
      <w:r>
        <w:rPr>
          <w:lang w:val="en-US"/>
        </w:rPr>
        <w:t xml:space="preserve">P3*10ns + </w:t>
      </w:r>
      <w:r w:rsidR="00E028F0">
        <w:rPr>
          <w:lang w:val="en-US"/>
        </w:rPr>
        <w:t>2u</w:t>
      </w:r>
      <w:r w:rsidR="004D1AC3">
        <w:rPr>
          <w:lang w:val="en-US"/>
        </w:rPr>
        <w:t>S</w:t>
      </w:r>
      <w:r w:rsidR="005B1D4B">
        <w:rPr>
          <w:lang w:val="en-US"/>
        </w:rPr>
        <w:t>)</w:t>
      </w:r>
    </w:p>
    <w:p w:rsidR="00003E2B" w:rsidRDefault="00003E2B" w:rsidP="009C31C8">
      <w:pPr>
        <w:pStyle w:val="Bezodstpw"/>
        <w:ind w:left="1440" w:firstLine="0"/>
        <w:rPr>
          <w:lang w:val="en-US"/>
        </w:rPr>
      </w:pPr>
      <w:r>
        <w:rPr>
          <w:lang w:val="en-US"/>
        </w:rPr>
        <w:t xml:space="preserve">Max </w:t>
      </w:r>
      <w:r w:rsidR="00D73895">
        <w:rPr>
          <w:lang w:val="en-US"/>
        </w:rPr>
        <w:t>pulse duration is restricted to</w:t>
      </w:r>
      <w:r>
        <w:rPr>
          <w:lang w:val="en-US"/>
        </w:rPr>
        <w:t xml:space="preserve"> 16.7</w:t>
      </w:r>
      <w:r w:rsidR="008A5A5C">
        <w:rPr>
          <w:lang w:val="en-US"/>
        </w:rPr>
        <w:t>77</w:t>
      </w:r>
      <w:r>
        <w:rPr>
          <w:lang w:val="en-US"/>
        </w:rPr>
        <w:t>s</w:t>
      </w:r>
    </w:p>
    <w:p w:rsidR="00F82F72" w:rsidRDefault="00F82F72" w:rsidP="00DA1C12">
      <w:pPr>
        <w:pStyle w:val="Bezodstpw"/>
        <w:rPr>
          <w:lang w:val="en-US"/>
        </w:rPr>
      </w:pPr>
    </w:p>
    <w:p w:rsidR="00CC6F9B" w:rsidRDefault="00615A28" w:rsidP="00CC6F9B">
      <w:pPr>
        <w:pStyle w:val="Bezodstpw"/>
        <w:ind w:left="357"/>
        <w:rPr>
          <w:lang w:val="en-US"/>
        </w:rPr>
      </w:pPr>
      <w:r>
        <w:rPr>
          <w:lang w:val="en-US"/>
        </w:rPr>
        <w:t>Positive r</w:t>
      </w:r>
      <w:r w:rsidR="00DA1C12">
        <w:rPr>
          <w:lang w:val="en-US"/>
        </w:rPr>
        <w:t>esponse</w:t>
      </w:r>
      <w:r w:rsidR="005337A7">
        <w:rPr>
          <w:lang w:val="en-US"/>
        </w:rPr>
        <w:t xml:space="preserve"> synta</w:t>
      </w:r>
      <w:r w:rsidR="00BF57A9">
        <w:rPr>
          <w:lang w:val="en-US"/>
        </w:rPr>
        <w:t>x</w:t>
      </w:r>
      <w:r w:rsidR="00DA1C12">
        <w:rPr>
          <w:lang w:val="en-US"/>
        </w:rPr>
        <w:t>:</w:t>
      </w:r>
    </w:p>
    <w:p w:rsidR="007A4450" w:rsidRDefault="007A4450" w:rsidP="007A4450">
      <w:pPr>
        <w:pStyle w:val="Bezodstpw"/>
        <w:ind w:left="0" w:firstLine="0"/>
        <w:rPr>
          <w:lang w:val="en-US"/>
        </w:rPr>
      </w:pPr>
    </w:p>
    <w:p w:rsidR="00F13425" w:rsidRDefault="00E544F5" w:rsidP="009825D1">
      <w:pPr>
        <w:pStyle w:val="Bezodstpw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For </w:t>
      </w:r>
      <w:r w:rsidR="00AE75BC">
        <w:rPr>
          <w:lang w:val="en-US"/>
        </w:rPr>
        <w:t xml:space="preserve">P0 </w:t>
      </w:r>
      <w:r w:rsidR="002037C8">
        <w:rPr>
          <w:lang w:val="en-US"/>
        </w:rPr>
        <w:t>=</w:t>
      </w:r>
      <w:r w:rsidR="00AE75BC">
        <w:rPr>
          <w:lang w:val="en-US"/>
        </w:rPr>
        <w:t xml:space="preserve"> </w:t>
      </w:r>
      <w:r w:rsidR="0062047C">
        <w:rPr>
          <w:lang w:val="en-US"/>
        </w:rPr>
        <w:t>1</w:t>
      </w:r>
      <w:r w:rsidR="005647F2">
        <w:rPr>
          <w:lang w:val="en-US"/>
        </w:rPr>
        <w:t xml:space="preserve"> (generate pulse)</w:t>
      </w:r>
      <w:r w:rsidR="003768E7">
        <w:rPr>
          <w:lang w:val="en-US"/>
        </w:rPr>
        <w:t>:</w:t>
      </w:r>
    </w:p>
    <w:p w:rsidR="00E52682" w:rsidRPr="00E52682" w:rsidRDefault="00E52682" w:rsidP="00E52682">
      <w:pPr>
        <w:pStyle w:val="Bezodstpw"/>
        <w:ind w:left="1806" w:firstLine="0"/>
        <w:rPr>
          <w:lang w:val="en-US"/>
        </w:rPr>
      </w:pPr>
    </w:p>
    <w:p w:rsidR="001D479B" w:rsidRPr="00CC6F9B" w:rsidRDefault="001D479B" w:rsidP="00D61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0" w:firstLine="0"/>
        <w:contextualSpacing w:val="0"/>
        <w:jc w:val="left"/>
        <w:rPr>
          <w:rFonts w:ascii="Consolas" w:hAnsi="Consolas" w:cs="Consolas"/>
          <w:i/>
          <w:sz w:val="20"/>
          <w:szCs w:val="20"/>
          <w:lang w:val="en-US"/>
        </w:rPr>
      </w:pPr>
      <w:r w:rsidRPr="00CC6F9B">
        <w:rPr>
          <w:rFonts w:ascii="Consolas" w:hAnsi="Consolas" w:cs="Consolas"/>
          <w:i/>
          <w:color w:val="000000"/>
          <w:sz w:val="20"/>
          <w:szCs w:val="20"/>
          <w:lang w:val="en-US"/>
        </w:rPr>
        <w:t>0. 0</w:t>
      </w:r>
    </w:p>
    <w:p w:rsidR="008C3BCA" w:rsidRPr="00CC6F9B" w:rsidRDefault="001D479B" w:rsidP="00D6124D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left"/>
        <w:rPr>
          <w:rFonts w:ascii="Consolas" w:hAnsi="Consolas" w:cs="Consolas"/>
          <w:i/>
          <w:color w:val="000000"/>
          <w:sz w:val="20"/>
          <w:szCs w:val="20"/>
          <w:lang w:val="en-US"/>
        </w:rPr>
      </w:pPr>
      <w:r w:rsidRPr="00CC6F9B">
        <w:rPr>
          <w:rFonts w:ascii="Consolas" w:hAnsi="Consolas" w:cs="Consolas"/>
          <w:i/>
          <w:color w:val="000000"/>
          <w:sz w:val="20"/>
          <w:szCs w:val="20"/>
          <w:lang w:val="en-US"/>
        </w:rPr>
        <w:t>I. OK</w:t>
      </w:r>
    </w:p>
    <w:p w:rsidR="003A4502" w:rsidRDefault="003A4502" w:rsidP="003A4502">
      <w:pPr>
        <w:pStyle w:val="Bezodstpw"/>
        <w:ind w:left="1806" w:firstLine="0"/>
      </w:pPr>
    </w:p>
    <w:p w:rsidR="00F90685" w:rsidRDefault="00273D84" w:rsidP="009825D1">
      <w:pPr>
        <w:pStyle w:val="Bezodstpw"/>
        <w:numPr>
          <w:ilvl w:val="0"/>
          <w:numId w:val="18"/>
        </w:numPr>
      </w:pPr>
      <w:r>
        <w:t xml:space="preserve">For </w:t>
      </w:r>
      <w:r w:rsidR="00472D77">
        <w:t>P0 =</w:t>
      </w:r>
      <w:r w:rsidR="0062047C">
        <w:t xml:space="preserve"> </w:t>
      </w:r>
      <w:r w:rsidR="008C29B6">
        <w:t>0</w:t>
      </w:r>
      <w:r w:rsidR="005647F2">
        <w:t xml:space="preserve"> (read</w:t>
      </w:r>
      <w:r w:rsidR="000457A4">
        <w:t xml:space="preserve"> status and results</w:t>
      </w:r>
      <w:r w:rsidR="005647F2">
        <w:t>)</w:t>
      </w:r>
      <w:r w:rsidR="002037C8">
        <w:t>:</w:t>
      </w:r>
    </w:p>
    <w:p w:rsidR="00483359" w:rsidRDefault="00483359" w:rsidP="00483359">
      <w:pPr>
        <w:pStyle w:val="Bezodstpw"/>
        <w:ind w:left="1806" w:firstLine="0"/>
      </w:pPr>
    </w:p>
    <w:p w:rsidR="00465770" w:rsidRPr="000F1613" w:rsidRDefault="00465770" w:rsidP="000F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0" w:firstLine="0"/>
        <w:contextualSpacing w:val="0"/>
        <w:jc w:val="left"/>
        <w:rPr>
          <w:rFonts w:ascii="Consolas" w:hAnsi="Consolas" w:cs="Consolas"/>
          <w:i/>
          <w:sz w:val="20"/>
          <w:szCs w:val="20"/>
          <w:lang w:val="en-US"/>
        </w:rPr>
      </w:pPr>
      <w:r w:rsidRPr="000F1613">
        <w:rPr>
          <w:rFonts w:ascii="Consolas" w:hAnsi="Consolas" w:cs="Consolas"/>
          <w:i/>
          <w:color w:val="000000"/>
          <w:sz w:val="20"/>
          <w:szCs w:val="20"/>
          <w:lang w:val="en-US"/>
        </w:rPr>
        <w:t>0. res0 res1 res2</w:t>
      </w:r>
    </w:p>
    <w:p w:rsidR="004A5769" w:rsidRPr="008535EB" w:rsidRDefault="00465770" w:rsidP="008535E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Consolas" w:hAnsi="Consolas" w:cs="Consolas"/>
          <w:i/>
          <w:color w:val="000000"/>
          <w:sz w:val="20"/>
          <w:szCs w:val="20"/>
          <w:lang w:val="en-US"/>
        </w:rPr>
      </w:pPr>
      <w:r w:rsidRPr="000F161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I. Status: res0, </w:t>
      </w:r>
      <w:proofErr w:type="spellStart"/>
      <w:r w:rsidR="00211191">
        <w:rPr>
          <w:rFonts w:ascii="Consolas" w:hAnsi="Consolas" w:cs="Consolas"/>
          <w:i/>
          <w:color w:val="000000"/>
          <w:sz w:val="20"/>
          <w:szCs w:val="20"/>
          <w:lang w:val="en-US"/>
        </w:rPr>
        <w:t>Avg</w:t>
      </w:r>
      <w:proofErr w:type="spellEnd"/>
      <w:r w:rsidR="00211191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ADC0:</w:t>
      </w:r>
      <w:r w:rsidR="009A09F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res1</w:t>
      </w:r>
      <w:r w:rsidR="005B27D0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proofErr w:type="spellStart"/>
      <w:r w:rsidR="005B27D0">
        <w:rPr>
          <w:rFonts w:ascii="Consolas" w:hAnsi="Consolas" w:cs="Consolas"/>
          <w:i/>
          <w:color w:val="000000"/>
          <w:sz w:val="20"/>
          <w:szCs w:val="20"/>
          <w:lang w:val="en-US"/>
        </w:rPr>
        <w:t>Avg</w:t>
      </w:r>
      <w:proofErr w:type="spellEnd"/>
      <w:r w:rsidR="00D62CC1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="005B27D0">
        <w:rPr>
          <w:rFonts w:ascii="Consolas" w:hAnsi="Consolas" w:cs="Consolas"/>
          <w:i/>
          <w:color w:val="000000"/>
          <w:sz w:val="20"/>
          <w:szCs w:val="20"/>
          <w:lang w:val="en-US"/>
        </w:rPr>
        <w:t>ADC1</w:t>
      </w:r>
      <w:r w:rsidR="009A09FF">
        <w:rPr>
          <w:rFonts w:ascii="Consolas" w:hAnsi="Consolas" w:cs="Consolas"/>
          <w:i/>
          <w:color w:val="000000"/>
          <w:sz w:val="20"/>
          <w:szCs w:val="20"/>
          <w:lang w:val="en-US"/>
        </w:rPr>
        <w:t>: res2</w:t>
      </w:r>
    </w:p>
    <w:p w:rsidR="008C4BCC" w:rsidRDefault="008C4BCC" w:rsidP="008C4BCC">
      <w:pPr>
        <w:pStyle w:val="Bezodstpw"/>
        <w:ind w:left="360" w:firstLine="0"/>
      </w:pPr>
    </w:p>
    <w:p w:rsidR="00B174E9" w:rsidRDefault="003B077C" w:rsidP="00F42B3C">
      <w:pPr>
        <w:pStyle w:val="Bezodstpw"/>
        <w:numPr>
          <w:ilvl w:val="0"/>
          <w:numId w:val="17"/>
        </w:numPr>
      </w:pPr>
      <w:r>
        <w:t xml:space="preserve">Res0 </w:t>
      </w:r>
      <w:r w:rsidR="000C23CB">
        <w:t>–</w:t>
      </w:r>
      <w:r w:rsidR="00026A90">
        <w:t xml:space="preserve"> conversion status: </w:t>
      </w:r>
    </w:p>
    <w:p w:rsidR="007308B1" w:rsidRDefault="00026A90" w:rsidP="000550F4">
      <w:pPr>
        <w:pStyle w:val="Bezodstpw"/>
        <w:ind w:left="360" w:firstLine="360"/>
      </w:pPr>
      <w:r>
        <w:t xml:space="preserve">1 </w:t>
      </w:r>
      <w:r w:rsidR="00B443E7">
        <w:t xml:space="preserve">– we are in the middle of </w:t>
      </w:r>
      <w:r w:rsidR="00C312C2">
        <w:t>conversion results are corrupt</w:t>
      </w:r>
    </w:p>
    <w:p w:rsidR="00B174E9" w:rsidRDefault="000550F4" w:rsidP="00B174E9">
      <w:pPr>
        <w:pStyle w:val="Bezodstpw"/>
        <w:ind w:left="360" w:firstLine="0"/>
      </w:pPr>
      <w:r>
        <w:tab/>
        <w:t xml:space="preserve">0 – </w:t>
      </w:r>
      <w:r w:rsidR="00CF0D6D">
        <w:t xml:space="preserve">conversion has been </w:t>
      </w:r>
      <w:r w:rsidR="00814C3D">
        <w:t>finished</w:t>
      </w:r>
      <w:r w:rsidR="00AB48CF">
        <w:t>: Re</w:t>
      </w:r>
      <w:r w:rsidR="00DA61BA">
        <w:t>s1 and Res2 have valid values</w:t>
      </w:r>
    </w:p>
    <w:p w:rsidR="003E0896" w:rsidRDefault="00347876" w:rsidP="00F42B3C">
      <w:pPr>
        <w:pStyle w:val="Bezodstpw"/>
        <w:numPr>
          <w:ilvl w:val="0"/>
          <w:numId w:val="17"/>
        </w:numPr>
      </w:pPr>
      <w:r>
        <w:t>Res1</w:t>
      </w:r>
      <w:r w:rsidR="00927F5A">
        <w:t xml:space="preserve"> </w:t>
      </w:r>
      <w:r w:rsidR="00E62689">
        <w:t xml:space="preserve">– </w:t>
      </w:r>
      <w:r w:rsidR="00927F5A">
        <w:t>Average</w:t>
      </w:r>
      <w:r w:rsidR="002D32ED">
        <w:t xml:space="preserve"> of ADC0 </w:t>
      </w:r>
      <w:r w:rsidR="009418EF">
        <w:t>conversions</w:t>
      </w:r>
      <w:r w:rsidR="00D94347">
        <w:t xml:space="preserve"> </w:t>
      </w:r>
      <w:r w:rsidR="002D32ED">
        <w:t xml:space="preserve">result </w:t>
      </w:r>
    </w:p>
    <w:p w:rsidR="00E905BD" w:rsidRDefault="00567162" w:rsidP="00DA6072">
      <w:pPr>
        <w:pStyle w:val="Bezodstpw"/>
        <w:numPr>
          <w:ilvl w:val="0"/>
          <w:numId w:val="17"/>
        </w:numPr>
      </w:pPr>
      <w:r>
        <w:t>Res2</w:t>
      </w:r>
      <w:r w:rsidR="003E0896">
        <w:t xml:space="preserve"> – Av</w:t>
      </w:r>
      <w:r w:rsidR="009418EF">
        <w:t xml:space="preserve">erage of ADC1 </w:t>
      </w:r>
      <w:r w:rsidR="00D94347">
        <w:t>conversions resul</w:t>
      </w:r>
      <w:r w:rsidR="009418EF">
        <w:t>t</w:t>
      </w:r>
      <w:r w:rsidR="00D94347">
        <w:t xml:space="preserve"> </w:t>
      </w:r>
    </w:p>
    <w:p w:rsidR="00E905BD" w:rsidRDefault="00E905BD" w:rsidP="002021D2">
      <w:pPr>
        <w:pStyle w:val="Bezodstpw"/>
        <w:ind w:left="1437" w:firstLine="0"/>
      </w:pPr>
    </w:p>
    <w:p w:rsidR="00355F04" w:rsidRDefault="00355F04" w:rsidP="00B07497">
      <w:pPr>
        <w:pStyle w:val="Bezodstpw"/>
        <w:ind w:left="357"/>
      </w:pPr>
      <w:r>
        <w:t>Example scena</w:t>
      </w:r>
      <w:r w:rsidR="00437D3F">
        <w:t>rio:</w:t>
      </w:r>
    </w:p>
    <w:p w:rsidR="00DC008E" w:rsidRDefault="00F04AC8" w:rsidP="00500755">
      <w:pPr>
        <w:pStyle w:val="Bezodstpw"/>
        <w:numPr>
          <w:ilvl w:val="0"/>
          <w:numId w:val="29"/>
        </w:numPr>
      </w:pPr>
      <w:r>
        <w:t>Generate pulse on DAC0</w:t>
      </w:r>
      <w:r w:rsidR="00262740">
        <w:t xml:space="preserve"> (0.5V)</w:t>
      </w:r>
      <w:r>
        <w:t xml:space="preserve"> and DAC1</w:t>
      </w:r>
      <w:r w:rsidR="00262740">
        <w:t xml:space="preserve"> (1V)</w:t>
      </w:r>
      <w:r w:rsidR="00AB5FDB">
        <w:t xml:space="preserve"> </w:t>
      </w:r>
      <w:r w:rsidR="00ED7BE9">
        <w:t xml:space="preserve">for </w:t>
      </w:r>
      <w:r w:rsidR="00157AEA">
        <w:t>102uS</w:t>
      </w:r>
    </w:p>
    <w:p w:rsidR="00500755" w:rsidRDefault="00500755" w:rsidP="00500755">
      <w:pPr>
        <w:pStyle w:val="Bezodstpw"/>
        <w:numPr>
          <w:ilvl w:val="0"/>
          <w:numId w:val="29"/>
        </w:numPr>
      </w:pPr>
      <w:r>
        <w:t>Read</w:t>
      </w:r>
      <w:r w:rsidR="00B30593">
        <w:t xml:space="preserve"> ADCs results, use user </w:t>
      </w:r>
      <w:proofErr w:type="spellStart"/>
      <w:r w:rsidR="00B30593">
        <w:t>prescaler</w:t>
      </w:r>
      <w:proofErr w:type="spellEnd"/>
      <w:r w:rsidR="00B30593">
        <w:t>: 1</w:t>
      </w:r>
      <w:r w:rsidR="004A0E47">
        <w:t>.2345</w:t>
      </w:r>
      <w:r w:rsidR="00E82422">
        <w:t xml:space="preserve"> for ADC0 and 0.00</w:t>
      </w:r>
      <w:r w:rsidR="0044321F">
        <w:t>1 for ADC1</w:t>
      </w:r>
    </w:p>
    <w:p w:rsidR="00DC008E" w:rsidRDefault="00DC008E" w:rsidP="00355F04">
      <w:pPr>
        <w:pStyle w:val="Bezodstpw"/>
      </w:pPr>
    </w:p>
    <w:p w:rsidR="00920C7D" w:rsidRPr="004C2EA1" w:rsidRDefault="00920C7D" w:rsidP="004A5010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2EA1">
        <w:rPr>
          <w:rFonts w:ascii="Consolas" w:hAnsi="Consolas" w:cs="Consolas"/>
          <w:color w:val="000000"/>
          <w:sz w:val="20"/>
          <w:szCs w:val="20"/>
          <w:lang w:val="en-US"/>
        </w:rPr>
        <w:t>ics_client.exe --</w:t>
      </w:r>
      <w:proofErr w:type="spellStart"/>
      <w:r w:rsidRPr="004C2EA1">
        <w:rPr>
          <w:rFonts w:ascii="Consolas" w:hAnsi="Consolas" w:cs="Consolas"/>
          <w:color w:val="000000"/>
          <w:sz w:val="20"/>
          <w:szCs w:val="20"/>
          <w:lang w:val="en-US"/>
        </w:rPr>
        <w:t>dev_xtpl_printer</w:t>
      </w:r>
      <w:proofErr w:type="spellEnd"/>
      <w:r w:rsidRPr="004C2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 12</w:t>
      </w:r>
      <w:r w:rsidR="005246D4">
        <w:rPr>
          <w:rFonts w:ascii="Consolas" w:hAnsi="Consolas" w:cs="Consolas"/>
          <w:color w:val="000000"/>
          <w:sz w:val="20"/>
          <w:szCs w:val="20"/>
          <w:lang w:val="en-US"/>
        </w:rPr>
        <w:t>7.0.0.1 42100 --</w:t>
      </w:r>
      <w:proofErr w:type="spellStart"/>
      <w:r w:rsidR="005246D4">
        <w:rPr>
          <w:rFonts w:ascii="Consolas" w:hAnsi="Consolas" w:cs="Consolas"/>
          <w:color w:val="000000"/>
          <w:sz w:val="20"/>
          <w:szCs w:val="20"/>
          <w:lang w:val="en-US"/>
        </w:rPr>
        <w:t>pulse_a</w:t>
      </w:r>
      <w:proofErr w:type="spellEnd"/>
      <w:r w:rsidRPr="004C2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1 0x7fff 0xffff 10000</w:t>
      </w:r>
    </w:p>
    <w:p w:rsidR="00CF0BC7" w:rsidRPr="004C2EA1" w:rsidRDefault="000B5A00" w:rsidP="004A5010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2EA1">
        <w:rPr>
          <w:rFonts w:ascii="Consolas" w:hAnsi="Consolas" w:cs="Consolas"/>
          <w:color w:val="000000"/>
          <w:sz w:val="20"/>
          <w:szCs w:val="20"/>
          <w:lang w:val="en-US"/>
        </w:rPr>
        <w:t>ics_client.e</w:t>
      </w:r>
      <w:r w:rsidR="00DC008E" w:rsidRPr="004C2EA1">
        <w:rPr>
          <w:rFonts w:ascii="Consolas" w:hAnsi="Consolas" w:cs="Consolas"/>
          <w:color w:val="000000"/>
          <w:sz w:val="20"/>
          <w:szCs w:val="20"/>
          <w:lang w:val="en-US"/>
        </w:rPr>
        <w:t>xe --</w:t>
      </w:r>
      <w:proofErr w:type="spellStart"/>
      <w:r w:rsidR="00DC008E" w:rsidRPr="004C2EA1">
        <w:rPr>
          <w:rFonts w:ascii="Consolas" w:hAnsi="Consolas" w:cs="Consolas"/>
          <w:color w:val="000000"/>
          <w:sz w:val="20"/>
          <w:szCs w:val="20"/>
          <w:lang w:val="en-US"/>
        </w:rPr>
        <w:t>dev_xtpl_printer</w:t>
      </w:r>
      <w:proofErr w:type="spellEnd"/>
      <w:r w:rsidR="00DC008E" w:rsidRPr="004C2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="005246D4">
        <w:rPr>
          <w:rFonts w:ascii="Consolas" w:hAnsi="Consolas" w:cs="Consolas"/>
          <w:color w:val="000000"/>
          <w:sz w:val="20"/>
          <w:szCs w:val="20"/>
          <w:lang w:val="en-US"/>
        </w:rPr>
        <w:t>127.0.0.1 42100 --</w:t>
      </w:r>
      <w:proofErr w:type="spellStart"/>
      <w:r w:rsidR="005246D4">
        <w:rPr>
          <w:rFonts w:ascii="Consolas" w:hAnsi="Consolas" w:cs="Consolas"/>
          <w:color w:val="000000"/>
          <w:sz w:val="20"/>
          <w:szCs w:val="20"/>
          <w:lang w:val="en-US"/>
        </w:rPr>
        <w:t>pulse_a</w:t>
      </w:r>
      <w:proofErr w:type="spellEnd"/>
      <w:r w:rsidRPr="004C2EA1">
        <w:rPr>
          <w:rFonts w:ascii="Consolas" w:hAnsi="Consolas" w:cs="Consolas"/>
          <w:color w:val="000000"/>
          <w:sz w:val="20"/>
          <w:szCs w:val="20"/>
          <w:lang w:val="en-US"/>
        </w:rPr>
        <w:t xml:space="preserve"> 0</w:t>
      </w:r>
    </w:p>
    <w:p w:rsidR="000B5A00" w:rsidRPr="005144F5" w:rsidRDefault="00CF0BC7" w:rsidP="005144F5">
      <w:pPr>
        <w:spacing w:after="160" w:line="259" w:lineRule="auto"/>
        <w:ind w:left="0" w:firstLine="0"/>
        <w:contextualSpacing w:val="0"/>
        <w:jc w:val="left"/>
        <w:rPr>
          <w:rFonts w:ascii="Consolas" w:hAnsi="Consolas" w:cs="Consolas"/>
          <w:color w:val="000000"/>
          <w:sz w:val="18"/>
          <w:szCs w:val="20"/>
          <w:highlight w:val="blue"/>
          <w:lang w:val="en-US"/>
        </w:rPr>
      </w:pPr>
      <w:r>
        <w:rPr>
          <w:rFonts w:ascii="Consolas" w:hAnsi="Consolas" w:cs="Consolas"/>
          <w:color w:val="000000"/>
          <w:sz w:val="18"/>
          <w:szCs w:val="20"/>
          <w:highlight w:val="blue"/>
          <w:lang w:val="en-US"/>
        </w:rPr>
        <w:br w:type="page"/>
      </w:r>
    </w:p>
    <w:p w:rsidR="00BA3895" w:rsidRDefault="002A78B5" w:rsidP="00BD5CCF">
      <w:pPr>
        <w:pStyle w:val="Nagwek2"/>
        <w:rPr>
          <w:lang w:val="en-US"/>
        </w:rPr>
      </w:pPr>
      <w:bookmarkStart w:id="4" w:name="_Toc498958227"/>
      <w:r w:rsidRPr="002A78B5">
        <w:rPr>
          <w:lang w:val="pl-PL"/>
        </w:rPr>
        <w:lastRenderedPageBreak/>
        <w:t>--</w:t>
      </w:r>
      <w:proofErr w:type="spellStart"/>
      <w:r w:rsidRPr="002A78B5">
        <w:rPr>
          <w:lang w:val="pl-PL"/>
        </w:rPr>
        <w:t>digital_out_</w:t>
      </w:r>
      <w:r w:rsidR="00862F76">
        <w:rPr>
          <w:lang w:val="pl-PL"/>
        </w:rPr>
        <w:t>c</w:t>
      </w:r>
      <w:r w:rsidR="00E81885">
        <w:rPr>
          <w:lang w:val="pl-PL"/>
        </w:rPr>
        <w:t>trl</w:t>
      </w:r>
      <w:bookmarkEnd w:id="4"/>
      <w:proofErr w:type="spellEnd"/>
    </w:p>
    <w:p w:rsidR="00EC3EB0" w:rsidRDefault="00EC3EB0" w:rsidP="00A9144A">
      <w:pPr>
        <w:pStyle w:val="Bezodstpw"/>
        <w:ind w:left="0" w:firstLine="0"/>
        <w:rPr>
          <w:lang w:val="en-US"/>
        </w:rPr>
      </w:pPr>
      <w:r w:rsidRPr="00A376FA">
        <w:rPr>
          <w:lang w:val="en-US"/>
        </w:rPr>
        <w:t>Command syntax:</w:t>
      </w:r>
    </w:p>
    <w:p w:rsidR="009C192E" w:rsidRDefault="009C192E" w:rsidP="00EC3EB0">
      <w:pPr>
        <w:pStyle w:val="Bezodstpw"/>
        <w:ind w:left="357" w:firstLine="0"/>
        <w:rPr>
          <w:lang w:val="en-US"/>
        </w:rPr>
      </w:pPr>
    </w:p>
    <w:p w:rsidR="00FD7085" w:rsidRPr="009C192E" w:rsidRDefault="00FD7085" w:rsidP="0017643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sz w:val="20"/>
          <w:lang w:val="en-US"/>
        </w:rPr>
      </w:pPr>
    </w:p>
    <w:p w:rsidR="00EC3EB0" w:rsidRPr="007F1ACE" w:rsidRDefault="00EC3EB0" w:rsidP="0017643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sz w:val="20"/>
          <w:szCs w:val="20"/>
          <w:bdr w:val="single" w:sz="4" w:space="0" w:color="auto"/>
          <w:lang w:val="en-US"/>
        </w:rPr>
      </w:pPr>
      <w:r w:rsidRPr="007F1ACE">
        <w:rPr>
          <w:rFonts w:ascii="Consolas" w:hAnsi="Consolas"/>
          <w:sz w:val="20"/>
          <w:szCs w:val="20"/>
          <w:lang w:val="en-US"/>
        </w:rPr>
        <w:t>i</w:t>
      </w:r>
      <w:r w:rsidRPr="007F1ACE">
        <w:rPr>
          <w:rFonts w:ascii="Consolas" w:hAnsi="Consolas"/>
          <w:i/>
          <w:sz w:val="20"/>
          <w:szCs w:val="20"/>
          <w:lang w:val="en-US"/>
        </w:rPr>
        <w:t>cs_client.exe --</w:t>
      </w:r>
      <w:proofErr w:type="spellStart"/>
      <w:r w:rsidRPr="007F1ACE">
        <w:rPr>
          <w:rFonts w:ascii="Consolas" w:hAnsi="Consolas"/>
          <w:i/>
          <w:sz w:val="20"/>
          <w:szCs w:val="20"/>
          <w:lang w:val="en-US"/>
        </w:rPr>
        <w:t>dev_xtpl_printer</w:t>
      </w:r>
      <w:proofErr w:type="spellEnd"/>
      <w:r w:rsidRPr="007F1ACE">
        <w:rPr>
          <w:rFonts w:ascii="Consolas" w:hAnsi="Consolas"/>
          <w:i/>
          <w:sz w:val="20"/>
          <w:szCs w:val="20"/>
          <w:lang w:val="en-US"/>
        </w:rPr>
        <w:t xml:space="preserve">  IP TCP </w:t>
      </w:r>
      <w:r w:rsidR="000E1C88" w:rsidRPr="007F1ACE">
        <w:rPr>
          <w:rFonts w:ascii="Consolas" w:hAnsi="Consolas"/>
          <w:i/>
          <w:sz w:val="20"/>
          <w:szCs w:val="20"/>
          <w:highlight w:val="lightGray"/>
          <w:lang w:val="en-US"/>
        </w:rPr>
        <w:t>--</w:t>
      </w:r>
      <w:proofErr w:type="spellStart"/>
      <w:r w:rsidR="00997788" w:rsidRPr="007F1ACE">
        <w:rPr>
          <w:rFonts w:ascii="Consolas" w:hAnsi="Consolas"/>
          <w:i/>
          <w:sz w:val="20"/>
          <w:szCs w:val="20"/>
          <w:lang w:val="en-US"/>
        </w:rPr>
        <w:t>digital_</w:t>
      </w:r>
      <w:r w:rsidR="007D64E2" w:rsidRPr="007F1ACE">
        <w:rPr>
          <w:rFonts w:ascii="Consolas" w:hAnsi="Consolas"/>
          <w:i/>
          <w:sz w:val="20"/>
          <w:szCs w:val="20"/>
          <w:lang w:val="en-US"/>
        </w:rPr>
        <w:t>out_ctrl</w:t>
      </w:r>
      <w:proofErr w:type="spellEnd"/>
      <w:r w:rsidRPr="007F1ACE">
        <w:rPr>
          <w:rFonts w:ascii="Consolas" w:hAnsi="Consolas"/>
          <w:i/>
          <w:sz w:val="20"/>
          <w:szCs w:val="20"/>
          <w:lang w:val="en-US"/>
        </w:rPr>
        <w:t xml:space="preserve">  </w:t>
      </w:r>
      <w:r w:rsidR="005609A5" w:rsidRPr="007F1ACE">
        <w:rPr>
          <w:rFonts w:ascii="Consolas" w:hAnsi="Consolas"/>
          <w:i/>
          <w:sz w:val="20"/>
          <w:szCs w:val="20"/>
          <w:lang w:val="en-US"/>
        </w:rPr>
        <w:t>P0 P1</w:t>
      </w:r>
    </w:p>
    <w:p w:rsidR="0074044F" w:rsidRPr="009C192E" w:rsidRDefault="0074044F" w:rsidP="0017643B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sz w:val="20"/>
          <w:lang w:val="en-US"/>
        </w:rPr>
      </w:pPr>
    </w:p>
    <w:p w:rsidR="005609A5" w:rsidRDefault="005609A5" w:rsidP="00EC3EB0">
      <w:pPr>
        <w:pStyle w:val="Bezodstpw"/>
        <w:rPr>
          <w:lang w:val="en-US"/>
        </w:rPr>
      </w:pPr>
    </w:p>
    <w:p w:rsidR="003B0EF1" w:rsidRDefault="00504026" w:rsidP="00504026">
      <w:pPr>
        <w:pStyle w:val="Bezodstpw"/>
        <w:numPr>
          <w:ilvl w:val="0"/>
          <w:numId w:val="10"/>
        </w:numPr>
        <w:rPr>
          <w:lang w:val="en-US"/>
        </w:rPr>
      </w:pPr>
      <w:r>
        <w:rPr>
          <w:lang w:val="en-US"/>
        </w:rPr>
        <w:t>P0</w:t>
      </w:r>
      <w:r w:rsidR="00D875B9">
        <w:rPr>
          <w:lang w:val="en-US"/>
        </w:rPr>
        <w:t>: &lt;</w:t>
      </w:r>
      <w:r w:rsidR="00D42B38">
        <w:rPr>
          <w:lang w:val="en-US"/>
        </w:rPr>
        <w:t>0x</w:t>
      </w:r>
      <w:r w:rsidR="00115B6C">
        <w:rPr>
          <w:lang w:val="en-US"/>
        </w:rPr>
        <w:t>00</w:t>
      </w:r>
      <w:r w:rsidR="00646963">
        <w:rPr>
          <w:lang w:val="en-US"/>
        </w:rPr>
        <w:t xml:space="preserve">, </w:t>
      </w:r>
      <w:r w:rsidR="00D42B38">
        <w:rPr>
          <w:lang w:val="en-US"/>
        </w:rPr>
        <w:t>0x</w:t>
      </w:r>
      <w:r w:rsidR="00E549DA">
        <w:rPr>
          <w:lang w:val="en-US"/>
        </w:rPr>
        <w:t>FF</w:t>
      </w:r>
      <w:r w:rsidR="00D875B9">
        <w:rPr>
          <w:lang w:val="en-US"/>
        </w:rPr>
        <w:t>&gt;</w:t>
      </w:r>
      <w:r w:rsidR="00E549DA">
        <w:rPr>
          <w:lang w:val="en-US"/>
        </w:rPr>
        <w:t xml:space="preserve"> </w:t>
      </w:r>
      <w:r w:rsidR="00A93937">
        <w:rPr>
          <w:lang w:val="en-US"/>
        </w:rPr>
        <w:t xml:space="preserve">represent </w:t>
      </w:r>
      <w:r w:rsidR="004A1F5C">
        <w:rPr>
          <w:lang w:val="en-US"/>
        </w:rPr>
        <w:t>external relay</w:t>
      </w:r>
      <w:r w:rsidR="001B1BB2">
        <w:rPr>
          <w:lang w:val="en-US"/>
        </w:rPr>
        <w:t>s</w:t>
      </w:r>
      <w:r w:rsidR="00532B7B">
        <w:rPr>
          <w:lang w:val="en-US"/>
        </w:rPr>
        <w:t xml:space="preserve"> coils</w:t>
      </w:r>
      <w:r w:rsidR="001B3CAB">
        <w:rPr>
          <w:lang w:val="en-US"/>
        </w:rPr>
        <w:t xml:space="preserve"> value. </w:t>
      </w:r>
      <w:r w:rsidR="00E60BCE">
        <w:rPr>
          <w:lang w:val="en-US"/>
        </w:rPr>
        <w:t>Bits are corresponding to the relays</w:t>
      </w:r>
      <w:r w:rsidR="009613DA">
        <w:rPr>
          <w:lang w:val="en-US"/>
        </w:rPr>
        <w:t xml:space="preserve"> coils</w:t>
      </w:r>
      <w:r w:rsidR="00EE3DAE">
        <w:rPr>
          <w:lang w:val="en-US"/>
        </w:rPr>
        <w:t xml:space="preserve">: </w:t>
      </w:r>
      <w:r w:rsidR="00CC5BF3">
        <w:rPr>
          <w:lang w:val="en-US"/>
        </w:rPr>
        <w:t>MSB</w:t>
      </w:r>
      <w:r w:rsidR="00EE3DAE">
        <w:rPr>
          <w:lang w:val="en-US"/>
        </w:rPr>
        <w:t xml:space="preserve">: </w:t>
      </w:r>
      <w:r w:rsidR="00C35523">
        <w:rPr>
          <w:lang w:val="en-US"/>
        </w:rPr>
        <w:t>Re</w:t>
      </w:r>
      <w:r w:rsidR="00262ED3">
        <w:rPr>
          <w:lang w:val="en-US"/>
        </w:rPr>
        <w:t>lay</w:t>
      </w:r>
      <w:r w:rsidR="009F7D54">
        <w:rPr>
          <w:lang w:val="en-US"/>
        </w:rPr>
        <w:t>7 (W7</w:t>
      </w:r>
      <w:r w:rsidR="00262ED3">
        <w:rPr>
          <w:lang w:val="en-US"/>
        </w:rPr>
        <w:t>)</w:t>
      </w:r>
      <w:r w:rsidR="00944389">
        <w:rPr>
          <w:lang w:val="en-US"/>
        </w:rPr>
        <w:t>, MSB:</w:t>
      </w:r>
      <w:r w:rsidR="00262ED3">
        <w:rPr>
          <w:lang w:val="en-US"/>
        </w:rPr>
        <w:t xml:space="preserve"> </w:t>
      </w:r>
      <w:r w:rsidR="00944389">
        <w:rPr>
          <w:lang w:val="en-US"/>
        </w:rPr>
        <w:t xml:space="preserve"> </w:t>
      </w:r>
      <w:r w:rsidR="00262ED3">
        <w:rPr>
          <w:lang w:val="en-US"/>
        </w:rPr>
        <w:t>Rela</w:t>
      </w:r>
      <w:r w:rsidR="00143C10">
        <w:rPr>
          <w:lang w:val="en-US"/>
        </w:rPr>
        <w:t>y</w:t>
      </w:r>
      <w:r w:rsidR="009F7D54">
        <w:rPr>
          <w:lang w:val="en-US"/>
        </w:rPr>
        <w:t>0</w:t>
      </w:r>
      <w:r w:rsidR="00143C10">
        <w:rPr>
          <w:lang w:val="en-US"/>
        </w:rPr>
        <w:t xml:space="preserve"> (</w:t>
      </w:r>
      <w:r w:rsidR="009F7D54">
        <w:rPr>
          <w:lang w:val="en-US"/>
        </w:rPr>
        <w:t>W1</w:t>
      </w:r>
      <w:r w:rsidR="00143C10">
        <w:rPr>
          <w:lang w:val="en-US"/>
        </w:rPr>
        <w:t>)</w:t>
      </w:r>
      <w:r w:rsidR="001050A4">
        <w:rPr>
          <w:lang w:val="en-US"/>
        </w:rPr>
        <w:t xml:space="preserve">. </w:t>
      </w:r>
      <w:r w:rsidR="00ED17CE">
        <w:rPr>
          <w:lang w:val="en-US"/>
        </w:rPr>
        <w:t xml:space="preserve">Logic </w:t>
      </w:r>
      <w:r w:rsidR="00144EA4">
        <w:rPr>
          <w:lang w:val="en-US"/>
        </w:rPr>
        <w:t>“</w:t>
      </w:r>
      <w:r w:rsidR="00ED17CE">
        <w:rPr>
          <w:lang w:val="en-US"/>
        </w:rPr>
        <w:t>0</w:t>
      </w:r>
      <w:r w:rsidR="00144EA4">
        <w:rPr>
          <w:lang w:val="en-US"/>
        </w:rPr>
        <w:t>”</w:t>
      </w:r>
      <w:r w:rsidR="00ED17CE">
        <w:rPr>
          <w:lang w:val="en-US"/>
        </w:rPr>
        <w:t xml:space="preserve"> on corresponding bit </w:t>
      </w:r>
      <w:r w:rsidR="00383399">
        <w:rPr>
          <w:lang w:val="en-US"/>
        </w:rPr>
        <w:t xml:space="preserve">will </w:t>
      </w:r>
      <w:r w:rsidR="00F270D0">
        <w:rPr>
          <w:lang w:val="en-US"/>
        </w:rPr>
        <w:t xml:space="preserve">turn on relay coil. </w:t>
      </w:r>
      <w:r w:rsidR="00AF28AB">
        <w:rPr>
          <w:lang w:val="en-US"/>
        </w:rPr>
        <w:t xml:space="preserve"> </w:t>
      </w:r>
    </w:p>
    <w:p w:rsidR="001B1393" w:rsidRDefault="003B0EF1" w:rsidP="00504026">
      <w:pPr>
        <w:pStyle w:val="Bezodstpw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P1: </w:t>
      </w:r>
      <w:r w:rsidR="001830E6">
        <w:rPr>
          <w:lang w:val="en-US"/>
        </w:rPr>
        <w:t>&lt;0</w:t>
      </w:r>
      <w:r w:rsidR="00C011BD">
        <w:rPr>
          <w:lang w:val="en-US"/>
        </w:rPr>
        <w:t>x0</w:t>
      </w:r>
      <w:r w:rsidR="00E5530C">
        <w:rPr>
          <w:lang w:val="en-US"/>
        </w:rPr>
        <w:t>0</w:t>
      </w:r>
      <w:r w:rsidR="001830E6">
        <w:rPr>
          <w:lang w:val="en-US"/>
        </w:rPr>
        <w:t>,</w:t>
      </w:r>
      <w:r w:rsidR="005B592B">
        <w:rPr>
          <w:lang w:val="en-US"/>
        </w:rPr>
        <w:t xml:space="preserve"> </w:t>
      </w:r>
      <w:r w:rsidR="00E5530C">
        <w:rPr>
          <w:lang w:val="en-US"/>
        </w:rPr>
        <w:t>0x0</w:t>
      </w:r>
      <w:r w:rsidR="00117134">
        <w:rPr>
          <w:lang w:val="en-US"/>
        </w:rPr>
        <w:t>3</w:t>
      </w:r>
      <w:r w:rsidR="00D94CEE">
        <w:rPr>
          <w:lang w:val="en-US"/>
        </w:rPr>
        <w:t>&gt;. By changing</w:t>
      </w:r>
      <w:r w:rsidR="00AA040F">
        <w:rPr>
          <w:lang w:val="en-US"/>
        </w:rPr>
        <w:t xml:space="preserve"> this parameter user can change line-r</w:t>
      </w:r>
      <w:r w:rsidR="00262683">
        <w:rPr>
          <w:lang w:val="en-US"/>
        </w:rPr>
        <w:t>esistance</w:t>
      </w:r>
      <w:r w:rsidR="00A95251">
        <w:rPr>
          <w:lang w:val="en-US"/>
        </w:rPr>
        <w:t xml:space="preserve"> (LR)</w:t>
      </w:r>
      <w:r w:rsidR="00F23B4D">
        <w:rPr>
          <w:lang w:val="en-US"/>
        </w:rPr>
        <w:t xml:space="preserve"> according to below ta</w:t>
      </w:r>
      <w:r w:rsidR="00446F6C">
        <w:rPr>
          <w:lang w:val="en-US"/>
        </w:rPr>
        <w:t>ble:</w:t>
      </w:r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911"/>
        <w:gridCol w:w="961"/>
      </w:tblGrid>
      <w:tr w:rsidR="00CE3FE5" w:rsidTr="0005595F">
        <w:trPr>
          <w:jc w:val="center"/>
        </w:trPr>
        <w:tc>
          <w:tcPr>
            <w:tcW w:w="911" w:type="dxa"/>
          </w:tcPr>
          <w:p w:rsidR="00CE3FE5" w:rsidRDefault="00446F6C" w:rsidP="00916821">
            <w:pPr>
              <w:pStyle w:val="Bezodstpw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61C47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CE3FE5" w:rsidRDefault="00961C47" w:rsidP="00916821">
            <w:pPr>
              <w:pStyle w:val="Bezodstpw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LR</w:t>
            </w:r>
            <w:r w:rsidR="00857446">
              <w:rPr>
                <w:lang w:val="en-US"/>
              </w:rPr>
              <w:t>[k</w:t>
            </w:r>
            <w:r w:rsidR="00857446">
              <w:rPr>
                <w:rFonts w:ascii="Arial" w:hAnsi="Arial" w:cs="Arial"/>
                <w:lang w:val="en-US"/>
              </w:rPr>
              <w:t>Ω]</w:t>
            </w:r>
          </w:p>
        </w:tc>
      </w:tr>
      <w:tr w:rsidR="00CE3FE5" w:rsidTr="0005595F">
        <w:trPr>
          <w:jc w:val="center"/>
        </w:trPr>
        <w:tc>
          <w:tcPr>
            <w:tcW w:w="911" w:type="dxa"/>
          </w:tcPr>
          <w:p w:rsidR="00CE3FE5" w:rsidRDefault="00D17EC0" w:rsidP="00916821">
            <w:pPr>
              <w:pStyle w:val="Bezodstpw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851" w:type="dxa"/>
          </w:tcPr>
          <w:p w:rsidR="00CE3FE5" w:rsidRDefault="00177E4E" w:rsidP="00916821">
            <w:pPr>
              <w:pStyle w:val="Bezodstpw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CE3FE5" w:rsidTr="0005595F">
        <w:trPr>
          <w:jc w:val="center"/>
        </w:trPr>
        <w:tc>
          <w:tcPr>
            <w:tcW w:w="911" w:type="dxa"/>
          </w:tcPr>
          <w:p w:rsidR="00CE3FE5" w:rsidRDefault="00D17EC0" w:rsidP="00916821">
            <w:pPr>
              <w:pStyle w:val="Bezodstpw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51" w:type="dxa"/>
          </w:tcPr>
          <w:p w:rsidR="00CE3FE5" w:rsidRDefault="00E53A21" w:rsidP="00916821">
            <w:pPr>
              <w:pStyle w:val="Bezodstpw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E3FE5" w:rsidTr="0005595F">
        <w:trPr>
          <w:jc w:val="center"/>
        </w:trPr>
        <w:tc>
          <w:tcPr>
            <w:tcW w:w="911" w:type="dxa"/>
          </w:tcPr>
          <w:p w:rsidR="00CE3FE5" w:rsidRDefault="00D17EC0" w:rsidP="00916821">
            <w:pPr>
              <w:pStyle w:val="Bezodstpw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851" w:type="dxa"/>
          </w:tcPr>
          <w:p w:rsidR="00CE3FE5" w:rsidRDefault="00E53A21" w:rsidP="00916821">
            <w:pPr>
              <w:pStyle w:val="Bezodstpw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CE3FE5" w:rsidTr="0005595F">
        <w:trPr>
          <w:jc w:val="center"/>
        </w:trPr>
        <w:tc>
          <w:tcPr>
            <w:tcW w:w="911" w:type="dxa"/>
          </w:tcPr>
          <w:p w:rsidR="00CE3FE5" w:rsidRDefault="00916821" w:rsidP="00916821">
            <w:pPr>
              <w:pStyle w:val="Bezodstpw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851" w:type="dxa"/>
          </w:tcPr>
          <w:p w:rsidR="00CE3FE5" w:rsidRDefault="00A63465" w:rsidP="00916821">
            <w:pPr>
              <w:pStyle w:val="Bezodstpw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62683" w:rsidRDefault="00262683" w:rsidP="002567AF">
      <w:pPr>
        <w:pStyle w:val="Bezodstpw"/>
        <w:ind w:left="360" w:firstLine="0"/>
        <w:rPr>
          <w:lang w:val="en-US"/>
        </w:rPr>
      </w:pPr>
    </w:p>
    <w:p w:rsidR="00A63184" w:rsidRDefault="00A63184" w:rsidP="00EC3EB0">
      <w:pPr>
        <w:pStyle w:val="Bezodstpw"/>
        <w:rPr>
          <w:lang w:val="en-US"/>
        </w:rPr>
      </w:pPr>
    </w:p>
    <w:p w:rsidR="001B1393" w:rsidRDefault="00945DF3" w:rsidP="00155A66">
      <w:pPr>
        <w:pStyle w:val="Bezodstpw"/>
        <w:ind w:left="357"/>
        <w:rPr>
          <w:lang w:val="en-US"/>
        </w:rPr>
      </w:pPr>
      <w:r>
        <w:rPr>
          <w:lang w:val="en-US"/>
        </w:rPr>
        <w:t>Positive response syntax:</w:t>
      </w:r>
    </w:p>
    <w:p w:rsidR="00DD5984" w:rsidRDefault="00DD5984" w:rsidP="004E3949">
      <w:pPr>
        <w:pStyle w:val="Bezodstpw"/>
        <w:rPr>
          <w:lang w:val="en-US"/>
        </w:rPr>
      </w:pPr>
    </w:p>
    <w:p w:rsidR="00BB17C3" w:rsidRPr="00D657B8" w:rsidRDefault="00BB17C3" w:rsidP="00CF2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0" w:firstLine="0"/>
        <w:contextualSpacing w:val="0"/>
        <w:jc w:val="left"/>
        <w:rPr>
          <w:rFonts w:ascii="Consolas" w:hAnsi="Consolas" w:cs="Consolas"/>
          <w:i/>
          <w:sz w:val="20"/>
          <w:szCs w:val="20"/>
          <w:lang w:val="en-US"/>
        </w:rPr>
      </w:pPr>
      <w:r w:rsidRPr="00D657B8">
        <w:rPr>
          <w:rFonts w:ascii="Consolas" w:hAnsi="Consolas" w:cs="Consolas"/>
          <w:i/>
          <w:color w:val="000000"/>
          <w:sz w:val="20"/>
          <w:szCs w:val="20"/>
          <w:lang w:val="en-US"/>
        </w:rPr>
        <w:t>0. 0</w:t>
      </w:r>
    </w:p>
    <w:p w:rsidR="00BB17C3" w:rsidRPr="00D657B8" w:rsidRDefault="00BB17C3" w:rsidP="00CF225A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left"/>
        <w:rPr>
          <w:rFonts w:ascii="Consolas" w:hAnsi="Consolas" w:cs="Consolas"/>
          <w:i/>
          <w:color w:val="000000"/>
          <w:sz w:val="20"/>
          <w:szCs w:val="20"/>
          <w:lang w:val="en-US"/>
        </w:rPr>
      </w:pPr>
      <w:r w:rsidRPr="00D657B8">
        <w:rPr>
          <w:rFonts w:ascii="Consolas" w:hAnsi="Consolas" w:cs="Consolas"/>
          <w:i/>
          <w:color w:val="000000"/>
          <w:sz w:val="20"/>
          <w:szCs w:val="20"/>
          <w:lang w:val="en-US"/>
        </w:rPr>
        <w:t>I. OK</w:t>
      </w:r>
    </w:p>
    <w:p w:rsidR="00497492" w:rsidRPr="00B82BA2" w:rsidRDefault="00497492" w:rsidP="00497492">
      <w:pPr>
        <w:pStyle w:val="Bezodstpw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97844" w:rsidRPr="000B7EAA" w:rsidRDefault="00397844" w:rsidP="00F4263B">
      <w:pPr>
        <w:pStyle w:val="Bezodstpw"/>
        <w:ind w:left="357"/>
      </w:pPr>
      <w:r w:rsidRPr="000B7EAA">
        <w:t>Example scenario:</w:t>
      </w:r>
    </w:p>
    <w:p w:rsidR="00EA4FCD" w:rsidRPr="000B7EAA" w:rsidRDefault="00130EA2" w:rsidP="00397844">
      <w:pPr>
        <w:pStyle w:val="Bezodstpw"/>
      </w:pPr>
      <w:r w:rsidRPr="000B7EAA">
        <w:tab/>
      </w:r>
    </w:p>
    <w:p w:rsidR="00130EA2" w:rsidRPr="000B7EAA" w:rsidRDefault="00481AEB" w:rsidP="00E73011">
      <w:pPr>
        <w:pStyle w:val="Bezodstpw"/>
        <w:ind w:left="357" w:firstLine="0"/>
      </w:pPr>
      <w:r>
        <w:t>Switch on</w:t>
      </w:r>
      <w:r w:rsidR="00A148D8">
        <w:t xml:space="preserve"> Relay0</w:t>
      </w:r>
      <w:r w:rsidR="0092181C">
        <w:t>, Relay7</w:t>
      </w:r>
      <w:r w:rsidR="00A85C32" w:rsidRPr="00A85C32">
        <w:t xml:space="preserve"> </w:t>
      </w:r>
      <w:r w:rsidR="00A85C32">
        <w:t>coils</w:t>
      </w:r>
      <w:r w:rsidR="0092181C">
        <w:t xml:space="preserve"> </w:t>
      </w:r>
      <w:r w:rsidR="00B52136">
        <w:t>(</w:t>
      </w:r>
      <w:r w:rsidR="007629E1">
        <w:t xml:space="preserve">coils of </w:t>
      </w:r>
      <w:r w:rsidR="003B415B">
        <w:t>r</w:t>
      </w:r>
      <w:r w:rsidR="00B52136">
        <w:t>elay</w:t>
      </w:r>
      <w:r w:rsidR="003B415B">
        <w:t>s</w:t>
      </w:r>
      <w:r w:rsidR="00B52136">
        <w:t xml:space="preserve"> &lt;</w:t>
      </w:r>
      <w:r w:rsidR="003B415B">
        <w:t>1,6&gt;</w:t>
      </w:r>
      <w:r w:rsidR="007629E1">
        <w:t xml:space="preserve"> </w:t>
      </w:r>
      <w:r w:rsidR="00B80E4B">
        <w:t>switch off</w:t>
      </w:r>
      <w:r w:rsidR="00B52136">
        <w:t>)</w:t>
      </w:r>
      <w:r w:rsidR="00BA09F1">
        <w:t xml:space="preserve"> </w:t>
      </w:r>
      <w:r w:rsidR="0008286F">
        <w:t>and</w:t>
      </w:r>
      <w:r w:rsidR="0092181C">
        <w:t xml:space="preserve"> set </w:t>
      </w:r>
      <w:r w:rsidR="00336337">
        <w:t>line resistance to 50k</w:t>
      </w:r>
      <w:r w:rsidR="0008286F">
        <w:rPr>
          <w:rFonts w:ascii="Arial" w:hAnsi="Arial" w:cs="Arial"/>
          <w:lang w:val="en-US"/>
        </w:rPr>
        <w:t>Ω</w:t>
      </w:r>
    </w:p>
    <w:p w:rsidR="002F44BE" w:rsidRDefault="002F44BE" w:rsidP="00397844">
      <w:pPr>
        <w:pStyle w:val="Bezodstpw"/>
      </w:pPr>
    </w:p>
    <w:p w:rsidR="00734B7D" w:rsidRPr="000B7EAA" w:rsidRDefault="00734B7D" w:rsidP="0041107A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</w:pPr>
    </w:p>
    <w:p w:rsidR="003A3FA2" w:rsidRDefault="003A3FA2" w:rsidP="0041107A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B7EAA">
        <w:rPr>
          <w:rFonts w:ascii="Consolas" w:hAnsi="Consolas" w:cs="Consolas"/>
          <w:color w:val="000000"/>
          <w:sz w:val="18"/>
          <w:szCs w:val="20"/>
          <w:lang w:val="en-US"/>
        </w:rPr>
        <w:t>ics_clien</w:t>
      </w:r>
      <w:r w:rsidR="00A73623" w:rsidRPr="000B7EAA">
        <w:rPr>
          <w:rFonts w:ascii="Consolas" w:hAnsi="Consolas" w:cs="Consolas"/>
          <w:color w:val="000000"/>
          <w:sz w:val="18"/>
          <w:szCs w:val="20"/>
          <w:lang w:val="en-US"/>
        </w:rPr>
        <w:t>t.exe --</w:t>
      </w:r>
      <w:proofErr w:type="spellStart"/>
      <w:r w:rsidR="00A73623" w:rsidRPr="000B7EAA">
        <w:rPr>
          <w:rFonts w:ascii="Consolas" w:hAnsi="Consolas" w:cs="Consolas"/>
          <w:color w:val="000000"/>
          <w:sz w:val="18"/>
          <w:szCs w:val="20"/>
          <w:lang w:val="en-US"/>
        </w:rPr>
        <w:t>dev_xtpl_printer</w:t>
      </w:r>
      <w:proofErr w:type="spellEnd"/>
      <w:r w:rsidR="00A73623" w:rsidRPr="000B7EAA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</w:t>
      </w:r>
      <w:r w:rsidRPr="000B7EAA">
        <w:rPr>
          <w:rFonts w:ascii="Consolas" w:hAnsi="Consolas" w:cs="Consolas"/>
          <w:color w:val="000000"/>
          <w:sz w:val="18"/>
          <w:szCs w:val="20"/>
          <w:lang w:val="en-US"/>
        </w:rPr>
        <w:t>127.0</w:t>
      </w:r>
      <w:r w:rsidR="001C29EF" w:rsidRPr="000B7EAA">
        <w:rPr>
          <w:rFonts w:ascii="Consolas" w:hAnsi="Consolas" w:cs="Consolas"/>
          <w:color w:val="000000"/>
          <w:sz w:val="18"/>
          <w:szCs w:val="20"/>
          <w:lang w:val="en-US"/>
        </w:rPr>
        <w:t xml:space="preserve">.0.1 42100 </w:t>
      </w:r>
      <w:r w:rsidR="009E13AC" w:rsidRPr="000B7EAA">
        <w:rPr>
          <w:rFonts w:ascii="Consolas" w:hAnsi="Consolas"/>
          <w:i/>
          <w:sz w:val="20"/>
          <w:lang w:val="en-US"/>
        </w:rPr>
        <w:t>--</w:t>
      </w:r>
      <w:proofErr w:type="spellStart"/>
      <w:r w:rsidR="00BA09F1">
        <w:rPr>
          <w:rFonts w:ascii="Consolas" w:hAnsi="Consolas" w:cs="Consolas"/>
          <w:color w:val="000000"/>
          <w:sz w:val="18"/>
          <w:szCs w:val="20"/>
          <w:lang w:val="en-US"/>
        </w:rPr>
        <w:t>digital_out_ctrl</w:t>
      </w:r>
      <w:proofErr w:type="spellEnd"/>
      <w:r w:rsidR="00BA09F1">
        <w:rPr>
          <w:rFonts w:ascii="Consolas" w:hAnsi="Consolas" w:cs="Consolas"/>
          <w:color w:val="000000"/>
          <w:sz w:val="18"/>
          <w:szCs w:val="20"/>
          <w:lang w:val="en-US"/>
        </w:rPr>
        <w:t xml:space="preserve"> 0x</w:t>
      </w:r>
      <w:r w:rsidR="00D51B0C">
        <w:rPr>
          <w:rFonts w:ascii="Consolas" w:hAnsi="Consolas" w:cs="Consolas"/>
          <w:color w:val="000000"/>
          <w:sz w:val="18"/>
          <w:szCs w:val="20"/>
          <w:lang w:val="en-US"/>
        </w:rPr>
        <w:t>7</w:t>
      </w:r>
      <w:r w:rsidR="000F13EA">
        <w:rPr>
          <w:rFonts w:ascii="Consolas" w:hAnsi="Consolas" w:cs="Consolas"/>
          <w:color w:val="000000"/>
          <w:sz w:val="18"/>
          <w:szCs w:val="20"/>
          <w:lang w:val="en-US"/>
        </w:rPr>
        <w:t>E</w:t>
      </w:r>
      <w:r w:rsidR="005F44AD">
        <w:rPr>
          <w:rFonts w:ascii="Consolas" w:hAnsi="Consolas" w:cs="Consolas"/>
          <w:color w:val="000000"/>
          <w:sz w:val="18"/>
          <w:szCs w:val="20"/>
          <w:lang w:val="en-US"/>
        </w:rPr>
        <w:t xml:space="preserve"> 0x02</w:t>
      </w:r>
    </w:p>
    <w:p w:rsidR="0041107A" w:rsidRPr="00590576" w:rsidRDefault="0041107A" w:rsidP="0041107A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sz w:val="22"/>
          <w:lang w:val="en-US"/>
        </w:rPr>
      </w:pPr>
    </w:p>
    <w:p w:rsidR="00497492" w:rsidRPr="002F44BE" w:rsidRDefault="00130EA2" w:rsidP="00497492">
      <w:pPr>
        <w:pStyle w:val="Bezodstpw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F44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44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44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147B" w:rsidRDefault="00872E05">
      <w:pPr>
        <w:spacing w:after="160" w:line="259" w:lineRule="auto"/>
        <w:ind w:left="0"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B84362" w:rsidRDefault="00194C64" w:rsidP="00194C64">
      <w:pPr>
        <w:pStyle w:val="Nagwek2"/>
        <w:rPr>
          <w:lang w:val="pl-PL"/>
        </w:rPr>
      </w:pPr>
      <w:bookmarkStart w:id="5" w:name="_Toc498958228"/>
      <w:r w:rsidRPr="00194C64">
        <w:rPr>
          <w:lang w:val="pl-PL"/>
        </w:rPr>
        <w:lastRenderedPageBreak/>
        <w:t>--</w:t>
      </w:r>
      <w:proofErr w:type="spellStart"/>
      <w:r w:rsidRPr="00194C64">
        <w:rPr>
          <w:lang w:val="pl-PL"/>
        </w:rPr>
        <w:t>set_adc_a_meas_duration</w:t>
      </w:r>
      <w:bookmarkEnd w:id="5"/>
      <w:proofErr w:type="spellEnd"/>
    </w:p>
    <w:p w:rsidR="00810809" w:rsidRDefault="006C77B9" w:rsidP="006C77B9">
      <w:pPr>
        <w:pStyle w:val="Bezodstpw"/>
        <w:ind w:left="357"/>
        <w:rPr>
          <w:lang w:val="pl-PL"/>
        </w:rPr>
      </w:pPr>
      <w:proofErr w:type="spellStart"/>
      <w:r>
        <w:rPr>
          <w:lang w:val="pl-PL"/>
        </w:rPr>
        <w:t>Comman</w:t>
      </w:r>
      <w:r w:rsidR="005F13A7">
        <w:rPr>
          <w:lang w:val="pl-PL"/>
        </w:rPr>
        <w:t>d</w:t>
      </w:r>
      <w:proofErr w:type="spellEnd"/>
      <w:r w:rsidR="005F13A7">
        <w:rPr>
          <w:lang w:val="pl-PL"/>
        </w:rPr>
        <w:t xml:space="preserve"> </w:t>
      </w:r>
      <w:proofErr w:type="spellStart"/>
      <w:r w:rsidR="005F13A7">
        <w:rPr>
          <w:lang w:val="pl-PL"/>
        </w:rPr>
        <w:t>syntax</w:t>
      </w:r>
      <w:proofErr w:type="spellEnd"/>
      <w:r w:rsidR="005F13A7">
        <w:rPr>
          <w:lang w:val="pl-PL"/>
        </w:rPr>
        <w:t>:</w:t>
      </w:r>
    </w:p>
    <w:p w:rsidR="00DD1682" w:rsidRDefault="00DD1682" w:rsidP="006C77B9">
      <w:pPr>
        <w:pStyle w:val="Bezodstpw"/>
        <w:ind w:left="357"/>
        <w:rPr>
          <w:lang w:val="pl-PL"/>
        </w:rPr>
      </w:pPr>
    </w:p>
    <w:p w:rsidR="00353A4F" w:rsidRDefault="00353A4F" w:rsidP="00BB0C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</w:p>
    <w:p w:rsidR="00734768" w:rsidRDefault="00BC0C34" w:rsidP="00BB0C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  <w:r w:rsidRPr="00BB0CC2">
        <w:rPr>
          <w:rFonts w:ascii="Consolas" w:hAnsi="Consolas"/>
          <w:i/>
          <w:sz w:val="20"/>
          <w:lang w:val="en-US"/>
        </w:rPr>
        <w:t>ics_client.e</w:t>
      </w:r>
      <w:r w:rsidR="00B83E8A" w:rsidRPr="00BB0CC2">
        <w:rPr>
          <w:rFonts w:ascii="Consolas" w:hAnsi="Consolas"/>
          <w:i/>
          <w:sz w:val="20"/>
          <w:lang w:val="en-US"/>
        </w:rPr>
        <w:t>xe --</w:t>
      </w:r>
      <w:proofErr w:type="spellStart"/>
      <w:r w:rsidR="00B83E8A" w:rsidRPr="00BB0CC2">
        <w:rPr>
          <w:rFonts w:ascii="Consolas" w:hAnsi="Consolas"/>
          <w:i/>
          <w:sz w:val="20"/>
          <w:lang w:val="en-US"/>
        </w:rPr>
        <w:t>dev_xtpl_printer</w:t>
      </w:r>
      <w:proofErr w:type="spellEnd"/>
      <w:r w:rsidR="00B83E8A" w:rsidRPr="00BB0CC2">
        <w:rPr>
          <w:rFonts w:ascii="Consolas" w:hAnsi="Consolas"/>
          <w:i/>
          <w:sz w:val="20"/>
          <w:lang w:val="en-US"/>
        </w:rPr>
        <w:t xml:space="preserve"> </w:t>
      </w:r>
      <w:r w:rsidR="00C6010C">
        <w:rPr>
          <w:rFonts w:ascii="Consolas" w:hAnsi="Consolas"/>
          <w:i/>
          <w:sz w:val="20"/>
          <w:szCs w:val="20"/>
          <w:lang w:val="en-US"/>
        </w:rPr>
        <w:t xml:space="preserve">IP TCP </w:t>
      </w:r>
      <w:r w:rsidR="00E16656" w:rsidRPr="00E16656">
        <w:rPr>
          <w:rFonts w:ascii="Consolas" w:hAnsi="Consolas"/>
          <w:i/>
          <w:sz w:val="20"/>
          <w:lang w:val="en-US"/>
        </w:rPr>
        <w:t>--</w:t>
      </w:r>
      <w:proofErr w:type="spellStart"/>
      <w:r w:rsidR="00E16656" w:rsidRPr="00E16656">
        <w:rPr>
          <w:rFonts w:ascii="Consolas" w:hAnsi="Consolas"/>
          <w:i/>
          <w:sz w:val="20"/>
          <w:lang w:val="en-US"/>
        </w:rPr>
        <w:t>set_adc_a_meas_duration</w:t>
      </w:r>
      <w:proofErr w:type="spellEnd"/>
      <w:r w:rsidR="007D235D">
        <w:rPr>
          <w:rFonts w:ascii="Consolas" w:hAnsi="Consolas"/>
          <w:i/>
          <w:sz w:val="20"/>
          <w:lang w:val="en-US"/>
        </w:rPr>
        <w:t xml:space="preserve"> P</w:t>
      </w:r>
      <w:r w:rsidR="00B83E8A" w:rsidRPr="00BB0CC2">
        <w:rPr>
          <w:rFonts w:ascii="Consolas" w:hAnsi="Consolas"/>
          <w:i/>
          <w:sz w:val="20"/>
          <w:lang w:val="en-US"/>
        </w:rPr>
        <w:t>0</w:t>
      </w:r>
    </w:p>
    <w:p w:rsidR="00353A4F" w:rsidRPr="00BB0CC2" w:rsidRDefault="00353A4F" w:rsidP="00BB0CC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</w:p>
    <w:p w:rsidR="00DF0EC9" w:rsidRDefault="00DF0EC9" w:rsidP="00984AC2">
      <w:pPr>
        <w:pStyle w:val="Akapitzlist"/>
        <w:tabs>
          <w:tab w:val="left" w:pos="1641"/>
        </w:tabs>
        <w:ind w:left="360" w:firstLine="0"/>
        <w:rPr>
          <w:lang w:val="en-US"/>
        </w:rPr>
      </w:pPr>
    </w:p>
    <w:p w:rsidR="00BF70A1" w:rsidRDefault="00AF7E04" w:rsidP="00765188">
      <w:pPr>
        <w:pStyle w:val="Akapitzlist"/>
        <w:numPr>
          <w:ilvl w:val="0"/>
          <w:numId w:val="25"/>
        </w:numPr>
        <w:tabs>
          <w:tab w:val="left" w:pos="1641"/>
        </w:tabs>
        <w:rPr>
          <w:lang w:val="en-US"/>
        </w:rPr>
      </w:pPr>
      <w:r>
        <w:rPr>
          <w:lang w:val="en-US"/>
        </w:rPr>
        <w:t>P0:</w:t>
      </w:r>
      <w:r w:rsidR="00872C7A">
        <w:rPr>
          <w:lang w:val="en-US"/>
        </w:rPr>
        <w:t xml:space="preserve"> Represent </w:t>
      </w:r>
      <w:r w:rsidR="0087750F">
        <w:rPr>
          <w:lang w:val="en-US"/>
        </w:rPr>
        <w:t>amount</w:t>
      </w:r>
      <w:r w:rsidR="00765188">
        <w:rPr>
          <w:lang w:val="en-US"/>
        </w:rPr>
        <w:t xml:space="preserve"> </w:t>
      </w:r>
      <w:r w:rsidR="00765188" w:rsidRPr="00765188">
        <w:rPr>
          <w:lang w:val="en-US"/>
        </w:rPr>
        <w:t xml:space="preserve">of </w:t>
      </w:r>
      <w:r w:rsidR="00765188">
        <w:rPr>
          <w:lang w:val="en-US"/>
        </w:rPr>
        <w:t xml:space="preserve"> ADC </w:t>
      </w:r>
      <w:r w:rsidR="00765188" w:rsidRPr="00765188">
        <w:rPr>
          <w:lang w:val="en-US"/>
        </w:rPr>
        <w:t>conversions</w:t>
      </w:r>
      <w:r w:rsidR="00765188">
        <w:rPr>
          <w:lang w:val="en-US"/>
        </w:rPr>
        <w:t xml:space="preserve">. </w:t>
      </w:r>
    </w:p>
    <w:p w:rsidR="00BF70A1" w:rsidRDefault="00BD02B5" w:rsidP="00BD02B5">
      <w:pPr>
        <w:tabs>
          <w:tab w:val="left" w:pos="1641"/>
        </w:tabs>
        <w:ind w:left="0" w:firstLine="0"/>
        <w:rPr>
          <w:lang w:val="en-US"/>
        </w:rPr>
      </w:pPr>
      <w:r>
        <w:rPr>
          <w:lang w:val="en-US"/>
        </w:rPr>
        <w:t xml:space="preserve">After invoking this commands </w:t>
      </w:r>
      <w:r w:rsidR="00966F0D">
        <w:rPr>
          <w:lang w:val="en-US"/>
        </w:rPr>
        <w:t>ADC will start measure</w:t>
      </w:r>
      <w:r w:rsidR="009276D8">
        <w:rPr>
          <w:lang w:val="en-US"/>
        </w:rPr>
        <w:t>ment</w:t>
      </w:r>
      <w:r w:rsidR="00C11005">
        <w:rPr>
          <w:lang w:val="en-US"/>
        </w:rPr>
        <w:t xml:space="preserve">. Period of </w:t>
      </w:r>
      <w:r w:rsidR="00B65C04">
        <w:rPr>
          <w:lang w:val="en-US"/>
        </w:rPr>
        <w:t>measure</w:t>
      </w:r>
      <w:r w:rsidR="00294F62">
        <w:rPr>
          <w:lang w:val="en-US"/>
        </w:rPr>
        <w:t>ment</w:t>
      </w:r>
      <w:r w:rsidR="00B65C04">
        <w:rPr>
          <w:lang w:val="en-US"/>
        </w:rPr>
        <w:t xml:space="preserve"> is equal </w:t>
      </w:r>
      <w:r w:rsidR="00843C9B">
        <w:rPr>
          <w:lang w:val="en-US"/>
        </w:rPr>
        <w:t>to 1MHz</w:t>
      </w:r>
      <w:r w:rsidR="00F25322">
        <w:rPr>
          <w:lang w:val="en-US"/>
        </w:rPr>
        <w:t>. Measurement time can be calculated</w:t>
      </w:r>
      <w:r w:rsidR="00CD2DD4">
        <w:rPr>
          <w:lang w:val="en-US"/>
        </w:rPr>
        <w:t xml:space="preserve"> accordi</w:t>
      </w:r>
      <w:r w:rsidR="0015677F">
        <w:rPr>
          <w:lang w:val="en-US"/>
        </w:rPr>
        <w:t>ng to the following formula:</w:t>
      </w:r>
    </w:p>
    <w:p w:rsidR="00BC72B1" w:rsidRDefault="00BC72B1" w:rsidP="00BD02B5">
      <w:pPr>
        <w:tabs>
          <w:tab w:val="left" w:pos="1641"/>
        </w:tabs>
        <w:ind w:left="0" w:firstLine="0"/>
        <w:rPr>
          <w:lang w:val="en-US"/>
        </w:rPr>
      </w:pPr>
    </w:p>
    <w:p w:rsidR="00850D85" w:rsidRPr="000F64A8" w:rsidRDefault="00D31D70" w:rsidP="00BD02B5">
      <w:pPr>
        <w:tabs>
          <w:tab w:val="left" w:pos="1641"/>
        </w:tabs>
        <w:ind w:left="0"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MEAS</m:t>
              </m:r>
            </m:sub>
          </m:sSub>
          <m:r>
            <w:rPr>
              <w:rFonts w:ascii="Cambria Math" w:hAnsi="Cambria Math"/>
              <w:lang w:val="en-US"/>
            </w:rPr>
            <m:t>=P0*1[μS]</m:t>
          </m:r>
        </m:oMath>
      </m:oMathPara>
    </w:p>
    <w:p w:rsidR="00E94BF6" w:rsidRDefault="00E94BF6" w:rsidP="00BD02B5">
      <w:pPr>
        <w:tabs>
          <w:tab w:val="left" w:pos="1641"/>
        </w:tabs>
        <w:ind w:left="0" w:firstLine="0"/>
        <w:rPr>
          <w:lang w:val="en-US"/>
        </w:rPr>
      </w:pPr>
    </w:p>
    <w:p w:rsidR="000F64A8" w:rsidRPr="00A96EAD" w:rsidRDefault="00121268" w:rsidP="00BD02B5">
      <w:pPr>
        <w:tabs>
          <w:tab w:val="left" w:pos="1641"/>
        </w:tabs>
        <w:ind w:left="0" w:firstLine="0"/>
        <w:rPr>
          <w:lang w:val="en-US"/>
        </w:rPr>
      </w:pPr>
      <w:r>
        <w:rPr>
          <w:lang w:val="en-US"/>
        </w:rPr>
        <w:t xml:space="preserve">ADC results can be read-out via </w:t>
      </w:r>
      <w:r w:rsidR="00E94BF6" w:rsidRPr="00A96EAD">
        <w:rPr>
          <w:b/>
          <w:lang w:val="en-US"/>
        </w:rPr>
        <w:t>--</w:t>
      </w:r>
      <w:proofErr w:type="spellStart"/>
      <w:r w:rsidR="00E94BF6" w:rsidRPr="00A96EAD">
        <w:rPr>
          <w:b/>
          <w:lang w:val="en-US"/>
        </w:rPr>
        <w:t>get_adc_a_result</w:t>
      </w:r>
      <w:proofErr w:type="spellEnd"/>
      <w:r w:rsidR="00A96EAD">
        <w:rPr>
          <w:b/>
          <w:lang w:val="en-US"/>
        </w:rPr>
        <w:t xml:space="preserve"> </w:t>
      </w:r>
      <w:r w:rsidR="00A96EAD">
        <w:rPr>
          <w:lang w:val="en-US"/>
        </w:rPr>
        <w:t>command.</w:t>
      </w:r>
    </w:p>
    <w:p w:rsidR="00984AC2" w:rsidRDefault="007F5EE0" w:rsidP="00177C51">
      <w:pPr>
        <w:pStyle w:val="Bezodstpw"/>
        <w:ind w:left="357"/>
        <w:rPr>
          <w:lang w:val="en-US"/>
        </w:rPr>
      </w:pPr>
      <w:r>
        <w:rPr>
          <w:lang w:val="en-US"/>
        </w:rPr>
        <w:t>Positive response sy</w:t>
      </w:r>
      <w:r w:rsidR="004C77BF">
        <w:rPr>
          <w:lang w:val="en-US"/>
        </w:rPr>
        <w:t>ntax:</w:t>
      </w:r>
    </w:p>
    <w:p w:rsidR="004C77BF" w:rsidRDefault="004C77BF" w:rsidP="00177C51">
      <w:pPr>
        <w:pStyle w:val="Bezodstpw"/>
        <w:ind w:left="357"/>
        <w:rPr>
          <w:lang w:val="en-US"/>
        </w:rPr>
      </w:pPr>
    </w:p>
    <w:p w:rsidR="004C77BF" w:rsidRPr="00D657B8" w:rsidRDefault="004C77BF" w:rsidP="004C77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left="0" w:firstLine="0"/>
        <w:contextualSpacing w:val="0"/>
        <w:jc w:val="left"/>
        <w:rPr>
          <w:rFonts w:ascii="Consolas" w:hAnsi="Consolas" w:cs="Consolas"/>
          <w:i/>
          <w:sz w:val="20"/>
          <w:szCs w:val="20"/>
          <w:lang w:val="en-US"/>
        </w:rPr>
      </w:pPr>
      <w:r w:rsidRPr="00D657B8">
        <w:rPr>
          <w:rFonts w:ascii="Consolas" w:hAnsi="Consolas" w:cs="Consolas"/>
          <w:i/>
          <w:color w:val="000000"/>
          <w:sz w:val="20"/>
          <w:szCs w:val="20"/>
          <w:lang w:val="en-US"/>
        </w:rPr>
        <w:t>0. 0</w:t>
      </w:r>
    </w:p>
    <w:p w:rsidR="004C77BF" w:rsidRDefault="004C77BF" w:rsidP="004C77BF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</w:pPr>
      <w:r w:rsidRPr="00D657B8">
        <w:rPr>
          <w:rFonts w:ascii="Consolas" w:hAnsi="Consolas" w:cs="Consolas"/>
          <w:i/>
          <w:color w:val="000000"/>
          <w:sz w:val="20"/>
          <w:szCs w:val="20"/>
          <w:lang w:val="en-US"/>
        </w:rPr>
        <w:t>I. OK</w:t>
      </w:r>
    </w:p>
    <w:p w:rsidR="004C77BF" w:rsidRDefault="004C77BF" w:rsidP="00177C51">
      <w:pPr>
        <w:pStyle w:val="Bezodstpw"/>
        <w:ind w:left="357"/>
        <w:rPr>
          <w:lang w:val="en-US"/>
        </w:rPr>
      </w:pPr>
    </w:p>
    <w:p w:rsidR="004C77BF" w:rsidRDefault="004C77BF" w:rsidP="00177C51">
      <w:pPr>
        <w:pStyle w:val="Bezodstpw"/>
        <w:ind w:left="357"/>
        <w:rPr>
          <w:lang w:val="en-US"/>
        </w:rPr>
      </w:pPr>
      <w:r>
        <w:rPr>
          <w:lang w:val="en-US"/>
        </w:rPr>
        <w:t>Nega</w:t>
      </w:r>
      <w:r w:rsidR="00F06DE8">
        <w:rPr>
          <w:lang w:val="en-US"/>
        </w:rPr>
        <w:t>tive response syntax:</w:t>
      </w:r>
    </w:p>
    <w:p w:rsidR="00F06DE8" w:rsidRDefault="00F06DE8" w:rsidP="00177C51">
      <w:pPr>
        <w:pStyle w:val="Bezodstpw"/>
        <w:ind w:left="357"/>
        <w:rPr>
          <w:lang w:val="en-US"/>
        </w:rPr>
      </w:pPr>
    </w:p>
    <w:p w:rsidR="00F06DE8" w:rsidRPr="00D657B8" w:rsidRDefault="00F06DE8" w:rsidP="00F06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left="0" w:firstLine="0"/>
        <w:contextualSpacing w:val="0"/>
        <w:jc w:val="left"/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i/>
          <w:color w:val="000000"/>
          <w:sz w:val="20"/>
          <w:szCs w:val="20"/>
          <w:lang w:val="en-US"/>
        </w:rPr>
        <w:t>E</w:t>
      </w:r>
      <w:r w:rsidR="000B5018">
        <w:rPr>
          <w:rFonts w:ascii="Consolas" w:hAnsi="Consolas" w:cs="Consolas"/>
          <w:i/>
          <w:color w:val="000000"/>
          <w:sz w:val="20"/>
          <w:szCs w:val="20"/>
          <w:lang w:val="en-US"/>
        </w:rPr>
        <w:t>. res0</w:t>
      </w:r>
    </w:p>
    <w:p w:rsidR="00F06DE8" w:rsidRDefault="00AB7833" w:rsidP="00F06DE8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</w:pPr>
      <w:r>
        <w:rPr>
          <w:rFonts w:ascii="Consolas" w:hAnsi="Consolas" w:cs="Consolas"/>
          <w:i/>
          <w:color w:val="000000"/>
          <w:sz w:val="20"/>
          <w:szCs w:val="20"/>
          <w:lang w:val="en-US"/>
        </w:rPr>
        <w:t>I. ERROR res0</w:t>
      </w:r>
    </w:p>
    <w:p w:rsidR="00033158" w:rsidRDefault="00033158">
      <w:pPr>
        <w:spacing w:after="160" w:line="259" w:lineRule="auto"/>
        <w:ind w:left="0"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F06DE8" w:rsidRDefault="0095392F" w:rsidP="0095392F">
      <w:pPr>
        <w:pStyle w:val="Nagwek2"/>
        <w:rPr>
          <w:lang w:val="en-US"/>
        </w:rPr>
      </w:pPr>
      <w:bookmarkStart w:id="6" w:name="_Toc498958229"/>
      <w:r w:rsidRPr="0095392F">
        <w:rPr>
          <w:lang w:val="en-US"/>
        </w:rPr>
        <w:lastRenderedPageBreak/>
        <w:t>--</w:t>
      </w:r>
      <w:proofErr w:type="spellStart"/>
      <w:r w:rsidRPr="0095392F">
        <w:rPr>
          <w:lang w:val="en-US"/>
        </w:rPr>
        <w:t>get_adc_a_result</w:t>
      </w:r>
      <w:bookmarkEnd w:id="6"/>
      <w:proofErr w:type="spellEnd"/>
    </w:p>
    <w:p w:rsidR="009230F4" w:rsidRDefault="009230F4" w:rsidP="009D74CC">
      <w:pPr>
        <w:pStyle w:val="Bezodstpw"/>
        <w:ind w:left="357"/>
      </w:pPr>
      <w:r>
        <w:t>Command syntax:</w:t>
      </w:r>
    </w:p>
    <w:p w:rsidR="008A2A12" w:rsidRDefault="008A2A12" w:rsidP="008A2A1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</w:p>
    <w:p w:rsidR="008A2A12" w:rsidRDefault="008A2A12" w:rsidP="008A2A1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  <w:r w:rsidRPr="00BB0CC2">
        <w:rPr>
          <w:rFonts w:ascii="Consolas" w:hAnsi="Consolas"/>
          <w:i/>
          <w:sz w:val="20"/>
          <w:lang w:val="en-US"/>
        </w:rPr>
        <w:t>ics_client.exe --</w:t>
      </w:r>
      <w:proofErr w:type="spellStart"/>
      <w:r w:rsidRPr="00BB0CC2">
        <w:rPr>
          <w:rFonts w:ascii="Consolas" w:hAnsi="Consolas"/>
          <w:i/>
          <w:sz w:val="20"/>
          <w:lang w:val="en-US"/>
        </w:rPr>
        <w:t>dev_xtpl_printer</w:t>
      </w:r>
      <w:proofErr w:type="spellEnd"/>
      <w:r w:rsidRPr="00BB0CC2">
        <w:rPr>
          <w:rFonts w:ascii="Consolas" w:hAnsi="Consolas"/>
          <w:i/>
          <w:sz w:val="20"/>
          <w:lang w:val="en-US"/>
        </w:rPr>
        <w:t xml:space="preserve"> </w:t>
      </w:r>
      <w:r>
        <w:rPr>
          <w:rFonts w:ascii="Consolas" w:hAnsi="Consolas"/>
          <w:i/>
          <w:sz w:val="20"/>
          <w:szCs w:val="20"/>
          <w:lang w:val="en-US"/>
        </w:rPr>
        <w:t xml:space="preserve">IP TCP </w:t>
      </w:r>
      <w:r w:rsidR="001B5468" w:rsidRPr="001B5468">
        <w:rPr>
          <w:rFonts w:ascii="Consolas" w:hAnsi="Consolas"/>
          <w:i/>
          <w:sz w:val="20"/>
          <w:lang w:val="en-US"/>
        </w:rPr>
        <w:t>--</w:t>
      </w:r>
      <w:proofErr w:type="spellStart"/>
      <w:r w:rsidR="001B5468" w:rsidRPr="001B5468">
        <w:rPr>
          <w:rFonts w:ascii="Consolas" w:hAnsi="Consolas"/>
          <w:i/>
          <w:sz w:val="20"/>
          <w:lang w:val="en-US"/>
        </w:rPr>
        <w:t>get_adc_a_result</w:t>
      </w:r>
      <w:proofErr w:type="spellEnd"/>
    </w:p>
    <w:p w:rsidR="0071276C" w:rsidRDefault="0071276C" w:rsidP="008A2A1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</w:p>
    <w:p w:rsidR="009230F4" w:rsidRDefault="009230F4" w:rsidP="00994D5A">
      <w:pPr>
        <w:pStyle w:val="Bezodstpw"/>
        <w:ind w:left="357"/>
        <w:rPr>
          <w:lang w:val="en-US"/>
        </w:rPr>
      </w:pPr>
    </w:p>
    <w:p w:rsidR="0063466F" w:rsidRDefault="0063466F" w:rsidP="0004106B">
      <w:pPr>
        <w:pStyle w:val="Bezodstpw"/>
        <w:ind w:left="0" w:firstLine="0"/>
        <w:rPr>
          <w:lang w:val="en-US"/>
        </w:rPr>
      </w:pPr>
    </w:p>
    <w:p w:rsidR="00DC253C" w:rsidRDefault="00C543C6" w:rsidP="009D74CC">
      <w:pPr>
        <w:pStyle w:val="Bezodstpw"/>
        <w:ind w:left="357"/>
        <w:rPr>
          <w:lang w:val="en-US"/>
        </w:rPr>
      </w:pPr>
      <w:r>
        <w:rPr>
          <w:lang w:val="en-US"/>
        </w:rPr>
        <w:t xml:space="preserve">Positive response </w:t>
      </w:r>
      <w:r w:rsidR="00DC253C">
        <w:rPr>
          <w:lang w:val="en-US"/>
        </w:rPr>
        <w:t>syntax:</w:t>
      </w:r>
    </w:p>
    <w:p w:rsidR="005D6158" w:rsidRPr="000F1613" w:rsidRDefault="005D6158" w:rsidP="005D6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0" w:firstLine="0"/>
        <w:contextualSpacing w:val="0"/>
        <w:jc w:val="left"/>
        <w:rPr>
          <w:rFonts w:ascii="Consolas" w:hAnsi="Consolas" w:cs="Consolas"/>
          <w:i/>
          <w:sz w:val="20"/>
          <w:szCs w:val="20"/>
          <w:lang w:val="en-US"/>
        </w:rPr>
      </w:pPr>
      <w:r w:rsidRPr="000F1613">
        <w:rPr>
          <w:rFonts w:ascii="Consolas" w:hAnsi="Consolas" w:cs="Consolas"/>
          <w:i/>
          <w:color w:val="000000"/>
          <w:sz w:val="20"/>
          <w:szCs w:val="20"/>
          <w:lang w:val="en-US"/>
        </w:rPr>
        <w:t>0. res0 res1 res2</w:t>
      </w:r>
      <w:r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="000F1B3F">
        <w:rPr>
          <w:rFonts w:ascii="Consolas" w:hAnsi="Consolas" w:cs="Consolas"/>
          <w:i/>
          <w:color w:val="000000"/>
          <w:sz w:val="20"/>
          <w:szCs w:val="20"/>
          <w:lang w:val="en-US"/>
        </w:rPr>
        <w:t>res3 res</w:t>
      </w:r>
      <w:r w:rsidR="00595CB7">
        <w:rPr>
          <w:rFonts w:ascii="Consolas" w:hAnsi="Consolas" w:cs="Consolas"/>
          <w:i/>
          <w:color w:val="000000"/>
          <w:sz w:val="20"/>
          <w:szCs w:val="20"/>
          <w:lang w:val="en-US"/>
        </w:rPr>
        <w:t>4 res5 res6</w:t>
      </w:r>
    </w:p>
    <w:p w:rsidR="005D6158" w:rsidRDefault="005D6158" w:rsidP="005D615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Consolas" w:hAnsi="Consolas" w:cs="Consolas"/>
          <w:i/>
          <w:color w:val="000000"/>
          <w:sz w:val="20"/>
          <w:szCs w:val="20"/>
          <w:lang w:val="en-US"/>
        </w:rPr>
      </w:pPr>
      <w:r w:rsidRPr="000F161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I. Status: res0, </w:t>
      </w:r>
      <w:proofErr w:type="spellStart"/>
      <w:r>
        <w:rPr>
          <w:rFonts w:ascii="Consolas" w:hAnsi="Consolas" w:cs="Consolas"/>
          <w:i/>
          <w:color w:val="000000"/>
          <w:sz w:val="20"/>
          <w:szCs w:val="20"/>
          <w:lang w:val="en-US"/>
        </w:rPr>
        <w:t>Avg</w:t>
      </w:r>
      <w:proofErr w:type="spellEnd"/>
      <w:r w:rsidR="00D4010B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ADC0: res1</w:t>
      </w:r>
      <w:r w:rsidR="00CC71F5">
        <w:rPr>
          <w:rFonts w:ascii="Consolas" w:hAnsi="Consolas" w:cs="Consolas"/>
          <w:i/>
          <w:color w:val="000000"/>
          <w:sz w:val="20"/>
          <w:szCs w:val="20"/>
          <w:lang w:val="en-US"/>
        </w:rPr>
        <w:t>, AvgADC1: res2</w:t>
      </w:r>
    </w:p>
    <w:p w:rsidR="005D6158" w:rsidRPr="008535EB" w:rsidRDefault="005D6158" w:rsidP="005D615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="Consolas" w:hAnsi="Consolas" w:cs="Consolas"/>
          <w:i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</w:p>
    <w:p w:rsidR="005C7AD8" w:rsidRDefault="005C7AD8" w:rsidP="005C7AD8">
      <w:pPr>
        <w:pStyle w:val="Bezodstpw"/>
        <w:ind w:left="0" w:firstLine="0"/>
        <w:rPr>
          <w:lang w:val="en-US"/>
        </w:rPr>
      </w:pPr>
    </w:p>
    <w:p w:rsidR="0068390A" w:rsidRDefault="0068390A" w:rsidP="0068390A">
      <w:pPr>
        <w:pStyle w:val="Bezodstpw"/>
        <w:numPr>
          <w:ilvl w:val="0"/>
          <w:numId w:val="17"/>
        </w:numPr>
      </w:pPr>
      <w:r>
        <w:t xml:space="preserve">Res0 – conversion status: </w:t>
      </w:r>
    </w:p>
    <w:p w:rsidR="0068390A" w:rsidRDefault="0068390A" w:rsidP="0068390A">
      <w:pPr>
        <w:pStyle w:val="Bezodstpw"/>
        <w:ind w:left="360" w:firstLine="360"/>
      </w:pPr>
      <w:r>
        <w:t>1 – we are in the middle of conversion results are corrupt</w:t>
      </w:r>
    </w:p>
    <w:p w:rsidR="0068390A" w:rsidRDefault="0068390A" w:rsidP="0068390A">
      <w:pPr>
        <w:pStyle w:val="Bezodstpw"/>
        <w:ind w:left="360" w:firstLine="0"/>
      </w:pPr>
      <w:r>
        <w:tab/>
        <w:t>0 – conversion has been finished: Res1 and Res2 have valid values</w:t>
      </w:r>
    </w:p>
    <w:p w:rsidR="0068390A" w:rsidRDefault="006A2713" w:rsidP="0068390A">
      <w:pPr>
        <w:pStyle w:val="Bezodstpw"/>
        <w:numPr>
          <w:ilvl w:val="0"/>
          <w:numId w:val="17"/>
        </w:numPr>
      </w:pPr>
      <w:r>
        <w:t>Res1</w:t>
      </w:r>
      <w:r w:rsidR="0068390A">
        <w:t xml:space="preserve"> – Ave</w:t>
      </w:r>
      <w:r w:rsidR="00BC3A0F">
        <w:t>rage of ADC0 conversions result</w:t>
      </w:r>
    </w:p>
    <w:p w:rsidR="005C7AD8" w:rsidRDefault="006A2713" w:rsidP="005C7AD8">
      <w:pPr>
        <w:pStyle w:val="Bezodstpw"/>
        <w:numPr>
          <w:ilvl w:val="0"/>
          <w:numId w:val="17"/>
        </w:numPr>
      </w:pPr>
      <w:r>
        <w:t>Res2</w:t>
      </w:r>
      <w:r w:rsidR="0068390A">
        <w:t xml:space="preserve"> – Average of ADC1 conversions result</w:t>
      </w:r>
    </w:p>
    <w:p w:rsidR="00DB302D" w:rsidRDefault="00DB302D" w:rsidP="0068390A">
      <w:pPr>
        <w:pStyle w:val="Bezodstpw"/>
        <w:numPr>
          <w:ilvl w:val="0"/>
          <w:numId w:val="17"/>
        </w:numPr>
      </w:pPr>
      <w:r>
        <w:t>Res3</w:t>
      </w:r>
      <w:r w:rsidR="008F11C4">
        <w:t xml:space="preserve"> – Av</w:t>
      </w:r>
      <w:r w:rsidR="00507B28">
        <w:t xml:space="preserve">erage of ADC0 conversion when </w:t>
      </w:r>
      <w:r w:rsidR="00D909D7">
        <w:t>potential</w:t>
      </w:r>
      <w:r w:rsidR="006F4921">
        <w:t xml:space="preserve"> on ADC</w:t>
      </w:r>
      <w:r w:rsidR="00B90A8D">
        <w:t>0 is bigger or equal to</w:t>
      </w:r>
      <w:r w:rsidR="00AB11EF">
        <w:t xml:space="preserve"> p</w:t>
      </w:r>
      <w:r w:rsidR="00D909D7">
        <w:t>oten</w:t>
      </w:r>
      <w:r w:rsidR="00C21232">
        <w:t>tial</w:t>
      </w:r>
      <w:r w:rsidR="00AB11EF">
        <w:t xml:space="preserve"> on ADC1</w:t>
      </w:r>
      <w:r w:rsidR="008F11C4">
        <w:t xml:space="preserve"> </w:t>
      </w:r>
      <w:r w:rsidR="00C21232">
        <w:t>(ADC0</w:t>
      </w:r>
      <w:r w:rsidR="00A93E47">
        <w:rPr>
          <w:rFonts w:ascii="Arial" w:hAnsi="Arial" w:cs="Arial"/>
        </w:rPr>
        <w:t>≥</w:t>
      </w:r>
      <w:r w:rsidR="00A93E47">
        <w:t>ADC1)</w:t>
      </w:r>
      <w:r w:rsidR="00595CB7">
        <w:t xml:space="preserve"> </w:t>
      </w:r>
    </w:p>
    <w:p w:rsidR="00DB302D" w:rsidRDefault="00DB302D" w:rsidP="0068390A">
      <w:pPr>
        <w:pStyle w:val="Bezodstpw"/>
        <w:numPr>
          <w:ilvl w:val="0"/>
          <w:numId w:val="17"/>
        </w:numPr>
      </w:pPr>
      <w:r>
        <w:t>Res4</w:t>
      </w:r>
      <w:r w:rsidR="006E2139">
        <w:t xml:space="preserve"> – Average of ADC1 conversion when potential on ADC0 is bigger or equal to potential on ADC1 (ADC0</w:t>
      </w:r>
      <w:r w:rsidR="006E2139">
        <w:rPr>
          <w:rFonts w:ascii="Arial" w:hAnsi="Arial" w:cs="Arial"/>
        </w:rPr>
        <w:t>≥</w:t>
      </w:r>
      <w:r w:rsidR="006E2139">
        <w:t>ADC1)</w:t>
      </w:r>
    </w:p>
    <w:p w:rsidR="008455A4" w:rsidRDefault="006A48F4" w:rsidP="008455A4">
      <w:pPr>
        <w:pStyle w:val="Bezodstpw"/>
        <w:numPr>
          <w:ilvl w:val="0"/>
          <w:numId w:val="17"/>
        </w:numPr>
      </w:pPr>
      <w:r>
        <w:t>Res5</w:t>
      </w:r>
      <w:r w:rsidR="008455A4">
        <w:t xml:space="preserve"> – Average of ADC0 conversion when potential on ADC0</w:t>
      </w:r>
      <w:r w:rsidR="00441534">
        <w:t xml:space="preserve"> is </w:t>
      </w:r>
      <w:r w:rsidR="003F4576">
        <w:t>less t</w:t>
      </w:r>
      <w:r w:rsidR="00203C8D">
        <w:t>han</w:t>
      </w:r>
      <w:r w:rsidR="008455A4">
        <w:t xml:space="preserve"> potential on ADC1 (ADC0</w:t>
      </w:r>
      <w:r w:rsidR="005A47A3">
        <w:rPr>
          <w:rFonts w:ascii="Arial" w:hAnsi="Arial" w:cs="Arial"/>
        </w:rPr>
        <w:t>&lt;</w:t>
      </w:r>
      <w:r w:rsidR="008455A4">
        <w:t xml:space="preserve">ADC1) </w:t>
      </w:r>
    </w:p>
    <w:p w:rsidR="008455A4" w:rsidRDefault="006A48F4" w:rsidP="008455A4">
      <w:pPr>
        <w:pStyle w:val="Bezodstpw"/>
        <w:numPr>
          <w:ilvl w:val="0"/>
          <w:numId w:val="17"/>
        </w:numPr>
      </w:pPr>
      <w:r>
        <w:t>Res6</w:t>
      </w:r>
      <w:r w:rsidR="008455A4">
        <w:t xml:space="preserve"> – Average of ADC1 conversion when potential on ADC0 is </w:t>
      </w:r>
      <w:r w:rsidR="00DE4091">
        <w:t>less than</w:t>
      </w:r>
      <w:r w:rsidR="008455A4">
        <w:t xml:space="preserve"> potential on ADC1 (ADC0</w:t>
      </w:r>
      <w:r w:rsidR="005A47A3">
        <w:rPr>
          <w:rFonts w:ascii="Arial" w:hAnsi="Arial" w:cs="Arial"/>
        </w:rPr>
        <w:t>&lt;</w:t>
      </w:r>
      <w:r w:rsidR="008455A4">
        <w:t>ADC1)</w:t>
      </w:r>
    </w:p>
    <w:p w:rsidR="0067442F" w:rsidRDefault="0067442F" w:rsidP="005A7473">
      <w:pPr>
        <w:pStyle w:val="Bezodstpw"/>
        <w:ind w:left="0" w:firstLine="0"/>
        <w:rPr>
          <w:b/>
        </w:rPr>
      </w:pPr>
    </w:p>
    <w:p w:rsidR="00921596" w:rsidRDefault="00921596" w:rsidP="005A7473">
      <w:pPr>
        <w:pStyle w:val="Bezodstpw"/>
        <w:ind w:left="0" w:firstLine="0"/>
        <w:rPr>
          <w:lang w:val="en-US"/>
        </w:rPr>
      </w:pPr>
    </w:p>
    <w:p w:rsidR="001220FE" w:rsidRDefault="005A7473" w:rsidP="005A7473">
      <w:pPr>
        <w:pStyle w:val="Bezodstpw"/>
        <w:ind w:left="0" w:firstLine="0"/>
        <w:rPr>
          <w:lang w:val="en-US"/>
        </w:rPr>
      </w:pPr>
      <w:r>
        <w:rPr>
          <w:lang w:val="en-US"/>
        </w:rPr>
        <w:t>Example scena</w:t>
      </w:r>
      <w:r w:rsidR="00F033F1">
        <w:rPr>
          <w:lang w:val="en-US"/>
        </w:rPr>
        <w:t>rio:</w:t>
      </w:r>
    </w:p>
    <w:p w:rsidR="00D669A7" w:rsidRDefault="002E4350" w:rsidP="00EE2ADB">
      <w:pPr>
        <w:pStyle w:val="Bezodstpw"/>
        <w:numPr>
          <w:ilvl w:val="0"/>
          <w:numId w:val="26"/>
        </w:numPr>
        <w:rPr>
          <w:lang w:val="en-US"/>
        </w:rPr>
      </w:pPr>
      <w:r>
        <w:rPr>
          <w:lang w:val="en-US"/>
        </w:rPr>
        <w:t>Set</w:t>
      </w:r>
      <w:r w:rsidR="008964C1">
        <w:rPr>
          <w:lang w:val="en-US"/>
        </w:rPr>
        <w:t xml:space="preserve"> ADC measurement to 1024us</w:t>
      </w:r>
    </w:p>
    <w:p w:rsidR="00C151E3" w:rsidRDefault="00C151E3" w:rsidP="00EE2ADB">
      <w:pPr>
        <w:pStyle w:val="Bezodstpw"/>
        <w:numPr>
          <w:ilvl w:val="0"/>
          <w:numId w:val="26"/>
        </w:numPr>
        <w:rPr>
          <w:lang w:val="en-US"/>
        </w:rPr>
      </w:pPr>
      <w:r>
        <w:rPr>
          <w:lang w:val="en-US"/>
        </w:rPr>
        <w:t>Get ADC resu</w:t>
      </w:r>
      <w:r w:rsidR="00344BBD">
        <w:rPr>
          <w:lang w:val="en-US"/>
        </w:rPr>
        <w:t>lt</w:t>
      </w:r>
    </w:p>
    <w:p w:rsidR="00344BBD" w:rsidRDefault="00344BBD" w:rsidP="00344BBD">
      <w:pPr>
        <w:pStyle w:val="Bezodstpw"/>
        <w:rPr>
          <w:lang w:val="en-US"/>
        </w:rPr>
      </w:pPr>
    </w:p>
    <w:p w:rsidR="002573BD" w:rsidRDefault="002573BD" w:rsidP="00FC3269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</w:p>
    <w:p w:rsidR="00FC3269" w:rsidRDefault="00FC3269" w:rsidP="00FC3269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  <w:r w:rsidRPr="00BB0CC2">
        <w:rPr>
          <w:rFonts w:ascii="Consolas" w:hAnsi="Consolas"/>
          <w:i/>
          <w:sz w:val="20"/>
          <w:lang w:val="en-US"/>
        </w:rPr>
        <w:t>ics_client.exe --</w:t>
      </w:r>
      <w:proofErr w:type="spellStart"/>
      <w:r w:rsidRPr="00BB0CC2">
        <w:rPr>
          <w:rFonts w:ascii="Consolas" w:hAnsi="Consolas"/>
          <w:i/>
          <w:sz w:val="20"/>
          <w:lang w:val="en-US"/>
        </w:rPr>
        <w:t>dev_xtpl_printer</w:t>
      </w:r>
      <w:proofErr w:type="spellEnd"/>
      <w:r w:rsidRPr="00BB0CC2">
        <w:rPr>
          <w:rFonts w:ascii="Consolas" w:hAnsi="Consolas"/>
          <w:i/>
          <w:sz w:val="20"/>
          <w:lang w:val="en-US"/>
        </w:rPr>
        <w:t xml:space="preserve"> </w:t>
      </w:r>
      <w:r>
        <w:rPr>
          <w:rFonts w:ascii="Consolas" w:hAnsi="Consolas"/>
          <w:i/>
          <w:sz w:val="20"/>
          <w:szCs w:val="20"/>
          <w:lang w:val="en-US"/>
        </w:rPr>
        <w:t xml:space="preserve">IP TCP </w:t>
      </w:r>
      <w:r w:rsidRPr="00E16656">
        <w:rPr>
          <w:rFonts w:ascii="Consolas" w:hAnsi="Consolas"/>
          <w:i/>
          <w:sz w:val="20"/>
          <w:lang w:val="en-US"/>
        </w:rPr>
        <w:t>--</w:t>
      </w:r>
      <w:proofErr w:type="spellStart"/>
      <w:r w:rsidRPr="00E16656">
        <w:rPr>
          <w:rFonts w:ascii="Consolas" w:hAnsi="Consolas"/>
          <w:i/>
          <w:sz w:val="20"/>
          <w:lang w:val="en-US"/>
        </w:rPr>
        <w:t>set_adc_a_meas_duration</w:t>
      </w:r>
      <w:proofErr w:type="spellEnd"/>
      <w:r w:rsidR="00D55AA3">
        <w:rPr>
          <w:rFonts w:ascii="Consolas" w:hAnsi="Consolas"/>
          <w:i/>
          <w:sz w:val="20"/>
          <w:lang w:val="en-US"/>
        </w:rPr>
        <w:t xml:space="preserve"> 10</w:t>
      </w:r>
      <w:r w:rsidR="00B9482F">
        <w:rPr>
          <w:rFonts w:ascii="Consolas" w:hAnsi="Consolas"/>
          <w:i/>
          <w:sz w:val="20"/>
          <w:lang w:val="en-US"/>
        </w:rPr>
        <w:t>24</w:t>
      </w:r>
    </w:p>
    <w:p w:rsidR="002573BD" w:rsidRDefault="002573BD" w:rsidP="002573BD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  <w:r w:rsidRPr="00BB0CC2">
        <w:rPr>
          <w:rFonts w:ascii="Consolas" w:hAnsi="Consolas"/>
          <w:i/>
          <w:sz w:val="20"/>
          <w:lang w:val="en-US"/>
        </w:rPr>
        <w:t>ics_client.exe --</w:t>
      </w:r>
      <w:proofErr w:type="spellStart"/>
      <w:r w:rsidRPr="00BB0CC2">
        <w:rPr>
          <w:rFonts w:ascii="Consolas" w:hAnsi="Consolas"/>
          <w:i/>
          <w:sz w:val="20"/>
          <w:lang w:val="en-US"/>
        </w:rPr>
        <w:t>dev_xtpl_printer</w:t>
      </w:r>
      <w:proofErr w:type="spellEnd"/>
      <w:r w:rsidRPr="00BB0CC2">
        <w:rPr>
          <w:rFonts w:ascii="Consolas" w:hAnsi="Consolas"/>
          <w:i/>
          <w:sz w:val="20"/>
          <w:lang w:val="en-US"/>
        </w:rPr>
        <w:t xml:space="preserve"> </w:t>
      </w:r>
      <w:r>
        <w:rPr>
          <w:rFonts w:ascii="Consolas" w:hAnsi="Consolas"/>
          <w:i/>
          <w:sz w:val="20"/>
          <w:szCs w:val="20"/>
          <w:lang w:val="en-US"/>
        </w:rPr>
        <w:t xml:space="preserve">IP TCP </w:t>
      </w:r>
      <w:r w:rsidR="00036466">
        <w:rPr>
          <w:rFonts w:ascii="Consolas" w:hAnsi="Consolas"/>
          <w:i/>
          <w:sz w:val="20"/>
          <w:lang w:val="en-US"/>
        </w:rPr>
        <w:t>--</w:t>
      </w:r>
      <w:proofErr w:type="spellStart"/>
      <w:r w:rsidR="00036466">
        <w:rPr>
          <w:rFonts w:ascii="Consolas" w:hAnsi="Consolas"/>
          <w:i/>
          <w:sz w:val="20"/>
          <w:lang w:val="en-US"/>
        </w:rPr>
        <w:t>get_adc_a_result</w:t>
      </w:r>
      <w:proofErr w:type="spellEnd"/>
    </w:p>
    <w:p w:rsidR="00D55AA3" w:rsidRDefault="00D55AA3" w:rsidP="00FC3269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</w:p>
    <w:p w:rsidR="00C43996" w:rsidRDefault="00C43996">
      <w:pPr>
        <w:spacing w:after="160" w:line="259" w:lineRule="auto"/>
        <w:ind w:left="0" w:firstLine="0"/>
        <w:contextualSpacing w:val="0"/>
        <w:jc w:val="left"/>
      </w:pPr>
      <w:r>
        <w:br w:type="page"/>
      </w:r>
    </w:p>
    <w:p w:rsidR="00A87AF9" w:rsidRDefault="00A87AF9" w:rsidP="00A87AF9">
      <w:pPr>
        <w:pStyle w:val="Nagwek2"/>
        <w:rPr>
          <w:lang w:val="pl-PL"/>
        </w:rPr>
      </w:pPr>
      <w:bookmarkStart w:id="7" w:name="_Toc497822413"/>
      <w:bookmarkStart w:id="8" w:name="_Toc498958230"/>
      <w:r w:rsidRPr="002A41AB">
        <w:rPr>
          <w:lang w:val="pl-PL"/>
        </w:rPr>
        <w:lastRenderedPageBreak/>
        <w:t>--</w:t>
      </w:r>
      <w:proofErr w:type="spellStart"/>
      <w:r w:rsidR="00B16CCD">
        <w:rPr>
          <w:lang w:val="pl-PL"/>
        </w:rPr>
        <w:t>signal</w:t>
      </w:r>
      <w:r w:rsidRPr="002A41AB">
        <w:rPr>
          <w:lang w:val="pl-PL"/>
        </w:rPr>
        <w:t>_form_upload</w:t>
      </w:r>
      <w:bookmarkEnd w:id="7"/>
      <w:bookmarkEnd w:id="8"/>
      <w:proofErr w:type="spellEnd"/>
    </w:p>
    <w:p w:rsidR="00A87AF9" w:rsidRDefault="000F4010" w:rsidP="000F4010">
      <w:pPr>
        <w:pStyle w:val="Bezodstpw"/>
        <w:ind w:left="357"/>
        <w:rPr>
          <w:lang w:val="pl-PL"/>
        </w:rPr>
      </w:pPr>
      <w:proofErr w:type="spellStart"/>
      <w:r>
        <w:rPr>
          <w:lang w:val="pl-PL"/>
        </w:rPr>
        <w:t>Command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syntax</w:t>
      </w:r>
      <w:proofErr w:type="spellEnd"/>
      <w:r>
        <w:rPr>
          <w:lang w:val="pl-PL"/>
        </w:rPr>
        <w:t>:</w:t>
      </w:r>
    </w:p>
    <w:p w:rsidR="00A87AF9" w:rsidRDefault="00A87AF9" w:rsidP="00A87AF9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</w:p>
    <w:p w:rsidR="00A87AF9" w:rsidRDefault="00A87AF9" w:rsidP="00A87AF9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  <w:r w:rsidRPr="00BB0CC2">
        <w:rPr>
          <w:rFonts w:ascii="Consolas" w:hAnsi="Consolas"/>
          <w:i/>
          <w:sz w:val="20"/>
          <w:lang w:val="en-US"/>
        </w:rPr>
        <w:t>ics_client.exe --</w:t>
      </w:r>
      <w:proofErr w:type="spellStart"/>
      <w:r w:rsidRPr="00BB0CC2">
        <w:rPr>
          <w:rFonts w:ascii="Consolas" w:hAnsi="Consolas"/>
          <w:i/>
          <w:sz w:val="20"/>
          <w:lang w:val="en-US"/>
        </w:rPr>
        <w:t>dev_xtpl_printer</w:t>
      </w:r>
      <w:proofErr w:type="spellEnd"/>
      <w:r w:rsidRPr="00BB0CC2">
        <w:rPr>
          <w:rFonts w:ascii="Consolas" w:hAnsi="Consolas"/>
          <w:i/>
          <w:sz w:val="20"/>
          <w:lang w:val="en-US"/>
        </w:rPr>
        <w:t xml:space="preserve"> </w:t>
      </w:r>
      <w:r>
        <w:rPr>
          <w:rFonts w:ascii="Consolas" w:hAnsi="Consolas"/>
          <w:i/>
          <w:sz w:val="20"/>
          <w:szCs w:val="20"/>
          <w:lang w:val="en-US"/>
        </w:rPr>
        <w:t xml:space="preserve">IP TCP </w:t>
      </w:r>
      <w:r>
        <w:rPr>
          <w:rFonts w:ascii="Consolas" w:hAnsi="Consolas"/>
          <w:i/>
          <w:sz w:val="20"/>
          <w:lang w:val="en-US"/>
        </w:rPr>
        <w:t>--</w:t>
      </w:r>
      <w:r w:rsidR="0002345A" w:rsidRPr="00995CCD">
        <w:rPr>
          <w:lang w:val="en-US"/>
        </w:rPr>
        <w:t xml:space="preserve"> </w:t>
      </w:r>
      <w:proofErr w:type="spellStart"/>
      <w:r w:rsidR="0002345A" w:rsidRPr="00995CCD">
        <w:rPr>
          <w:lang w:val="en-US"/>
        </w:rPr>
        <w:t>signal_form_upload</w:t>
      </w:r>
      <w:proofErr w:type="spellEnd"/>
      <w:r w:rsidR="0002345A">
        <w:rPr>
          <w:rFonts w:ascii="Consolas" w:hAnsi="Consolas"/>
          <w:i/>
          <w:sz w:val="20"/>
          <w:lang w:val="en-US"/>
        </w:rPr>
        <w:t xml:space="preserve"> </w:t>
      </w:r>
      <w:r>
        <w:rPr>
          <w:rFonts w:ascii="Consolas" w:hAnsi="Consolas"/>
          <w:i/>
          <w:sz w:val="20"/>
          <w:lang w:val="en-US"/>
        </w:rPr>
        <w:t>P</w:t>
      </w:r>
      <w:r w:rsidRPr="00BB0CC2">
        <w:rPr>
          <w:rFonts w:ascii="Consolas" w:hAnsi="Consolas"/>
          <w:i/>
          <w:sz w:val="20"/>
          <w:lang w:val="en-US"/>
        </w:rPr>
        <w:t xml:space="preserve">0 </w:t>
      </w:r>
      <w:r>
        <w:rPr>
          <w:rFonts w:ascii="Consolas" w:hAnsi="Consolas"/>
          <w:i/>
          <w:sz w:val="20"/>
          <w:lang w:val="en-US"/>
        </w:rPr>
        <w:t>P</w:t>
      </w:r>
      <w:r w:rsidRPr="00BB0CC2">
        <w:rPr>
          <w:rFonts w:ascii="Consolas" w:hAnsi="Consolas"/>
          <w:i/>
          <w:sz w:val="20"/>
          <w:lang w:val="en-US"/>
        </w:rPr>
        <w:t>1</w:t>
      </w:r>
    </w:p>
    <w:p w:rsidR="00A87AF9" w:rsidRPr="00BB0CC2" w:rsidRDefault="00A87AF9" w:rsidP="00A87AF9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</w:p>
    <w:p w:rsidR="00A87AF9" w:rsidRDefault="00A87AF9" w:rsidP="00A87AF9">
      <w:pPr>
        <w:pStyle w:val="Akapitzlist"/>
        <w:tabs>
          <w:tab w:val="left" w:pos="1641"/>
        </w:tabs>
        <w:ind w:left="360" w:firstLine="0"/>
        <w:rPr>
          <w:lang w:val="en-US"/>
        </w:rPr>
      </w:pPr>
    </w:p>
    <w:p w:rsidR="00A87AF9" w:rsidRPr="00EE7CAB" w:rsidRDefault="00A87AF9" w:rsidP="00A87AF9">
      <w:pPr>
        <w:pStyle w:val="Akapitzlist"/>
        <w:numPr>
          <w:ilvl w:val="0"/>
          <w:numId w:val="25"/>
        </w:numPr>
        <w:tabs>
          <w:tab w:val="left" w:pos="1641"/>
        </w:tabs>
        <w:rPr>
          <w:lang w:val="en-US"/>
        </w:rPr>
      </w:pPr>
      <w:r>
        <w:rPr>
          <w:lang w:val="en-US"/>
        </w:rPr>
        <w:t xml:space="preserve">P0: </w:t>
      </w:r>
      <w:r w:rsidRPr="009867A9">
        <w:rPr>
          <w:lang w:val="en-US"/>
        </w:rPr>
        <w:t>Represents system buffer number where user signal file was uploaded</w:t>
      </w:r>
    </w:p>
    <w:p w:rsidR="00A87AF9" w:rsidRDefault="00A87AF9" w:rsidP="00A87AF9">
      <w:pPr>
        <w:pStyle w:val="Akapitzlist"/>
        <w:numPr>
          <w:ilvl w:val="0"/>
          <w:numId w:val="25"/>
        </w:numPr>
        <w:tabs>
          <w:tab w:val="left" w:pos="1641"/>
        </w:tabs>
        <w:rPr>
          <w:lang w:val="en-US"/>
        </w:rPr>
      </w:pPr>
      <w:r>
        <w:rPr>
          <w:lang w:val="en-US"/>
        </w:rPr>
        <w:t>P1: Represents size of user signal in bytes</w:t>
      </w:r>
    </w:p>
    <w:p w:rsidR="00A87AF9" w:rsidRDefault="000F4010" w:rsidP="000F4010">
      <w:pPr>
        <w:pStyle w:val="Bezodstpw"/>
        <w:ind w:left="357"/>
        <w:rPr>
          <w:lang w:val="en-US"/>
        </w:rPr>
      </w:pPr>
      <w:r>
        <w:rPr>
          <w:lang w:val="en-US"/>
        </w:rPr>
        <w:t>Positive response syntax:</w:t>
      </w:r>
    </w:p>
    <w:p w:rsidR="00A87AF9" w:rsidRPr="00D657B8" w:rsidRDefault="00A87AF9" w:rsidP="00A87A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left="0" w:firstLine="0"/>
        <w:contextualSpacing w:val="0"/>
        <w:jc w:val="left"/>
        <w:rPr>
          <w:rFonts w:ascii="Consolas" w:hAnsi="Consolas" w:cs="Consolas"/>
          <w:i/>
          <w:sz w:val="20"/>
          <w:szCs w:val="20"/>
          <w:lang w:val="en-US"/>
        </w:rPr>
      </w:pPr>
      <w:r w:rsidRPr="00D657B8">
        <w:rPr>
          <w:rFonts w:ascii="Consolas" w:hAnsi="Consolas" w:cs="Consolas"/>
          <w:i/>
          <w:color w:val="000000"/>
          <w:sz w:val="20"/>
          <w:szCs w:val="20"/>
          <w:lang w:val="en-US"/>
        </w:rPr>
        <w:t>0. 0</w:t>
      </w:r>
    </w:p>
    <w:p w:rsidR="00A87AF9" w:rsidRDefault="00A87AF9" w:rsidP="00A87AF9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</w:pPr>
      <w:r w:rsidRPr="00D657B8">
        <w:rPr>
          <w:rFonts w:ascii="Consolas" w:hAnsi="Consolas" w:cs="Consolas"/>
          <w:i/>
          <w:color w:val="000000"/>
          <w:sz w:val="20"/>
          <w:szCs w:val="20"/>
          <w:lang w:val="en-US"/>
        </w:rPr>
        <w:t>I. OK</w:t>
      </w:r>
    </w:p>
    <w:p w:rsidR="00A87AF9" w:rsidRDefault="00A87AF9" w:rsidP="00A87AF9">
      <w:pPr>
        <w:pStyle w:val="Bezodstpw"/>
        <w:ind w:left="357"/>
        <w:rPr>
          <w:lang w:val="en-US"/>
        </w:rPr>
      </w:pPr>
    </w:p>
    <w:p w:rsidR="00A87AF9" w:rsidRDefault="000F4010" w:rsidP="000F4010">
      <w:pPr>
        <w:pStyle w:val="Bezodstpw"/>
        <w:ind w:left="357"/>
        <w:rPr>
          <w:lang w:val="en-US"/>
        </w:rPr>
      </w:pPr>
      <w:r>
        <w:rPr>
          <w:lang w:val="en-US"/>
        </w:rPr>
        <w:t>Negative response syntax:</w:t>
      </w:r>
    </w:p>
    <w:p w:rsidR="00A87AF9" w:rsidRPr="00D657B8" w:rsidRDefault="00A87AF9" w:rsidP="00A87A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left="0" w:firstLine="0"/>
        <w:contextualSpacing w:val="0"/>
        <w:jc w:val="left"/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i/>
          <w:color w:val="000000"/>
          <w:sz w:val="20"/>
          <w:szCs w:val="20"/>
          <w:lang w:val="en-US"/>
        </w:rPr>
        <w:t>E. res0</w:t>
      </w:r>
    </w:p>
    <w:p w:rsidR="00A87AF9" w:rsidRDefault="00A87AF9" w:rsidP="00A87AF9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</w:pPr>
      <w:r>
        <w:rPr>
          <w:rFonts w:ascii="Consolas" w:hAnsi="Consolas" w:cs="Consolas"/>
          <w:i/>
          <w:color w:val="000000"/>
          <w:sz w:val="20"/>
          <w:szCs w:val="20"/>
          <w:lang w:val="en-US"/>
        </w:rPr>
        <w:t>I. ERROR res0</w:t>
      </w:r>
    </w:p>
    <w:p w:rsidR="00A87AF9" w:rsidRDefault="00A87AF9" w:rsidP="00A87AF9">
      <w:pPr>
        <w:pStyle w:val="Bezodstpw"/>
        <w:ind w:left="357"/>
        <w:rPr>
          <w:lang w:val="en-US"/>
        </w:rPr>
      </w:pPr>
    </w:p>
    <w:p w:rsidR="00A87AF9" w:rsidRDefault="007852BD" w:rsidP="00A87AF9">
      <w:pPr>
        <w:pStyle w:val="Bezodstpw"/>
        <w:ind w:left="0" w:firstLine="0"/>
      </w:pPr>
      <w:r>
        <w:t>Where res0 is error code</w:t>
      </w:r>
    </w:p>
    <w:p w:rsidR="00A87AF9" w:rsidRDefault="00A87AF9" w:rsidP="00A87AF9">
      <w:pPr>
        <w:pStyle w:val="Bezodstpw"/>
        <w:ind w:left="357"/>
      </w:pPr>
    </w:p>
    <w:p w:rsidR="00ED063E" w:rsidRDefault="00ED063E" w:rsidP="003D07D8">
      <w:pPr>
        <w:pStyle w:val="Nagwek2"/>
        <w:rPr>
          <w:lang w:val="en-US"/>
        </w:rPr>
      </w:pPr>
      <w:r>
        <w:rPr>
          <w:lang w:val="en-US"/>
        </w:rPr>
        <w:br w:type="page"/>
      </w:r>
      <w:bookmarkStart w:id="9" w:name="_Toc498958231"/>
      <w:r w:rsidR="00C42493">
        <w:rPr>
          <w:lang w:val="en-US"/>
        </w:rPr>
        <w:lastRenderedPageBreak/>
        <w:t>--</w:t>
      </w:r>
      <w:proofErr w:type="spellStart"/>
      <w:r w:rsidR="00EE08C9">
        <w:rPr>
          <w:lang w:val="en-US"/>
        </w:rPr>
        <w:t>signal</w:t>
      </w:r>
      <w:r w:rsidR="00C42493">
        <w:rPr>
          <w:lang w:val="en-US"/>
        </w:rPr>
        <w:t>_para</w:t>
      </w:r>
      <w:r w:rsidR="0033134F">
        <w:rPr>
          <w:lang w:val="en-US"/>
        </w:rPr>
        <w:t>meters</w:t>
      </w:r>
      <w:bookmarkEnd w:id="9"/>
      <w:proofErr w:type="spellEnd"/>
    </w:p>
    <w:p w:rsidR="00920350" w:rsidRPr="00920350" w:rsidRDefault="00920350" w:rsidP="002E0416">
      <w:pPr>
        <w:pStyle w:val="Bezodstpw"/>
        <w:ind w:left="357"/>
        <w:rPr>
          <w:lang w:val="pl-PL"/>
        </w:rPr>
      </w:pPr>
      <w:proofErr w:type="spellStart"/>
      <w:r>
        <w:rPr>
          <w:lang w:val="pl-PL"/>
        </w:rPr>
        <w:t>Command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syntax</w:t>
      </w:r>
      <w:proofErr w:type="spellEnd"/>
      <w:r>
        <w:rPr>
          <w:lang w:val="pl-PL"/>
        </w:rPr>
        <w:t>:</w:t>
      </w:r>
    </w:p>
    <w:p w:rsidR="00B02D17" w:rsidRDefault="00B02D17" w:rsidP="00B02D17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</w:p>
    <w:p w:rsidR="00B02D17" w:rsidRPr="004661CD" w:rsidRDefault="00B02D17" w:rsidP="002137F4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left"/>
        <w:rPr>
          <w:rFonts w:ascii="Consolas" w:hAnsi="Consolas"/>
          <w:i/>
          <w:sz w:val="19"/>
          <w:szCs w:val="19"/>
          <w:lang w:val="en-US"/>
        </w:rPr>
      </w:pPr>
      <w:r w:rsidRPr="004661CD">
        <w:rPr>
          <w:rFonts w:ascii="Consolas" w:hAnsi="Consolas"/>
          <w:i/>
          <w:sz w:val="19"/>
          <w:szCs w:val="19"/>
          <w:lang w:val="en-US"/>
        </w:rPr>
        <w:t>ic</w:t>
      </w:r>
      <w:r w:rsidR="006317BC" w:rsidRPr="004661CD">
        <w:rPr>
          <w:rFonts w:ascii="Consolas" w:hAnsi="Consolas"/>
          <w:i/>
          <w:sz w:val="19"/>
          <w:szCs w:val="19"/>
          <w:lang w:val="en-US"/>
        </w:rPr>
        <w:t>s_client.exe --</w:t>
      </w:r>
      <w:proofErr w:type="spellStart"/>
      <w:r w:rsidR="006317BC" w:rsidRPr="004661CD">
        <w:rPr>
          <w:rFonts w:ascii="Consolas" w:hAnsi="Consolas"/>
          <w:i/>
          <w:sz w:val="19"/>
          <w:szCs w:val="19"/>
          <w:lang w:val="en-US"/>
        </w:rPr>
        <w:t>dev_xtpl_printer</w:t>
      </w:r>
      <w:proofErr w:type="spellEnd"/>
      <w:r w:rsidR="00DB444C" w:rsidRPr="004661CD">
        <w:rPr>
          <w:rFonts w:ascii="Consolas" w:hAnsi="Consolas"/>
          <w:i/>
          <w:sz w:val="19"/>
          <w:szCs w:val="19"/>
          <w:lang w:val="en-US"/>
        </w:rPr>
        <w:t xml:space="preserve"> </w:t>
      </w:r>
      <w:r w:rsidR="006317BC" w:rsidRPr="004661CD">
        <w:rPr>
          <w:rFonts w:ascii="Consolas" w:hAnsi="Consolas"/>
          <w:i/>
          <w:sz w:val="19"/>
          <w:szCs w:val="19"/>
          <w:lang w:val="en-US"/>
        </w:rPr>
        <w:t>IP</w:t>
      </w:r>
      <w:r w:rsidR="00DB444C" w:rsidRPr="004661CD">
        <w:rPr>
          <w:rFonts w:ascii="Consolas" w:hAnsi="Consolas"/>
          <w:i/>
          <w:sz w:val="19"/>
          <w:szCs w:val="19"/>
          <w:lang w:val="en-US"/>
        </w:rPr>
        <w:t xml:space="preserve"> </w:t>
      </w:r>
      <w:r w:rsidR="006317BC" w:rsidRPr="004661CD">
        <w:rPr>
          <w:rFonts w:ascii="Consolas" w:hAnsi="Consolas"/>
          <w:i/>
          <w:sz w:val="19"/>
          <w:szCs w:val="19"/>
          <w:lang w:val="en-US"/>
        </w:rPr>
        <w:t xml:space="preserve">TCP </w:t>
      </w:r>
      <w:r w:rsidR="00FA1125" w:rsidRPr="004661CD">
        <w:rPr>
          <w:rFonts w:ascii="Consolas" w:hAnsi="Consolas"/>
          <w:i/>
          <w:sz w:val="19"/>
          <w:szCs w:val="19"/>
          <w:lang w:val="en-US"/>
        </w:rPr>
        <w:t>--</w:t>
      </w:r>
      <w:proofErr w:type="spellStart"/>
      <w:r w:rsidR="00F10484" w:rsidRPr="004661CD">
        <w:rPr>
          <w:rFonts w:ascii="Consolas" w:hAnsi="Consolas"/>
          <w:i/>
          <w:sz w:val="19"/>
          <w:szCs w:val="19"/>
          <w:lang w:val="en-US"/>
        </w:rPr>
        <w:t>signal_paramete</w:t>
      </w:r>
      <w:r w:rsidR="00FA1125" w:rsidRPr="004661CD">
        <w:rPr>
          <w:rFonts w:ascii="Consolas" w:hAnsi="Consolas"/>
          <w:i/>
          <w:sz w:val="19"/>
          <w:szCs w:val="19"/>
          <w:lang w:val="en-US"/>
        </w:rPr>
        <w:t>rs</w:t>
      </w:r>
      <w:proofErr w:type="spellEnd"/>
      <w:r w:rsidRPr="004661CD">
        <w:rPr>
          <w:rFonts w:ascii="Consolas" w:hAnsi="Consolas"/>
          <w:i/>
          <w:sz w:val="19"/>
          <w:szCs w:val="19"/>
          <w:lang w:val="en-US"/>
        </w:rPr>
        <w:t xml:space="preserve"> P0 P1</w:t>
      </w:r>
      <w:r w:rsidR="004A0FAF" w:rsidRPr="004661CD">
        <w:rPr>
          <w:rFonts w:ascii="Consolas" w:hAnsi="Consolas"/>
          <w:i/>
          <w:sz w:val="19"/>
          <w:szCs w:val="19"/>
          <w:lang w:val="en-US"/>
        </w:rPr>
        <w:t xml:space="preserve"> P2 P3 P4 P</w:t>
      </w:r>
      <w:r w:rsidR="00493A04" w:rsidRPr="004661CD">
        <w:rPr>
          <w:rFonts w:ascii="Consolas" w:hAnsi="Consolas"/>
          <w:i/>
          <w:sz w:val="19"/>
          <w:szCs w:val="19"/>
          <w:lang w:val="en-US"/>
        </w:rPr>
        <w:t>5 P6</w:t>
      </w:r>
      <w:r w:rsidR="00D829B3" w:rsidRPr="004661CD">
        <w:rPr>
          <w:rFonts w:ascii="Consolas" w:hAnsi="Consolas"/>
          <w:i/>
          <w:sz w:val="19"/>
          <w:szCs w:val="19"/>
          <w:lang w:val="en-US"/>
        </w:rPr>
        <w:t xml:space="preserve"> </w:t>
      </w:r>
      <w:r w:rsidR="00512B43" w:rsidRPr="004661CD">
        <w:rPr>
          <w:rFonts w:ascii="Consolas" w:hAnsi="Consolas"/>
          <w:i/>
          <w:sz w:val="19"/>
          <w:szCs w:val="19"/>
          <w:lang w:val="en-US"/>
        </w:rPr>
        <w:t>P</w:t>
      </w:r>
      <w:r w:rsidR="00193C3B" w:rsidRPr="004661CD">
        <w:rPr>
          <w:rFonts w:ascii="Consolas" w:hAnsi="Consolas"/>
          <w:i/>
          <w:sz w:val="19"/>
          <w:szCs w:val="19"/>
          <w:lang w:val="en-US"/>
        </w:rPr>
        <w:t>7</w:t>
      </w:r>
    </w:p>
    <w:p w:rsidR="00B02D17" w:rsidRDefault="00B02D17" w:rsidP="00B02D17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</w:p>
    <w:p w:rsidR="00E867A8" w:rsidRDefault="00E867A8" w:rsidP="00E867A8">
      <w:pPr>
        <w:pStyle w:val="Akapitzlist"/>
        <w:ind w:firstLine="0"/>
        <w:rPr>
          <w:lang w:val="en-US"/>
        </w:rPr>
      </w:pPr>
    </w:p>
    <w:p w:rsidR="00B04ABB" w:rsidRDefault="00EA10AD" w:rsidP="00B72236">
      <w:pPr>
        <w:pStyle w:val="Akapitzlist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P0: </w:t>
      </w:r>
      <w:r w:rsidR="002A4FBA">
        <w:rPr>
          <w:lang w:val="en-US"/>
        </w:rPr>
        <w:t xml:space="preserve">&lt;0,1&gt; represent </w:t>
      </w:r>
      <w:r>
        <w:rPr>
          <w:lang w:val="en-US"/>
        </w:rPr>
        <w:t>signal mode</w:t>
      </w:r>
    </w:p>
    <w:p w:rsidR="00840A43" w:rsidRDefault="009C6811" w:rsidP="009C6811">
      <w:pPr>
        <w:pStyle w:val="Akapitzlist"/>
        <w:numPr>
          <w:ilvl w:val="1"/>
          <w:numId w:val="30"/>
        </w:numPr>
        <w:rPr>
          <w:lang w:val="en-US"/>
        </w:rPr>
      </w:pPr>
      <w:r>
        <w:rPr>
          <w:lang w:val="en-US"/>
        </w:rPr>
        <w:t>P0 = 0</w:t>
      </w:r>
      <w:r w:rsidR="00B75917">
        <w:rPr>
          <w:lang w:val="en-US"/>
        </w:rPr>
        <w:t>: u</w:t>
      </w:r>
      <w:r>
        <w:rPr>
          <w:lang w:val="en-US"/>
        </w:rPr>
        <w:t>ser mode</w:t>
      </w:r>
    </w:p>
    <w:p w:rsidR="00CA5455" w:rsidRPr="00C90CC7" w:rsidRDefault="00726846" w:rsidP="00B26E1A">
      <w:pPr>
        <w:pStyle w:val="Akapitzlist"/>
        <w:numPr>
          <w:ilvl w:val="1"/>
          <w:numId w:val="30"/>
        </w:numPr>
        <w:rPr>
          <w:strike/>
          <w:lang w:val="en-US"/>
        </w:rPr>
      </w:pPr>
      <w:r w:rsidRPr="00A27D1C">
        <w:rPr>
          <w:strike/>
          <w:lang w:val="en-US"/>
        </w:rPr>
        <w:t>P0 = 1: auto mode</w:t>
      </w:r>
      <w:r w:rsidR="00532BD3" w:rsidRPr="00FE44BB">
        <w:rPr>
          <w:lang w:val="en-US"/>
        </w:rPr>
        <w:t xml:space="preserve"> </w:t>
      </w:r>
      <w:r w:rsidR="005140B8">
        <w:rPr>
          <w:b/>
          <w:lang w:val="en-US"/>
        </w:rPr>
        <w:t>current</w:t>
      </w:r>
      <w:r w:rsidR="00737E6E">
        <w:rPr>
          <w:b/>
          <w:lang w:val="en-US"/>
        </w:rPr>
        <w:t>l</w:t>
      </w:r>
      <w:r w:rsidR="005140B8">
        <w:rPr>
          <w:b/>
          <w:lang w:val="en-US"/>
        </w:rPr>
        <w:t xml:space="preserve">y </w:t>
      </w:r>
      <w:r w:rsidR="00B32FCA">
        <w:rPr>
          <w:b/>
          <w:lang w:val="en-US"/>
        </w:rPr>
        <w:t xml:space="preserve">not </w:t>
      </w:r>
      <w:r w:rsidR="00532BD3" w:rsidRPr="00FE44BB">
        <w:rPr>
          <w:b/>
          <w:lang w:val="en-US"/>
        </w:rPr>
        <w:t>implemented</w:t>
      </w:r>
    </w:p>
    <w:p w:rsidR="00C90CC7" w:rsidRPr="007A5638" w:rsidRDefault="00C90CC7" w:rsidP="00C90CC7">
      <w:pPr>
        <w:pStyle w:val="Akapitzlist"/>
        <w:ind w:left="1440" w:firstLine="0"/>
        <w:rPr>
          <w:strike/>
          <w:lang w:val="en-US"/>
        </w:rPr>
      </w:pPr>
    </w:p>
    <w:p w:rsidR="00B26E1A" w:rsidRPr="002B496F" w:rsidRDefault="00B26E1A" w:rsidP="000C4C63">
      <w:pPr>
        <w:pStyle w:val="Akapitzlist"/>
        <w:numPr>
          <w:ilvl w:val="0"/>
          <w:numId w:val="30"/>
        </w:numPr>
        <w:rPr>
          <w:lang w:val="en-US"/>
        </w:rPr>
      </w:pPr>
      <w:r>
        <w:rPr>
          <w:lang w:val="en-US"/>
        </w:rPr>
        <w:t>P1:</w:t>
      </w:r>
      <w:r w:rsidR="009C7AFB">
        <w:rPr>
          <w:lang w:val="en-US"/>
        </w:rPr>
        <w:t xml:space="preserve"> </w:t>
      </w:r>
      <w:r w:rsidR="003A6AB6">
        <w:rPr>
          <w:lang w:val="en-US"/>
        </w:rPr>
        <w:t xml:space="preserve">&lt;0, </w:t>
      </w:r>
      <w:r w:rsidR="000C4C63" w:rsidRPr="000C4C63">
        <w:rPr>
          <w:lang w:val="en-US"/>
        </w:rPr>
        <w:t>65535</w:t>
      </w:r>
      <w:r w:rsidR="003A6AB6">
        <w:rPr>
          <w:lang w:val="en-US"/>
        </w:rPr>
        <w:t>&gt;</w:t>
      </w:r>
      <w:r w:rsidR="000A1C1A">
        <w:rPr>
          <w:lang w:val="en-US"/>
        </w:rPr>
        <w:t xml:space="preserve"> DAC</w:t>
      </w:r>
      <w:r w:rsidR="00E35B57">
        <w:rPr>
          <w:lang w:val="en-US"/>
        </w:rPr>
        <w:t xml:space="preserve"> minimum limiter</w:t>
      </w:r>
      <w:r w:rsidR="003213FC">
        <w:rPr>
          <w:lang w:val="en-US"/>
        </w:rPr>
        <w:t>. Generate</w:t>
      </w:r>
      <w:r w:rsidR="00A92B21">
        <w:rPr>
          <w:lang w:val="en-US"/>
        </w:rPr>
        <w:t>d</w:t>
      </w:r>
      <w:r w:rsidR="003213FC">
        <w:rPr>
          <w:lang w:val="en-US"/>
        </w:rPr>
        <w:t xml:space="preserve"> signal will no</w:t>
      </w:r>
      <w:r w:rsidR="00532A6A">
        <w:rPr>
          <w:lang w:val="en-US"/>
        </w:rPr>
        <w:t>t go</w:t>
      </w:r>
      <w:r w:rsidR="004D283F">
        <w:rPr>
          <w:lang w:val="en-US"/>
        </w:rPr>
        <w:t xml:space="preserve"> be</w:t>
      </w:r>
      <w:r w:rsidR="004542AC">
        <w:rPr>
          <w:lang w:val="en-US"/>
        </w:rPr>
        <w:t>low this limiter.</w:t>
      </w:r>
      <w:r w:rsidR="00BE0105">
        <w:rPr>
          <w:lang w:val="en-US"/>
        </w:rPr>
        <w:t xml:space="preserve"> </w:t>
      </w:r>
      <w:r w:rsidR="00720DBA">
        <w:rPr>
          <w:b/>
          <w:lang w:val="en-US"/>
        </w:rPr>
        <w:t xml:space="preserve">Currently not </w:t>
      </w:r>
      <w:r w:rsidR="00720DBA" w:rsidRPr="00FE44BB">
        <w:rPr>
          <w:b/>
          <w:lang w:val="en-US"/>
        </w:rPr>
        <w:t>implemented</w:t>
      </w:r>
    </w:p>
    <w:p w:rsidR="002B496F" w:rsidRDefault="002B496F" w:rsidP="002B496F">
      <w:pPr>
        <w:pStyle w:val="Akapitzlist"/>
        <w:ind w:firstLine="0"/>
        <w:rPr>
          <w:lang w:val="en-US"/>
        </w:rPr>
      </w:pPr>
    </w:p>
    <w:p w:rsidR="00A26686" w:rsidRDefault="00A26686" w:rsidP="000C4C63">
      <w:pPr>
        <w:pStyle w:val="Akapitzlist"/>
        <w:numPr>
          <w:ilvl w:val="0"/>
          <w:numId w:val="30"/>
        </w:numPr>
        <w:rPr>
          <w:lang w:val="en-US"/>
        </w:rPr>
      </w:pPr>
      <w:r>
        <w:rPr>
          <w:lang w:val="en-US"/>
        </w:rPr>
        <w:t>P2: &lt;0,</w:t>
      </w:r>
      <w:r w:rsidR="001502C9">
        <w:rPr>
          <w:lang w:val="en-US"/>
        </w:rPr>
        <w:t xml:space="preserve"> 65535</w:t>
      </w:r>
      <w:r>
        <w:rPr>
          <w:lang w:val="en-US"/>
        </w:rPr>
        <w:t>&gt;</w:t>
      </w:r>
      <w:r w:rsidR="001502C9">
        <w:rPr>
          <w:lang w:val="en-US"/>
        </w:rPr>
        <w:t xml:space="preserve"> DAC </w:t>
      </w:r>
      <w:r w:rsidR="004F533C">
        <w:rPr>
          <w:lang w:val="en-US"/>
        </w:rPr>
        <w:t>maximum</w:t>
      </w:r>
      <w:r w:rsidR="00CA1374">
        <w:rPr>
          <w:lang w:val="en-US"/>
        </w:rPr>
        <w:t xml:space="preserve"> limite</w:t>
      </w:r>
      <w:r w:rsidR="004F533C">
        <w:rPr>
          <w:lang w:val="en-US"/>
        </w:rPr>
        <w:t>r</w:t>
      </w:r>
      <w:r w:rsidR="003F51A2">
        <w:rPr>
          <w:lang w:val="en-US"/>
        </w:rPr>
        <w:t>. Ge</w:t>
      </w:r>
      <w:r w:rsidR="00B70335">
        <w:rPr>
          <w:lang w:val="en-US"/>
        </w:rPr>
        <w:t>nerated signal + DC offset will no</w:t>
      </w:r>
      <w:r w:rsidR="00C075BD">
        <w:rPr>
          <w:lang w:val="en-US"/>
        </w:rPr>
        <w:t>t</w:t>
      </w:r>
      <w:r w:rsidR="00D851AF">
        <w:rPr>
          <w:lang w:val="en-US"/>
        </w:rPr>
        <w:t xml:space="preserve"> exceed</w:t>
      </w:r>
      <w:r w:rsidR="001525A0">
        <w:rPr>
          <w:lang w:val="en-US"/>
        </w:rPr>
        <w:t xml:space="preserve"> this limiter</w:t>
      </w:r>
      <w:r w:rsidR="0044005E">
        <w:rPr>
          <w:lang w:val="en-US"/>
        </w:rPr>
        <w:t xml:space="preserve">. </w:t>
      </w:r>
      <w:r w:rsidR="002B496F">
        <w:rPr>
          <w:b/>
          <w:lang w:val="en-US"/>
        </w:rPr>
        <w:t xml:space="preserve">Currently not </w:t>
      </w:r>
      <w:r w:rsidR="002B496F" w:rsidRPr="00FE44BB">
        <w:rPr>
          <w:b/>
          <w:lang w:val="en-US"/>
        </w:rPr>
        <w:t>implemented</w:t>
      </w:r>
    </w:p>
    <w:p w:rsidR="00DA5219" w:rsidRDefault="00DA5219" w:rsidP="00DA5219">
      <w:pPr>
        <w:pStyle w:val="Akapitzlist"/>
        <w:ind w:firstLine="0"/>
        <w:rPr>
          <w:lang w:val="en-US"/>
        </w:rPr>
      </w:pPr>
    </w:p>
    <w:p w:rsidR="0086261B" w:rsidRDefault="00B35FA5" w:rsidP="000C4C63">
      <w:pPr>
        <w:pStyle w:val="Akapitzlist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P3: </w:t>
      </w:r>
      <w:r w:rsidR="00F4303A">
        <w:rPr>
          <w:lang w:val="en-US"/>
        </w:rPr>
        <w:t>&lt;0, 1&gt; D</w:t>
      </w:r>
      <w:r w:rsidR="00CF445E">
        <w:rPr>
          <w:lang w:val="en-US"/>
        </w:rPr>
        <w:t>AC offset channel</w:t>
      </w:r>
      <w:r w:rsidR="009E4802">
        <w:rPr>
          <w:lang w:val="en-US"/>
        </w:rPr>
        <w:t xml:space="preserve">, DC offset can be add to </w:t>
      </w:r>
      <w:r w:rsidR="00F56060">
        <w:rPr>
          <w:lang w:val="en-US"/>
        </w:rPr>
        <w:t>every si</w:t>
      </w:r>
      <w:r w:rsidR="003C5CC1">
        <w:rPr>
          <w:lang w:val="en-US"/>
        </w:rPr>
        <w:t>gnal sample</w:t>
      </w:r>
      <w:r w:rsidR="005F1A44">
        <w:rPr>
          <w:lang w:val="en-US"/>
        </w:rPr>
        <w:t>.</w:t>
      </w:r>
      <w:r w:rsidR="00693656">
        <w:rPr>
          <w:lang w:val="en-US"/>
        </w:rPr>
        <w:t xml:space="preserve"> By the P3 param</w:t>
      </w:r>
      <w:r w:rsidR="00CF68D3">
        <w:rPr>
          <w:lang w:val="en-US"/>
        </w:rPr>
        <w:t xml:space="preserve">eter value we can select </w:t>
      </w:r>
      <w:r w:rsidR="001C086E">
        <w:rPr>
          <w:lang w:val="en-US"/>
        </w:rPr>
        <w:t>DAC channel.</w:t>
      </w:r>
    </w:p>
    <w:p w:rsidR="004F533C" w:rsidRDefault="00B46907" w:rsidP="0086261B">
      <w:pPr>
        <w:pStyle w:val="Akapitzlist"/>
        <w:ind w:firstLine="0"/>
        <w:rPr>
          <w:lang w:val="en-US"/>
        </w:rPr>
      </w:pPr>
      <w:r>
        <w:rPr>
          <w:lang w:val="en-US"/>
        </w:rPr>
        <w:t xml:space="preserve"> </w:t>
      </w:r>
    </w:p>
    <w:p w:rsidR="00A26372" w:rsidRDefault="006C2E64" w:rsidP="000C4C63">
      <w:pPr>
        <w:pStyle w:val="Akapitzlist"/>
        <w:numPr>
          <w:ilvl w:val="0"/>
          <w:numId w:val="30"/>
        </w:numPr>
        <w:rPr>
          <w:lang w:val="en-US"/>
        </w:rPr>
      </w:pPr>
      <w:r>
        <w:rPr>
          <w:lang w:val="en-US"/>
        </w:rPr>
        <w:t>P4: &lt;</w:t>
      </w:r>
      <w:r w:rsidR="00255575">
        <w:rPr>
          <w:lang w:val="en-US"/>
        </w:rPr>
        <w:t>0, 65535</w:t>
      </w:r>
      <w:r>
        <w:rPr>
          <w:lang w:val="en-US"/>
        </w:rPr>
        <w:t>&gt;</w:t>
      </w:r>
      <w:r w:rsidR="00255575">
        <w:rPr>
          <w:lang w:val="en-US"/>
        </w:rPr>
        <w:t xml:space="preserve"> o</w:t>
      </w:r>
      <w:r w:rsidR="008D2E5B">
        <w:rPr>
          <w:lang w:val="en-US"/>
        </w:rPr>
        <w:t>ffset data</w:t>
      </w:r>
      <w:r w:rsidR="00AE2B9F">
        <w:rPr>
          <w:lang w:val="en-US"/>
        </w:rPr>
        <w:t xml:space="preserve"> value</w:t>
      </w:r>
      <w:r w:rsidR="00CE036C">
        <w:rPr>
          <w:lang w:val="en-US"/>
        </w:rPr>
        <w:t>, DC offs</w:t>
      </w:r>
      <w:r w:rsidR="00B55ACE">
        <w:rPr>
          <w:lang w:val="en-US"/>
        </w:rPr>
        <w:t xml:space="preserve">et </w:t>
      </w:r>
      <w:r w:rsidR="009C1E65">
        <w:rPr>
          <w:lang w:val="en-US"/>
        </w:rPr>
        <w:t>value can be</w:t>
      </w:r>
      <w:r w:rsidR="00836FD3">
        <w:rPr>
          <w:lang w:val="en-US"/>
        </w:rPr>
        <w:t xml:space="preserve"> calculat</w:t>
      </w:r>
      <w:r w:rsidR="009C1E65">
        <w:rPr>
          <w:lang w:val="en-US"/>
        </w:rPr>
        <w:t>ed</w:t>
      </w:r>
      <w:r w:rsidR="00A26372">
        <w:rPr>
          <w:lang w:val="en-US"/>
        </w:rPr>
        <w:t xml:space="preserve"> by the corresponding formula: </w:t>
      </w:r>
    </w:p>
    <w:p w:rsidR="000946B4" w:rsidRPr="000946B4" w:rsidRDefault="00D31D70" w:rsidP="000946B4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Offset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P4</m:t>
              </m:r>
            </m:num>
            <m:den>
              <m:r>
                <w:rPr>
                  <w:rFonts w:ascii="Cambria Math" w:hAnsi="Cambria Math"/>
                  <w:lang w:val="en-US"/>
                </w:rPr>
                <m:t>65535</m:t>
              </m:r>
            </m:den>
          </m:f>
          <m:r>
            <w:rPr>
              <w:rFonts w:ascii="Cambria Math" w:hAnsi="Cambria Math"/>
              <w:lang w:val="en-US"/>
            </w:rPr>
            <m:t xml:space="preserve"> [V]</m:t>
          </m:r>
        </m:oMath>
      </m:oMathPara>
    </w:p>
    <w:p w:rsidR="0055478C" w:rsidRPr="000F5B50" w:rsidRDefault="0055478C" w:rsidP="00587F87">
      <w:pPr>
        <w:ind w:left="0" w:firstLine="0"/>
        <w:jc w:val="left"/>
        <w:rPr>
          <w:lang w:val="en-US"/>
        </w:rPr>
      </w:pPr>
    </w:p>
    <w:p w:rsidR="00FA5829" w:rsidRDefault="00B732EC" w:rsidP="00CA1B11">
      <w:pPr>
        <w:pStyle w:val="Akapitzlist"/>
        <w:numPr>
          <w:ilvl w:val="0"/>
          <w:numId w:val="30"/>
        </w:numPr>
        <w:rPr>
          <w:lang w:val="en-US"/>
        </w:rPr>
      </w:pPr>
      <w:r>
        <w:rPr>
          <w:lang w:val="en-US"/>
        </w:rPr>
        <w:t>P5</w:t>
      </w:r>
      <w:r w:rsidR="00CD72BA">
        <w:rPr>
          <w:lang w:val="en-US"/>
        </w:rPr>
        <w:t>: &lt;</w:t>
      </w:r>
      <w:r w:rsidR="008E74FF">
        <w:rPr>
          <w:lang w:val="en-US"/>
        </w:rPr>
        <w:t>0, 655</w:t>
      </w:r>
      <w:r w:rsidR="00587695">
        <w:rPr>
          <w:lang w:val="en-US"/>
        </w:rPr>
        <w:t>35</w:t>
      </w:r>
      <w:r w:rsidR="00CD72BA">
        <w:rPr>
          <w:lang w:val="en-US"/>
        </w:rPr>
        <w:t>&gt;</w:t>
      </w:r>
      <w:r w:rsidR="00587695">
        <w:rPr>
          <w:lang w:val="en-US"/>
        </w:rPr>
        <w:t xml:space="preserve"> </w:t>
      </w:r>
      <w:r w:rsidR="00CA1B11">
        <w:rPr>
          <w:lang w:val="en-US"/>
        </w:rPr>
        <w:t xml:space="preserve">represent </w:t>
      </w:r>
      <w:r w:rsidR="00CA1B11" w:rsidRPr="00CA1B11">
        <w:rPr>
          <w:lang w:val="en-US"/>
        </w:rPr>
        <w:t>signal multiplication factor</w:t>
      </w:r>
      <w:r w:rsidR="00E155F6">
        <w:rPr>
          <w:lang w:val="en-US"/>
        </w:rPr>
        <w:t xml:space="preserve">. </w:t>
      </w:r>
      <w:r w:rsidR="007B0D52">
        <w:rPr>
          <w:lang w:val="en-US"/>
        </w:rPr>
        <w:t>A</w:t>
      </w:r>
      <w:r w:rsidR="00AB055F">
        <w:rPr>
          <w:lang w:val="en-US"/>
        </w:rPr>
        <w:t>mplitude on DA</w:t>
      </w:r>
      <w:r w:rsidR="00944674">
        <w:rPr>
          <w:lang w:val="en-US"/>
        </w:rPr>
        <w:t>C</w:t>
      </w:r>
      <w:r w:rsidR="003A64DF">
        <w:rPr>
          <w:lang w:val="en-US"/>
        </w:rPr>
        <w:t>0/1 can by calculated</w:t>
      </w:r>
      <w:r w:rsidR="00944674">
        <w:rPr>
          <w:lang w:val="en-US"/>
        </w:rPr>
        <w:t xml:space="preserve"> by the co</w:t>
      </w:r>
      <w:r w:rsidR="003A64DF">
        <w:rPr>
          <w:lang w:val="en-US"/>
        </w:rPr>
        <w:t>rresponding formula:</w:t>
      </w:r>
    </w:p>
    <w:p w:rsidR="0054215E" w:rsidRDefault="0054215E" w:rsidP="0054215E">
      <w:pPr>
        <w:pStyle w:val="Akapitzlist"/>
        <w:ind w:firstLine="0"/>
        <w:rPr>
          <w:lang w:val="en-US"/>
        </w:rPr>
      </w:pPr>
    </w:p>
    <w:p w:rsidR="00CD72BA" w:rsidRDefault="00D31D70" w:rsidP="00FA5829">
      <w:pPr>
        <w:pStyle w:val="Akapitzlist"/>
        <w:ind w:firstLine="0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DAC0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P5</m:t>
              </m:r>
            </m:num>
            <m:den>
              <m:r>
                <w:rPr>
                  <w:rFonts w:ascii="Cambria Math" w:hAnsi="Cambria Math"/>
                  <w:lang w:val="en-US"/>
                </w:rPr>
                <m:t>65535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</m:oMath>
      </m:oMathPara>
    </w:p>
    <w:p w:rsidR="00EA40DB" w:rsidRDefault="00EA40DB" w:rsidP="008F6259">
      <w:pPr>
        <w:pStyle w:val="Akapitzlist"/>
        <w:ind w:left="1440" w:firstLine="0"/>
        <w:rPr>
          <w:lang w:val="en-US"/>
        </w:rPr>
      </w:pPr>
    </w:p>
    <w:p w:rsidR="00147658" w:rsidRDefault="00B732EC" w:rsidP="000C4C63">
      <w:pPr>
        <w:pStyle w:val="Akapitzlist"/>
        <w:numPr>
          <w:ilvl w:val="0"/>
          <w:numId w:val="30"/>
        </w:numPr>
        <w:rPr>
          <w:lang w:val="en-US"/>
        </w:rPr>
      </w:pPr>
      <w:r>
        <w:rPr>
          <w:lang w:val="en-US"/>
        </w:rPr>
        <w:t>P6</w:t>
      </w:r>
      <w:r w:rsidR="006E5065">
        <w:rPr>
          <w:lang w:val="en-US"/>
        </w:rPr>
        <w:t>: &lt;</w:t>
      </w:r>
      <w:r w:rsidR="008A1C60">
        <w:rPr>
          <w:lang w:val="en-US"/>
        </w:rPr>
        <w:t>1, 1024</w:t>
      </w:r>
      <w:r w:rsidR="006E5065">
        <w:rPr>
          <w:lang w:val="en-US"/>
        </w:rPr>
        <w:t>&gt;</w:t>
      </w:r>
      <w:r w:rsidR="008A1C60">
        <w:rPr>
          <w:lang w:val="en-US"/>
        </w:rPr>
        <w:t xml:space="preserve"> decimation factor</w:t>
      </w:r>
      <w:r w:rsidR="005944C6">
        <w:rPr>
          <w:lang w:val="en-US"/>
        </w:rPr>
        <w:t xml:space="preserve">. </w:t>
      </w:r>
      <w:r w:rsidR="00EA77C1">
        <w:rPr>
          <w:lang w:val="en-US"/>
        </w:rPr>
        <w:t xml:space="preserve">By the changing </w:t>
      </w:r>
      <w:r w:rsidR="004D399F">
        <w:rPr>
          <w:lang w:val="en-US"/>
        </w:rPr>
        <w:t xml:space="preserve">this parameter we </w:t>
      </w:r>
      <w:r w:rsidR="005C2B37" w:rsidRPr="00821687">
        <w:rPr>
          <w:lang w:val="en-US"/>
        </w:rPr>
        <w:t>will inc</w:t>
      </w:r>
      <w:r w:rsidR="00821687" w:rsidRPr="00821687">
        <w:rPr>
          <w:lang w:val="en-US"/>
        </w:rPr>
        <w:t>r</w:t>
      </w:r>
      <w:r w:rsidR="00821687">
        <w:rPr>
          <w:lang w:val="en-US"/>
        </w:rPr>
        <w:t xml:space="preserve">ease </w:t>
      </w:r>
      <w:r w:rsidR="00BD45CD">
        <w:rPr>
          <w:lang w:val="en-US"/>
        </w:rPr>
        <w:t xml:space="preserve">frequency of </w:t>
      </w:r>
      <w:r w:rsidR="001D0227">
        <w:rPr>
          <w:lang w:val="en-US"/>
        </w:rPr>
        <w:t xml:space="preserve">generated signal. Frequency </w:t>
      </w:r>
      <w:r w:rsidR="00411EA8">
        <w:rPr>
          <w:lang w:val="en-US"/>
        </w:rPr>
        <w:t>can by calculated by the formula:</w:t>
      </w:r>
    </w:p>
    <w:p w:rsidR="00411EA8" w:rsidRPr="000D5D2C" w:rsidRDefault="00F97144" w:rsidP="00411EA8">
      <w:pPr>
        <w:pStyle w:val="Akapitzlist"/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f=100*P6 [kHz]</m:t>
          </m:r>
        </m:oMath>
      </m:oMathPara>
    </w:p>
    <w:p w:rsidR="000D5D2C" w:rsidRDefault="000D5D2C" w:rsidP="00411EA8">
      <w:pPr>
        <w:pStyle w:val="Akapitzlist"/>
        <w:ind w:firstLine="0"/>
        <w:rPr>
          <w:lang w:val="en-US"/>
        </w:rPr>
      </w:pPr>
    </w:p>
    <w:p w:rsidR="00314C74" w:rsidRDefault="00B732EC" w:rsidP="00633E5E">
      <w:pPr>
        <w:pStyle w:val="Akapitzlist"/>
        <w:numPr>
          <w:ilvl w:val="0"/>
          <w:numId w:val="30"/>
        </w:numPr>
        <w:rPr>
          <w:lang w:val="en-US"/>
        </w:rPr>
      </w:pPr>
      <w:r>
        <w:rPr>
          <w:lang w:val="en-US"/>
        </w:rPr>
        <w:t>P7</w:t>
      </w:r>
      <w:r w:rsidR="00616104">
        <w:rPr>
          <w:lang w:val="en-US"/>
        </w:rPr>
        <w:t>: &lt;</w:t>
      </w:r>
      <w:r w:rsidR="00EF0360">
        <w:rPr>
          <w:lang w:val="en-US"/>
        </w:rPr>
        <w:t xml:space="preserve">0, </w:t>
      </w:r>
      <w:r w:rsidR="00633E5E" w:rsidRPr="00633E5E">
        <w:rPr>
          <w:lang w:val="en-US"/>
        </w:rPr>
        <w:t>4294967295</w:t>
      </w:r>
      <w:r w:rsidR="00871C91">
        <w:rPr>
          <w:lang w:val="en-US"/>
        </w:rPr>
        <w:t>&gt; by changing this f</w:t>
      </w:r>
      <w:r w:rsidR="00EE5AB9">
        <w:rPr>
          <w:lang w:val="en-US"/>
        </w:rPr>
        <w:t xml:space="preserve">actor we are able to </w:t>
      </w:r>
      <w:r w:rsidR="00527436">
        <w:rPr>
          <w:lang w:val="en-US"/>
        </w:rPr>
        <w:t xml:space="preserve">decrease </w:t>
      </w:r>
      <w:r w:rsidR="00093105">
        <w:rPr>
          <w:lang w:val="en-US"/>
        </w:rPr>
        <w:t xml:space="preserve">frequency of generated </w:t>
      </w:r>
      <w:r w:rsidR="000F5DFC">
        <w:rPr>
          <w:lang w:val="en-US"/>
        </w:rPr>
        <w:t>sig</w:t>
      </w:r>
      <w:r w:rsidR="004807D8">
        <w:rPr>
          <w:lang w:val="en-US"/>
        </w:rPr>
        <w:t>nal. Frequency can by cal</w:t>
      </w:r>
      <w:r w:rsidR="003020D7">
        <w:rPr>
          <w:lang w:val="en-US"/>
        </w:rPr>
        <w:t>culated by the corresponding formula:</w:t>
      </w:r>
    </w:p>
    <w:p w:rsidR="00F72279" w:rsidRDefault="00F309EE" w:rsidP="00777090">
      <w:pPr>
        <w:spacing w:after="160" w:line="259" w:lineRule="auto"/>
        <w:ind w:left="0" w:firstLine="0"/>
        <w:contextualSpacing w:val="0"/>
        <w:jc w:val="lef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100[kHz]</m:t>
              </m:r>
            </m:num>
            <m:den>
              <m:r>
                <w:rPr>
                  <w:rFonts w:ascii="Cambria Math" w:hAnsi="Cambria Math"/>
                  <w:lang w:val="en-US"/>
                </w:rPr>
                <m:t>1+P7</m:t>
              </m:r>
            </m:den>
          </m:f>
        </m:oMath>
      </m:oMathPara>
    </w:p>
    <w:p w:rsidR="00331206" w:rsidRDefault="00331206" w:rsidP="00331206">
      <w:pPr>
        <w:pStyle w:val="Bezodstpw"/>
        <w:ind w:left="357"/>
        <w:rPr>
          <w:lang w:val="en-US"/>
        </w:rPr>
      </w:pPr>
      <w:r>
        <w:rPr>
          <w:lang w:val="en-US"/>
        </w:rPr>
        <w:t>Positive response syntax:</w:t>
      </w:r>
    </w:p>
    <w:p w:rsidR="00331206" w:rsidRPr="00D657B8" w:rsidRDefault="00331206" w:rsidP="003312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left="0" w:firstLine="0"/>
        <w:contextualSpacing w:val="0"/>
        <w:jc w:val="left"/>
        <w:rPr>
          <w:rFonts w:ascii="Consolas" w:hAnsi="Consolas" w:cs="Consolas"/>
          <w:i/>
          <w:sz w:val="20"/>
          <w:szCs w:val="20"/>
          <w:lang w:val="en-US"/>
        </w:rPr>
      </w:pPr>
      <w:r w:rsidRPr="00D657B8">
        <w:rPr>
          <w:rFonts w:ascii="Consolas" w:hAnsi="Consolas" w:cs="Consolas"/>
          <w:i/>
          <w:color w:val="000000"/>
          <w:sz w:val="20"/>
          <w:szCs w:val="20"/>
          <w:lang w:val="en-US"/>
        </w:rPr>
        <w:t>0. 0</w:t>
      </w:r>
    </w:p>
    <w:p w:rsidR="00331206" w:rsidRDefault="00331206" w:rsidP="00331206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</w:pPr>
      <w:r w:rsidRPr="00D657B8">
        <w:rPr>
          <w:rFonts w:ascii="Consolas" w:hAnsi="Consolas" w:cs="Consolas"/>
          <w:i/>
          <w:color w:val="000000"/>
          <w:sz w:val="20"/>
          <w:szCs w:val="20"/>
          <w:lang w:val="en-US"/>
        </w:rPr>
        <w:t>I. OK</w:t>
      </w:r>
    </w:p>
    <w:p w:rsidR="00331206" w:rsidRDefault="00331206" w:rsidP="00331206">
      <w:pPr>
        <w:pStyle w:val="Bezodstpw"/>
        <w:ind w:left="357"/>
        <w:rPr>
          <w:lang w:val="en-US"/>
        </w:rPr>
      </w:pPr>
    </w:p>
    <w:p w:rsidR="00331206" w:rsidRDefault="00331206" w:rsidP="00331206">
      <w:pPr>
        <w:pStyle w:val="Bezodstpw"/>
        <w:ind w:left="357"/>
        <w:rPr>
          <w:lang w:val="en-US"/>
        </w:rPr>
      </w:pPr>
      <w:r>
        <w:rPr>
          <w:lang w:val="en-US"/>
        </w:rPr>
        <w:t>Negative response syntax:</w:t>
      </w:r>
    </w:p>
    <w:p w:rsidR="00331206" w:rsidRPr="00D657B8" w:rsidRDefault="00331206" w:rsidP="003312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left="0" w:firstLine="0"/>
        <w:contextualSpacing w:val="0"/>
        <w:jc w:val="left"/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i/>
          <w:color w:val="000000"/>
          <w:sz w:val="20"/>
          <w:szCs w:val="20"/>
          <w:lang w:val="en-US"/>
        </w:rPr>
        <w:t>E. res0</w:t>
      </w:r>
    </w:p>
    <w:p w:rsidR="00CE4EA4" w:rsidRPr="00BA0640" w:rsidRDefault="00331206" w:rsidP="00BA0640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</w:pPr>
      <w:r>
        <w:rPr>
          <w:rFonts w:ascii="Consolas" w:hAnsi="Consolas" w:cs="Consolas"/>
          <w:i/>
          <w:color w:val="000000"/>
          <w:sz w:val="20"/>
          <w:szCs w:val="20"/>
          <w:lang w:val="en-US"/>
        </w:rPr>
        <w:t>I. ERROR res0</w:t>
      </w:r>
      <w:r w:rsidR="00F72279">
        <w:rPr>
          <w:lang w:val="en-US"/>
        </w:rPr>
        <w:br w:type="page"/>
      </w:r>
    </w:p>
    <w:p w:rsidR="00C2634D" w:rsidRDefault="004E7E4C" w:rsidP="00971BCD">
      <w:pPr>
        <w:pStyle w:val="Nagwek2"/>
        <w:rPr>
          <w:lang w:val="en-US"/>
        </w:rPr>
      </w:pPr>
      <w:bookmarkStart w:id="10" w:name="_Toc498958232"/>
      <w:r>
        <w:rPr>
          <w:lang w:val="en-US"/>
        </w:rPr>
        <w:lastRenderedPageBreak/>
        <w:t>--</w:t>
      </w:r>
      <w:bookmarkStart w:id="11" w:name="_Hlk498957039"/>
      <w:proofErr w:type="spellStart"/>
      <w:r w:rsidR="00C2634D">
        <w:rPr>
          <w:lang w:val="en-US"/>
        </w:rPr>
        <w:t>signal_</w:t>
      </w:r>
      <w:bookmarkEnd w:id="11"/>
      <w:r w:rsidR="00C2634D">
        <w:rPr>
          <w:lang w:val="en-US"/>
        </w:rPr>
        <w:t>start</w:t>
      </w:r>
      <w:bookmarkEnd w:id="10"/>
      <w:proofErr w:type="spellEnd"/>
    </w:p>
    <w:p w:rsidR="004C6267" w:rsidRPr="00675BC3" w:rsidRDefault="002E0416" w:rsidP="002E0416">
      <w:pPr>
        <w:pStyle w:val="Bezodstpw"/>
        <w:ind w:left="357"/>
        <w:rPr>
          <w:lang w:val="en-US"/>
        </w:rPr>
      </w:pPr>
      <w:r w:rsidRPr="00675BC3">
        <w:rPr>
          <w:lang w:val="en-US"/>
        </w:rPr>
        <w:t>Command syntax:</w:t>
      </w:r>
    </w:p>
    <w:p w:rsidR="004C6267" w:rsidRDefault="004C6267" w:rsidP="004C6267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</w:p>
    <w:p w:rsidR="004C6267" w:rsidRDefault="004C6267" w:rsidP="004C6267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  <w:r w:rsidRPr="00BB0CC2">
        <w:rPr>
          <w:rFonts w:ascii="Consolas" w:hAnsi="Consolas"/>
          <w:i/>
          <w:sz w:val="20"/>
          <w:lang w:val="en-US"/>
        </w:rPr>
        <w:t>ics_client.exe --</w:t>
      </w:r>
      <w:proofErr w:type="spellStart"/>
      <w:r w:rsidRPr="00BB0CC2">
        <w:rPr>
          <w:rFonts w:ascii="Consolas" w:hAnsi="Consolas"/>
          <w:i/>
          <w:sz w:val="20"/>
          <w:lang w:val="en-US"/>
        </w:rPr>
        <w:t>dev_xtpl_printer</w:t>
      </w:r>
      <w:proofErr w:type="spellEnd"/>
      <w:r w:rsidRPr="00BB0CC2">
        <w:rPr>
          <w:rFonts w:ascii="Consolas" w:hAnsi="Consolas"/>
          <w:i/>
          <w:sz w:val="20"/>
          <w:lang w:val="en-US"/>
        </w:rPr>
        <w:t xml:space="preserve"> </w:t>
      </w:r>
      <w:r>
        <w:rPr>
          <w:rFonts w:ascii="Consolas" w:hAnsi="Consolas"/>
          <w:i/>
          <w:sz w:val="20"/>
          <w:szCs w:val="20"/>
          <w:lang w:val="en-US"/>
        </w:rPr>
        <w:t xml:space="preserve">IP TCP </w:t>
      </w:r>
      <w:r w:rsidR="00F22D65">
        <w:rPr>
          <w:rFonts w:ascii="Consolas" w:hAnsi="Consolas"/>
          <w:i/>
          <w:sz w:val="20"/>
          <w:lang w:val="en-US"/>
        </w:rPr>
        <w:t>--</w:t>
      </w:r>
      <w:proofErr w:type="spellStart"/>
      <w:r w:rsidR="0060016C">
        <w:rPr>
          <w:rFonts w:ascii="Consolas" w:hAnsi="Consolas"/>
          <w:i/>
          <w:sz w:val="20"/>
          <w:lang w:val="en-US"/>
        </w:rPr>
        <w:t>signal_start</w:t>
      </w:r>
      <w:proofErr w:type="spellEnd"/>
    </w:p>
    <w:p w:rsidR="004C6267" w:rsidRPr="00BB0CC2" w:rsidRDefault="004C6267" w:rsidP="004C6267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</w:p>
    <w:p w:rsidR="004C6267" w:rsidRDefault="004C6267" w:rsidP="004C6267">
      <w:pPr>
        <w:pStyle w:val="Akapitzlist"/>
        <w:tabs>
          <w:tab w:val="left" w:pos="1641"/>
        </w:tabs>
        <w:ind w:left="360" w:firstLine="0"/>
        <w:rPr>
          <w:lang w:val="en-US"/>
        </w:rPr>
      </w:pPr>
    </w:p>
    <w:p w:rsidR="00EC7FB9" w:rsidRDefault="009200C2" w:rsidP="00EC7FB9">
      <w:pPr>
        <w:pStyle w:val="Akapitzlist"/>
        <w:tabs>
          <w:tab w:val="left" w:pos="1641"/>
        </w:tabs>
        <w:ind w:left="0" w:firstLine="0"/>
        <w:rPr>
          <w:lang w:val="en-US"/>
        </w:rPr>
      </w:pPr>
      <w:r>
        <w:rPr>
          <w:lang w:val="en-US"/>
        </w:rPr>
        <w:t>After invoking this comman</w:t>
      </w:r>
      <w:r w:rsidR="002518F3">
        <w:rPr>
          <w:lang w:val="en-US"/>
        </w:rPr>
        <w:t>d</w:t>
      </w:r>
      <w:r w:rsidR="0087571C">
        <w:rPr>
          <w:lang w:val="en-US"/>
        </w:rPr>
        <w:t xml:space="preserve"> signal will be generated </w:t>
      </w:r>
      <w:r w:rsidR="00447857">
        <w:rPr>
          <w:lang w:val="en-US"/>
        </w:rPr>
        <w:t>on DAC0, DAC1</w:t>
      </w:r>
      <w:r w:rsidR="0099085F">
        <w:rPr>
          <w:lang w:val="en-US"/>
        </w:rPr>
        <w:t xml:space="preserve">. </w:t>
      </w:r>
    </w:p>
    <w:p w:rsidR="0099085F" w:rsidRPr="00D73114" w:rsidRDefault="0099085F" w:rsidP="00EC7FB9">
      <w:pPr>
        <w:pStyle w:val="Akapitzlist"/>
        <w:tabs>
          <w:tab w:val="left" w:pos="1641"/>
        </w:tabs>
        <w:ind w:left="0" w:firstLine="0"/>
        <w:rPr>
          <w:lang w:val="en-US"/>
        </w:rPr>
      </w:pPr>
      <w:r w:rsidRPr="008E06E3">
        <w:rPr>
          <w:b/>
          <w:lang w:val="en-US"/>
        </w:rPr>
        <w:t>Note</w:t>
      </w:r>
      <w:r w:rsidR="008E06E3" w:rsidRPr="008E06E3">
        <w:rPr>
          <w:b/>
          <w:lang w:val="en-US"/>
        </w:rPr>
        <w:t>:</w:t>
      </w:r>
      <w:r w:rsidR="008E06E3">
        <w:rPr>
          <w:b/>
          <w:lang w:val="en-US"/>
        </w:rPr>
        <w:t xml:space="preserve"> </w:t>
      </w:r>
      <w:r w:rsidR="008E06E3" w:rsidRPr="00273F07">
        <w:rPr>
          <w:lang w:val="en-US"/>
        </w:rPr>
        <w:t>Signal</w:t>
      </w:r>
      <w:r w:rsidR="00610C81">
        <w:rPr>
          <w:lang w:val="en-US"/>
        </w:rPr>
        <w:t xml:space="preserve"> must be </w:t>
      </w:r>
      <w:r w:rsidR="002E67B6" w:rsidRPr="002E67B6">
        <w:rPr>
          <w:lang w:val="en-US"/>
        </w:rPr>
        <w:t>previously</w:t>
      </w:r>
      <w:r w:rsidR="00610C81">
        <w:rPr>
          <w:lang w:val="en-US"/>
        </w:rPr>
        <w:t xml:space="preserve"> upload</w:t>
      </w:r>
      <w:r w:rsidR="000B7899">
        <w:rPr>
          <w:lang w:val="en-US"/>
        </w:rPr>
        <w:t>ed</w:t>
      </w:r>
      <w:r w:rsidR="00610C81">
        <w:rPr>
          <w:lang w:val="en-US"/>
        </w:rPr>
        <w:t xml:space="preserve"> </w:t>
      </w:r>
      <w:r w:rsidR="00B057E7">
        <w:rPr>
          <w:lang w:val="en-US"/>
        </w:rPr>
        <w:t>(</w:t>
      </w:r>
      <w:r w:rsidR="008025E7">
        <w:rPr>
          <w:lang w:val="en-US"/>
        </w:rPr>
        <w:t>--</w:t>
      </w:r>
      <w:proofErr w:type="spellStart"/>
      <w:r w:rsidR="008025E7">
        <w:rPr>
          <w:lang w:val="en-US"/>
        </w:rPr>
        <w:t>signal_form_upload</w:t>
      </w:r>
      <w:proofErr w:type="spellEnd"/>
      <w:r w:rsidR="00B057E7">
        <w:rPr>
          <w:lang w:val="en-US"/>
        </w:rPr>
        <w:t>)</w:t>
      </w:r>
      <w:r w:rsidR="00D73114">
        <w:rPr>
          <w:lang w:val="en-US"/>
        </w:rPr>
        <w:t xml:space="preserve"> </w:t>
      </w:r>
      <w:r w:rsidR="00610C81">
        <w:rPr>
          <w:lang w:val="en-US"/>
        </w:rPr>
        <w:t xml:space="preserve">to the </w:t>
      </w:r>
      <w:r w:rsidR="000A4F9A">
        <w:rPr>
          <w:lang w:val="en-US"/>
        </w:rPr>
        <w:t>board and configured by the</w:t>
      </w:r>
      <w:r w:rsidR="000B7899">
        <w:rPr>
          <w:lang w:val="en-US"/>
        </w:rPr>
        <w:t xml:space="preserve"> </w:t>
      </w:r>
      <w:r w:rsidR="000F3173">
        <w:rPr>
          <w:lang w:val="en-US"/>
        </w:rPr>
        <w:t>--</w:t>
      </w:r>
      <w:proofErr w:type="spellStart"/>
      <w:r w:rsidR="00CC51F4">
        <w:rPr>
          <w:lang w:val="en-US"/>
        </w:rPr>
        <w:t>signal_parameters</w:t>
      </w:r>
      <w:proofErr w:type="spellEnd"/>
      <w:r w:rsidR="002767B0">
        <w:rPr>
          <w:lang w:val="en-US"/>
        </w:rPr>
        <w:t xml:space="preserve"> command</w:t>
      </w:r>
    </w:p>
    <w:p w:rsidR="004C6267" w:rsidRDefault="002E0416" w:rsidP="002E0416">
      <w:pPr>
        <w:pStyle w:val="Bezodstpw"/>
        <w:ind w:left="357"/>
        <w:rPr>
          <w:lang w:val="en-US"/>
        </w:rPr>
      </w:pPr>
      <w:r>
        <w:rPr>
          <w:lang w:val="en-US"/>
        </w:rPr>
        <w:t>Positive response syntax:</w:t>
      </w:r>
    </w:p>
    <w:p w:rsidR="004C6267" w:rsidRPr="00D657B8" w:rsidRDefault="004C6267" w:rsidP="004C62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left="0" w:firstLine="0"/>
        <w:contextualSpacing w:val="0"/>
        <w:jc w:val="left"/>
        <w:rPr>
          <w:rFonts w:ascii="Consolas" w:hAnsi="Consolas" w:cs="Consolas"/>
          <w:i/>
          <w:sz w:val="20"/>
          <w:szCs w:val="20"/>
          <w:lang w:val="en-US"/>
        </w:rPr>
      </w:pPr>
      <w:r w:rsidRPr="00D657B8">
        <w:rPr>
          <w:rFonts w:ascii="Consolas" w:hAnsi="Consolas" w:cs="Consolas"/>
          <w:i/>
          <w:color w:val="000000"/>
          <w:sz w:val="20"/>
          <w:szCs w:val="20"/>
          <w:lang w:val="en-US"/>
        </w:rPr>
        <w:t>0. 0</w:t>
      </w:r>
    </w:p>
    <w:p w:rsidR="004C6267" w:rsidRDefault="004C6267" w:rsidP="004C6267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</w:pPr>
      <w:r w:rsidRPr="00D657B8">
        <w:rPr>
          <w:rFonts w:ascii="Consolas" w:hAnsi="Consolas" w:cs="Consolas"/>
          <w:i/>
          <w:color w:val="000000"/>
          <w:sz w:val="20"/>
          <w:szCs w:val="20"/>
          <w:lang w:val="en-US"/>
        </w:rPr>
        <w:t>I. OK</w:t>
      </w:r>
    </w:p>
    <w:p w:rsidR="004C6267" w:rsidRDefault="004C6267" w:rsidP="004C6267">
      <w:pPr>
        <w:pStyle w:val="Bezodstpw"/>
        <w:ind w:left="357"/>
        <w:rPr>
          <w:lang w:val="en-US"/>
        </w:rPr>
      </w:pPr>
    </w:p>
    <w:p w:rsidR="004C6267" w:rsidRDefault="002E0416" w:rsidP="002E0416">
      <w:pPr>
        <w:pStyle w:val="Bezodstpw"/>
        <w:ind w:left="357"/>
        <w:rPr>
          <w:lang w:val="en-US"/>
        </w:rPr>
      </w:pPr>
      <w:r>
        <w:rPr>
          <w:lang w:val="en-US"/>
        </w:rPr>
        <w:t>Negative response syntax:</w:t>
      </w:r>
    </w:p>
    <w:p w:rsidR="004C6267" w:rsidRPr="00D657B8" w:rsidRDefault="004C6267" w:rsidP="004C62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left="0" w:firstLine="0"/>
        <w:contextualSpacing w:val="0"/>
        <w:jc w:val="left"/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i/>
          <w:color w:val="000000"/>
          <w:sz w:val="20"/>
          <w:szCs w:val="20"/>
          <w:lang w:val="en-US"/>
        </w:rPr>
        <w:t>E. res0</w:t>
      </w:r>
    </w:p>
    <w:p w:rsidR="004C6267" w:rsidRDefault="004C6267" w:rsidP="004C6267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</w:pPr>
      <w:r>
        <w:rPr>
          <w:rFonts w:ascii="Consolas" w:hAnsi="Consolas" w:cs="Consolas"/>
          <w:i/>
          <w:color w:val="000000"/>
          <w:sz w:val="20"/>
          <w:szCs w:val="20"/>
          <w:lang w:val="en-US"/>
        </w:rPr>
        <w:t>I. ERROR res0</w:t>
      </w:r>
    </w:p>
    <w:p w:rsidR="00406DB4" w:rsidRDefault="00406DB4" w:rsidP="004E7E4C">
      <w:pPr>
        <w:rPr>
          <w:lang w:val="en-US"/>
        </w:rPr>
      </w:pPr>
    </w:p>
    <w:p w:rsidR="00037F6F" w:rsidRDefault="00037F6F" w:rsidP="00037F6F">
      <w:pPr>
        <w:pStyle w:val="Bezodstpw"/>
        <w:ind w:left="0" w:firstLine="0"/>
      </w:pPr>
      <w:r>
        <w:t>Where res0 is error code</w:t>
      </w:r>
    </w:p>
    <w:p w:rsidR="00406DB4" w:rsidRPr="004E7E4C" w:rsidRDefault="00406DB4" w:rsidP="004E7E4C">
      <w:pPr>
        <w:rPr>
          <w:lang w:val="en-US"/>
        </w:rPr>
      </w:pPr>
    </w:p>
    <w:p w:rsidR="00C2634D" w:rsidRDefault="004E7E4C" w:rsidP="000C5232">
      <w:pPr>
        <w:pStyle w:val="Nagwek2"/>
        <w:rPr>
          <w:lang w:val="en-US"/>
        </w:rPr>
      </w:pPr>
      <w:bookmarkStart w:id="12" w:name="_Toc498958233"/>
      <w:r>
        <w:rPr>
          <w:lang w:val="en-US"/>
        </w:rPr>
        <w:t>--</w:t>
      </w:r>
      <w:proofErr w:type="spellStart"/>
      <w:r w:rsidR="00BE51C5">
        <w:rPr>
          <w:lang w:val="en-US"/>
        </w:rPr>
        <w:t>si</w:t>
      </w:r>
      <w:r w:rsidR="00E60E1B">
        <w:rPr>
          <w:lang w:val="en-US"/>
        </w:rPr>
        <w:t>gnal_stop</w:t>
      </w:r>
      <w:bookmarkEnd w:id="12"/>
      <w:proofErr w:type="spellEnd"/>
    </w:p>
    <w:p w:rsidR="001101D5" w:rsidRDefault="00F17827" w:rsidP="00F17827">
      <w:pPr>
        <w:pStyle w:val="Bezodstpw"/>
        <w:ind w:left="357"/>
        <w:rPr>
          <w:lang w:val="pl-PL"/>
        </w:rPr>
      </w:pPr>
      <w:proofErr w:type="spellStart"/>
      <w:r>
        <w:rPr>
          <w:lang w:val="pl-PL"/>
        </w:rPr>
        <w:t>Command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syntax</w:t>
      </w:r>
      <w:proofErr w:type="spellEnd"/>
      <w:r>
        <w:rPr>
          <w:lang w:val="pl-PL"/>
        </w:rPr>
        <w:t>:</w:t>
      </w:r>
    </w:p>
    <w:p w:rsidR="001101D5" w:rsidRDefault="001101D5" w:rsidP="001101D5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</w:p>
    <w:p w:rsidR="001101D5" w:rsidRDefault="001101D5" w:rsidP="001101D5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  <w:r w:rsidRPr="00BB0CC2">
        <w:rPr>
          <w:rFonts w:ascii="Consolas" w:hAnsi="Consolas"/>
          <w:i/>
          <w:sz w:val="20"/>
          <w:lang w:val="en-US"/>
        </w:rPr>
        <w:t>ics_client.exe --</w:t>
      </w:r>
      <w:proofErr w:type="spellStart"/>
      <w:r w:rsidRPr="00BB0CC2">
        <w:rPr>
          <w:rFonts w:ascii="Consolas" w:hAnsi="Consolas"/>
          <w:i/>
          <w:sz w:val="20"/>
          <w:lang w:val="en-US"/>
        </w:rPr>
        <w:t>dev_xtpl_printer</w:t>
      </w:r>
      <w:proofErr w:type="spellEnd"/>
      <w:r w:rsidRPr="00BB0CC2">
        <w:rPr>
          <w:rFonts w:ascii="Consolas" w:hAnsi="Consolas"/>
          <w:i/>
          <w:sz w:val="20"/>
          <w:lang w:val="en-US"/>
        </w:rPr>
        <w:t xml:space="preserve"> </w:t>
      </w:r>
      <w:r>
        <w:rPr>
          <w:rFonts w:ascii="Consolas" w:hAnsi="Consolas"/>
          <w:i/>
          <w:sz w:val="20"/>
          <w:szCs w:val="20"/>
          <w:lang w:val="en-US"/>
        </w:rPr>
        <w:t xml:space="preserve">IP TCP </w:t>
      </w:r>
      <w:r>
        <w:rPr>
          <w:rFonts w:ascii="Consolas" w:hAnsi="Consolas"/>
          <w:i/>
          <w:sz w:val="20"/>
          <w:lang w:val="en-US"/>
        </w:rPr>
        <w:t>--</w:t>
      </w:r>
      <w:proofErr w:type="spellStart"/>
      <w:r>
        <w:rPr>
          <w:rFonts w:ascii="Consolas" w:hAnsi="Consolas"/>
          <w:i/>
          <w:sz w:val="20"/>
          <w:lang w:val="en-US"/>
        </w:rPr>
        <w:t>signal_</w:t>
      </w:r>
      <w:r w:rsidR="0023333F">
        <w:rPr>
          <w:rFonts w:ascii="Consolas" w:hAnsi="Consolas"/>
          <w:i/>
          <w:sz w:val="20"/>
          <w:lang w:val="en-US"/>
        </w:rPr>
        <w:t>stop</w:t>
      </w:r>
      <w:proofErr w:type="spellEnd"/>
    </w:p>
    <w:p w:rsidR="001101D5" w:rsidRPr="00BB0CC2" w:rsidRDefault="001101D5" w:rsidP="001101D5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</w:p>
    <w:p w:rsidR="001101D5" w:rsidRDefault="001101D5" w:rsidP="001101D5">
      <w:pPr>
        <w:pStyle w:val="Akapitzlist"/>
        <w:tabs>
          <w:tab w:val="left" w:pos="1641"/>
        </w:tabs>
        <w:ind w:left="360" w:firstLine="0"/>
        <w:rPr>
          <w:lang w:val="en-US"/>
        </w:rPr>
      </w:pPr>
    </w:p>
    <w:p w:rsidR="001101D5" w:rsidRDefault="001101D5" w:rsidP="001101D5">
      <w:pPr>
        <w:pStyle w:val="Akapitzlist"/>
        <w:tabs>
          <w:tab w:val="left" w:pos="1641"/>
        </w:tabs>
        <w:ind w:left="0" w:firstLine="0"/>
        <w:rPr>
          <w:lang w:val="en-US"/>
        </w:rPr>
      </w:pPr>
      <w:r>
        <w:rPr>
          <w:lang w:val="en-US"/>
        </w:rPr>
        <w:t xml:space="preserve">After invoking this command signal will </w:t>
      </w:r>
      <w:r w:rsidR="00F320AE">
        <w:rPr>
          <w:lang w:val="en-US"/>
        </w:rPr>
        <w:t xml:space="preserve">stop being </w:t>
      </w:r>
      <w:r w:rsidR="004D67ED">
        <w:rPr>
          <w:lang w:val="en-US"/>
        </w:rPr>
        <w:t>generate</w:t>
      </w:r>
      <w:r>
        <w:rPr>
          <w:lang w:val="en-US"/>
        </w:rPr>
        <w:t xml:space="preserve"> on DAC0, DAC1. </w:t>
      </w:r>
    </w:p>
    <w:p w:rsidR="001101D5" w:rsidRDefault="00F17827" w:rsidP="00F17827">
      <w:pPr>
        <w:pStyle w:val="Bezodstpw"/>
        <w:ind w:left="357"/>
        <w:rPr>
          <w:lang w:val="en-US"/>
        </w:rPr>
      </w:pPr>
      <w:r>
        <w:rPr>
          <w:lang w:val="en-US"/>
        </w:rPr>
        <w:t>Positive response syntax:</w:t>
      </w:r>
    </w:p>
    <w:p w:rsidR="001101D5" w:rsidRPr="00D657B8" w:rsidRDefault="001101D5" w:rsidP="001101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left="0" w:firstLine="0"/>
        <w:contextualSpacing w:val="0"/>
        <w:jc w:val="left"/>
        <w:rPr>
          <w:rFonts w:ascii="Consolas" w:hAnsi="Consolas" w:cs="Consolas"/>
          <w:i/>
          <w:sz w:val="20"/>
          <w:szCs w:val="20"/>
          <w:lang w:val="en-US"/>
        </w:rPr>
      </w:pPr>
      <w:r w:rsidRPr="00D657B8">
        <w:rPr>
          <w:rFonts w:ascii="Consolas" w:hAnsi="Consolas" w:cs="Consolas"/>
          <w:i/>
          <w:color w:val="000000"/>
          <w:sz w:val="20"/>
          <w:szCs w:val="20"/>
          <w:lang w:val="en-US"/>
        </w:rPr>
        <w:t>0. 0</w:t>
      </w:r>
    </w:p>
    <w:p w:rsidR="001101D5" w:rsidRDefault="001101D5" w:rsidP="001101D5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</w:pPr>
      <w:r w:rsidRPr="00D657B8">
        <w:rPr>
          <w:rFonts w:ascii="Consolas" w:hAnsi="Consolas" w:cs="Consolas"/>
          <w:i/>
          <w:color w:val="000000"/>
          <w:sz w:val="20"/>
          <w:szCs w:val="20"/>
          <w:lang w:val="en-US"/>
        </w:rPr>
        <w:t>I. OK</w:t>
      </w:r>
    </w:p>
    <w:p w:rsidR="001101D5" w:rsidRDefault="001101D5" w:rsidP="001101D5">
      <w:pPr>
        <w:pStyle w:val="Bezodstpw"/>
        <w:ind w:left="357"/>
        <w:rPr>
          <w:lang w:val="en-US"/>
        </w:rPr>
      </w:pPr>
    </w:p>
    <w:p w:rsidR="001101D5" w:rsidRDefault="00F17827" w:rsidP="00F17827">
      <w:pPr>
        <w:pStyle w:val="Bezodstpw"/>
        <w:ind w:left="357"/>
        <w:rPr>
          <w:lang w:val="en-US"/>
        </w:rPr>
      </w:pPr>
      <w:r>
        <w:rPr>
          <w:lang w:val="en-US"/>
        </w:rPr>
        <w:t>Negative response syntax:</w:t>
      </w:r>
    </w:p>
    <w:p w:rsidR="001101D5" w:rsidRPr="00D657B8" w:rsidRDefault="001101D5" w:rsidP="001101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left="0" w:firstLine="0"/>
        <w:contextualSpacing w:val="0"/>
        <w:jc w:val="left"/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i/>
          <w:color w:val="000000"/>
          <w:sz w:val="20"/>
          <w:szCs w:val="20"/>
          <w:lang w:val="en-US"/>
        </w:rPr>
        <w:t>E. res0</w:t>
      </w:r>
    </w:p>
    <w:p w:rsidR="00E60E1B" w:rsidRPr="00037F6F" w:rsidRDefault="001101D5" w:rsidP="00037F6F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</w:pPr>
      <w:r>
        <w:rPr>
          <w:rFonts w:ascii="Consolas" w:hAnsi="Consolas" w:cs="Consolas"/>
          <w:i/>
          <w:color w:val="000000"/>
          <w:sz w:val="20"/>
          <w:szCs w:val="20"/>
          <w:lang w:val="en-US"/>
        </w:rPr>
        <w:t>I. ERROR res0</w:t>
      </w:r>
    </w:p>
    <w:p w:rsidR="001E2BDF" w:rsidRDefault="001E2BDF" w:rsidP="00037F6F">
      <w:pPr>
        <w:pStyle w:val="Bezodstpw"/>
        <w:ind w:left="0" w:firstLine="0"/>
      </w:pPr>
    </w:p>
    <w:p w:rsidR="00037F6F" w:rsidRDefault="00037F6F" w:rsidP="00037F6F">
      <w:pPr>
        <w:pStyle w:val="Bezodstpw"/>
        <w:ind w:left="0" w:firstLine="0"/>
      </w:pPr>
      <w:r>
        <w:t>Where res0 is error code</w:t>
      </w:r>
    </w:p>
    <w:p w:rsidR="007859F7" w:rsidRDefault="007859F7">
      <w:pPr>
        <w:spacing w:after="160" w:line="259" w:lineRule="auto"/>
        <w:ind w:left="0" w:firstLine="0"/>
        <w:contextualSpacing w:val="0"/>
        <w:jc w:val="left"/>
        <w:rPr>
          <w:rFonts w:eastAsiaTheme="majorEastAsia" w:cstheme="majorBidi"/>
          <w:b/>
          <w:szCs w:val="26"/>
          <w:lang w:val="en-US"/>
        </w:rPr>
      </w:pPr>
      <w:r>
        <w:rPr>
          <w:lang w:val="en-US"/>
        </w:rPr>
        <w:br w:type="page"/>
      </w:r>
    </w:p>
    <w:p w:rsidR="002D72E2" w:rsidRDefault="00E457D6" w:rsidP="00276D07">
      <w:pPr>
        <w:pStyle w:val="Nagwek2"/>
        <w:numPr>
          <w:ilvl w:val="0"/>
          <w:numId w:val="0"/>
        </w:numPr>
        <w:rPr>
          <w:lang w:val="en-US"/>
        </w:rPr>
      </w:pPr>
      <w:bookmarkStart w:id="13" w:name="_Toc498958234"/>
      <w:r>
        <w:rPr>
          <w:lang w:val="en-US"/>
        </w:rPr>
        <w:lastRenderedPageBreak/>
        <w:t>Generate example signals</w:t>
      </w:r>
      <w:bookmarkEnd w:id="13"/>
    </w:p>
    <w:p w:rsidR="002D72E2" w:rsidRDefault="002D72E2" w:rsidP="00276D07">
      <w:pPr>
        <w:pStyle w:val="Nagwek2"/>
        <w:numPr>
          <w:ilvl w:val="0"/>
          <w:numId w:val="0"/>
        </w:numPr>
        <w:rPr>
          <w:lang w:val="en-US"/>
        </w:rPr>
      </w:pPr>
    </w:p>
    <w:p w:rsidR="002D72E2" w:rsidRDefault="002D72E2" w:rsidP="002D72E2">
      <w:pPr>
        <w:pStyle w:val="Bezodstpw"/>
        <w:ind w:left="357"/>
        <w:rPr>
          <w:lang w:val="en-US"/>
        </w:rPr>
      </w:pPr>
      <w:r>
        <w:rPr>
          <w:lang w:val="en-US"/>
        </w:rPr>
        <w:t>Example scenario</w:t>
      </w:r>
      <w:r w:rsidR="001422C5">
        <w:rPr>
          <w:lang w:val="en-US"/>
        </w:rPr>
        <w:t xml:space="preserve"> 1</w:t>
      </w:r>
      <w:r>
        <w:rPr>
          <w:lang w:val="en-US"/>
        </w:rPr>
        <w:t>:</w:t>
      </w:r>
    </w:p>
    <w:p w:rsidR="002D72E2" w:rsidRDefault="002D72E2" w:rsidP="002D72E2">
      <w:pPr>
        <w:pStyle w:val="Bezodstpw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Create new system buffer on server – with size 2048 Byte </w:t>
      </w:r>
    </w:p>
    <w:p w:rsidR="002D72E2" w:rsidRPr="00AB00BD" w:rsidRDefault="002D72E2" w:rsidP="002D72E2">
      <w:pPr>
        <w:pStyle w:val="Bezodstpw"/>
        <w:numPr>
          <w:ilvl w:val="0"/>
          <w:numId w:val="23"/>
        </w:numPr>
        <w:rPr>
          <w:lang w:val="en-US"/>
        </w:rPr>
      </w:pPr>
      <w:r>
        <w:rPr>
          <w:lang w:val="en-US"/>
        </w:rPr>
        <w:t>Upload user signal file named “</w:t>
      </w:r>
      <w:proofErr w:type="spellStart"/>
      <w:r>
        <w:rPr>
          <w:lang w:val="en-US"/>
        </w:rPr>
        <w:t>sinus.sig</w:t>
      </w:r>
      <w:proofErr w:type="spellEnd"/>
      <w:r>
        <w:rPr>
          <w:lang w:val="en-US"/>
        </w:rPr>
        <w:t>” into new created buffer on server</w:t>
      </w:r>
    </w:p>
    <w:p w:rsidR="002D72E2" w:rsidRDefault="002D72E2" w:rsidP="002D72E2">
      <w:pPr>
        <w:pStyle w:val="Bezodstpw"/>
        <w:numPr>
          <w:ilvl w:val="0"/>
          <w:numId w:val="23"/>
        </w:numPr>
        <w:rPr>
          <w:lang w:val="en-US"/>
        </w:rPr>
      </w:pPr>
      <w:r>
        <w:rPr>
          <w:lang w:val="en-US"/>
        </w:rPr>
        <w:t>Upload user signal to XTPL021 board</w:t>
      </w:r>
    </w:p>
    <w:p w:rsidR="00837244" w:rsidRDefault="00225EA5" w:rsidP="002D72E2">
      <w:pPr>
        <w:pStyle w:val="Bezodstpw"/>
        <w:numPr>
          <w:ilvl w:val="0"/>
          <w:numId w:val="23"/>
        </w:numPr>
        <w:rPr>
          <w:lang w:val="en-US"/>
        </w:rPr>
      </w:pPr>
      <w:r>
        <w:rPr>
          <w:lang w:val="en-US"/>
        </w:rPr>
        <w:t>Set signal parameters:</w:t>
      </w:r>
    </w:p>
    <w:p w:rsidR="00225EA5" w:rsidRDefault="00E85E55" w:rsidP="00225EA5">
      <w:pPr>
        <w:pStyle w:val="Bezodstpw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User mode </w:t>
      </w:r>
      <w:r w:rsidR="00CB1288">
        <w:rPr>
          <w:lang w:val="en-US"/>
        </w:rPr>
        <w:t>P0 = 0,</w:t>
      </w:r>
    </w:p>
    <w:p w:rsidR="00CB1288" w:rsidRDefault="00C6006C" w:rsidP="00225EA5">
      <w:pPr>
        <w:pStyle w:val="Bezodstpw"/>
        <w:numPr>
          <w:ilvl w:val="1"/>
          <w:numId w:val="23"/>
        </w:numPr>
        <w:rPr>
          <w:lang w:val="en-US"/>
        </w:rPr>
      </w:pPr>
      <w:r>
        <w:rPr>
          <w:lang w:val="en-US"/>
        </w:rPr>
        <w:t>DAC minimum</w:t>
      </w:r>
      <w:r w:rsidR="008C76B5">
        <w:rPr>
          <w:lang w:val="en-US"/>
        </w:rPr>
        <w:t xml:space="preserve"> limiter </w:t>
      </w:r>
      <w:r w:rsidR="003D58C9">
        <w:rPr>
          <w:lang w:val="en-US"/>
        </w:rPr>
        <w:t xml:space="preserve">P1 </w:t>
      </w:r>
      <w:r w:rsidR="008C76B5">
        <w:rPr>
          <w:lang w:val="en-US"/>
        </w:rPr>
        <w:t>= 0,</w:t>
      </w:r>
    </w:p>
    <w:p w:rsidR="008C76B5" w:rsidRDefault="008C76B5" w:rsidP="00225EA5">
      <w:pPr>
        <w:pStyle w:val="Bezodstpw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DAC maximum limiter </w:t>
      </w:r>
      <w:r w:rsidR="003D58C9">
        <w:rPr>
          <w:lang w:val="en-US"/>
        </w:rPr>
        <w:t xml:space="preserve">P2 </w:t>
      </w:r>
      <w:r>
        <w:rPr>
          <w:lang w:val="en-US"/>
        </w:rPr>
        <w:t xml:space="preserve">= </w:t>
      </w:r>
      <w:r w:rsidR="001B318E">
        <w:rPr>
          <w:lang w:val="en-US"/>
        </w:rPr>
        <w:t>0xffff</w:t>
      </w:r>
    </w:p>
    <w:p w:rsidR="001B318E" w:rsidRDefault="00FA3C3D" w:rsidP="00225EA5">
      <w:pPr>
        <w:pStyle w:val="Bezodstpw"/>
        <w:numPr>
          <w:ilvl w:val="1"/>
          <w:numId w:val="23"/>
        </w:numPr>
        <w:rPr>
          <w:lang w:val="en-US"/>
        </w:rPr>
      </w:pPr>
      <w:r>
        <w:rPr>
          <w:lang w:val="en-US"/>
        </w:rPr>
        <w:t>Assign offset fo</w:t>
      </w:r>
      <w:r w:rsidR="005D4B4D">
        <w:rPr>
          <w:lang w:val="en-US"/>
        </w:rPr>
        <w:t xml:space="preserve">r </w:t>
      </w:r>
      <w:r w:rsidR="00B76CB3">
        <w:rPr>
          <w:lang w:val="en-US"/>
        </w:rPr>
        <w:t>DAC1</w:t>
      </w:r>
      <w:r w:rsidR="005D4B4D">
        <w:rPr>
          <w:lang w:val="en-US"/>
        </w:rPr>
        <w:t xml:space="preserve"> channel </w:t>
      </w:r>
      <w:r w:rsidR="00746239">
        <w:rPr>
          <w:lang w:val="en-US"/>
        </w:rPr>
        <w:t>P3 = 1;</w:t>
      </w:r>
    </w:p>
    <w:p w:rsidR="00746239" w:rsidRDefault="00746239" w:rsidP="00225EA5">
      <w:pPr>
        <w:pStyle w:val="Bezodstpw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Add </w:t>
      </w:r>
      <w:r w:rsidR="00581B90">
        <w:rPr>
          <w:lang w:val="en-US"/>
        </w:rPr>
        <w:t>200m</w:t>
      </w:r>
      <w:r w:rsidR="00746122">
        <w:rPr>
          <w:lang w:val="en-US"/>
        </w:rPr>
        <w:t xml:space="preserve">V  </w:t>
      </w:r>
      <w:r w:rsidR="005742F0">
        <w:rPr>
          <w:lang w:val="en-US"/>
        </w:rPr>
        <w:t xml:space="preserve">Voltage offset to every </w:t>
      </w:r>
      <w:r w:rsidR="00B76CB3">
        <w:rPr>
          <w:lang w:val="en-US"/>
        </w:rPr>
        <w:t>sample of DAC1 channel P</w:t>
      </w:r>
      <w:r w:rsidR="00A50BDC">
        <w:rPr>
          <w:lang w:val="en-US"/>
        </w:rPr>
        <w:t xml:space="preserve">4 = </w:t>
      </w:r>
      <w:r w:rsidR="004270A0">
        <w:rPr>
          <w:lang w:val="en-US"/>
        </w:rPr>
        <w:t>13100</w:t>
      </w:r>
      <w:r w:rsidR="00F40E85">
        <w:rPr>
          <w:lang w:val="en-US"/>
        </w:rPr>
        <w:t>;</w:t>
      </w:r>
    </w:p>
    <w:p w:rsidR="00F40E85" w:rsidRDefault="003A66BA" w:rsidP="00225EA5">
      <w:pPr>
        <w:pStyle w:val="Bezodstpw"/>
        <w:numPr>
          <w:ilvl w:val="1"/>
          <w:numId w:val="23"/>
        </w:numPr>
        <w:rPr>
          <w:lang w:val="en-US"/>
        </w:rPr>
      </w:pPr>
      <w:r>
        <w:rPr>
          <w:lang w:val="en-US"/>
        </w:rPr>
        <w:t>Divide initial amplitude of</w:t>
      </w:r>
      <w:r w:rsidR="00ED2592">
        <w:rPr>
          <w:lang w:val="en-US"/>
        </w:rPr>
        <w:t xml:space="preserve"> signal by 2</w:t>
      </w:r>
      <w:r w:rsidR="009775F1">
        <w:rPr>
          <w:lang w:val="en-US"/>
        </w:rPr>
        <w:t xml:space="preserve">, P5 = </w:t>
      </w:r>
      <w:r w:rsidR="002C6ECF">
        <w:rPr>
          <w:lang w:val="en-US"/>
        </w:rPr>
        <w:t>32768</w:t>
      </w:r>
    </w:p>
    <w:p w:rsidR="002C6ECF" w:rsidRDefault="00D760FD" w:rsidP="00225EA5">
      <w:pPr>
        <w:pStyle w:val="Bezodstpw"/>
        <w:numPr>
          <w:ilvl w:val="1"/>
          <w:numId w:val="23"/>
        </w:numPr>
        <w:rPr>
          <w:lang w:val="en-US"/>
        </w:rPr>
      </w:pPr>
      <w:r>
        <w:rPr>
          <w:lang w:val="en-US"/>
        </w:rPr>
        <w:t>Set</w:t>
      </w:r>
      <w:r w:rsidR="00EC4D17">
        <w:rPr>
          <w:lang w:val="en-US"/>
        </w:rPr>
        <w:t xml:space="preserve"> signal frequency to 100kHz</w:t>
      </w:r>
      <w:r w:rsidR="00DB4CB7">
        <w:rPr>
          <w:lang w:val="en-US"/>
        </w:rPr>
        <w:t xml:space="preserve"> (default frequency)</w:t>
      </w:r>
      <w:r w:rsidR="00EC4D17">
        <w:rPr>
          <w:lang w:val="en-US"/>
        </w:rPr>
        <w:t xml:space="preserve">: </w:t>
      </w:r>
      <w:r w:rsidR="00AE322C">
        <w:rPr>
          <w:lang w:val="en-US"/>
        </w:rPr>
        <w:t>P6 =1, P7 =0.</w:t>
      </w:r>
    </w:p>
    <w:p w:rsidR="00D121A7" w:rsidRDefault="00D121A7" w:rsidP="00D121A7">
      <w:pPr>
        <w:pStyle w:val="Bezodstpw"/>
        <w:ind w:left="1080" w:firstLine="0"/>
        <w:rPr>
          <w:lang w:val="en-US"/>
        </w:rPr>
      </w:pPr>
    </w:p>
    <w:p w:rsidR="002D72E2" w:rsidRPr="00B76276" w:rsidRDefault="002D72E2" w:rsidP="00B76276">
      <w:pPr>
        <w:pStyle w:val="Bezodstpw"/>
        <w:numPr>
          <w:ilvl w:val="0"/>
          <w:numId w:val="37"/>
        </w:numPr>
        <w:rPr>
          <w:lang w:val="en-US"/>
        </w:rPr>
      </w:pPr>
      <w:r>
        <w:rPr>
          <w:lang w:val="en-US"/>
        </w:rPr>
        <w:t>Start generate user signal on board DACs</w:t>
      </w:r>
    </w:p>
    <w:p w:rsidR="002D72E2" w:rsidRDefault="002D72E2" w:rsidP="002D72E2">
      <w:pPr>
        <w:pStyle w:val="Bezodstpw"/>
        <w:rPr>
          <w:lang w:val="en-US"/>
        </w:rPr>
      </w:pPr>
    </w:p>
    <w:p w:rsidR="002D72E2" w:rsidRPr="00D31889" w:rsidRDefault="002D72E2" w:rsidP="002D72E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</w:rPr>
      </w:pPr>
      <w:r w:rsidRPr="00D31889">
        <w:rPr>
          <w:rFonts w:ascii="Consolas" w:hAnsi="Consolas"/>
          <w:i/>
          <w:sz w:val="20"/>
        </w:rPr>
        <w:t>ics_client.exe --</w:t>
      </w:r>
      <w:proofErr w:type="spellStart"/>
      <w:r w:rsidRPr="00D31889">
        <w:rPr>
          <w:rFonts w:ascii="Consolas" w:hAnsi="Consolas"/>
          <w:i/>
          <w:sz w:val="20"/>
        </w:rPr>
        <w:t>sys_config_buffer</w:t>
      </w:r>
      <w:proofErr w:type="spellEnd"/>
      <w:r w:rsidRPr="00D31889">
        <w:rPr>
          <w:rFonts w:ascii="Consolas" w:hAnsi="Consolas"/>
          <w:i/>
          <w:sz w:val="20"/>
        </w:rPr>
        <w:tab/>
        <w:t xml:space="preserve">      127.0.0.1 42100 --config 1 2048</w:t>
      </w:r>
    </w:p>
    <w:p w:rsidR="002D72E2" w:rsidRPr="00D31889" w:rsidRDefault="002D72E2" w:rsidP="002D72E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</w:rPr>
      </w:pPr>
      <w:r w:rsidRPr="00D31889">
        <w:rPr>
          <w:rFonts w:ascii="Consolas" w:hAnsi="Consolas"/>
          <w:i/>
          <w:sz w:val="20"/>
        </w:rPr>
        <w:t>ics_client.exe --</w:t>
      </w:r>
      <w:proofErr w:type="spellStart"/>
      <w:r w:rsidRPr="00D31889">
        <w:rPr>
          <w:rFonts w:ascii="Consolas" w:hAnsi="Consolas"/>
          <w:i/>
          <w:sz w:val="20"/>
        </w:rPr>
        <w:t>sys_client_wr_rd_buffer</w:t>
      </w:r>
      <w:proofErr w:type="spellEnd"/>
      <w:r w:rsidRPr="00D31889">
        <w:rPr>
          <w:rFonts w:ascii="Consolas" w:hAnsi="Consolas"/>
          <w:i/>
          <w:sz w:val="20"/>
        </w:rPr>
        <w:t xml:space="preserve">       127.0.0.1 42100 --</w:t>
      </w:r>
      <w:proofErr w:type="spellStart"/>
      <w:r w:rsidRPr="00D31889">
        <w:rPr>
          <w:rFonts w:ascii="Consolas" w:hAnsi="Consolas"/>
          <w:i/>
          <w:sz w:val="20"/>
        </w:rPr>
        <w:t>wr_s</w:t>
      </w:r>
      <w:proofErr w:type="spellEnd"/>
      <w:r w:rsidRPr="00D31889">
        <w:rPr>
          <w:rFonts w:ascii="Consolas" w:hAnsi="Consolas"/>
          <w:i/>
          <w:sz w:val="20"/>
        </w:rPr>
        <w:t xml:space="preserve"> 0 0 "</w:t>
      </w:r>
      <w:proofErr w:type="spellStart"/>
      <w:r w:rsidRPr="00D31889">
        <w:rPr>
          <w:rFonts w:ascii="Consolas" w:hAnsi="Consolas"/>
          <w:i/>
          <w:sz w:val="20"/>
        </w:rPr>
        <w:t>sinus.sig</w:t>
      </w:r>
      <w:proofErr w:type="spellEnd"/>
      <w:r w:rsidRPr="00D31889">
        <w:rPr>
          <w:rFonts w:ascii="Consolas" w:hAnsi="Consolas"/>
          <w:i/>
          <w:sz w:val="20"/>
        </w:rPr>
        <w:t>"</w:t>
      </w:r>
    </w:p>
    <w:p w:rsidR="002D72E2" w:rsidRDefault="002D72E2" w:rsidP="002D72E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</w:rPr>
      </w:pPr>
      <w:r w:rsidRPr="00D31889">
        <w:rPr>
          <w:rFonts w:ascii="Consolas" w:hAnsi="Consolas"/>
          <w:i/>
          <w:sz w:val="20"/>
        </w:rPr>
        <w:t>ics_client.exe --</w:t>
      </w:r>
      <w:proofErr w:type="spellStart"/>
      <w:r w:rsidRPr="00D31889">
        <w:rPr>
          <w:rFonts w:ascii="Consolas" w:hAnsi="Consolas"/>
          <w:i/>
          <w:sz w:val="20"/>
        </w:rPr>
        <w:t>dev_xtpl_printer</w:t>
      </w:r>
      <w:proofErr w:type="spellEnd"/>
      <w:r w:rsidRPr="00D31889">
        <w:rPr>
          <w:rFonts w:ascii="Consolas" w:hAnsi="Consolas"/>
          <w:i/>
          <w:sz w:val="20"/>
        </w:rPr>
        <w:t xml:space="preserve">   127.0.0.1 42100 --</w:t>
      </w:r>
      <w:proofErr w:type="spellStart"/>
      <w:r w:rsidRPr="00D31889">
        <w:rPr>
          <w:rFonts w:ascii="Consolas" w:hAnsi="Consolas"/>
          <w:i/>
          <w:sz w:val="20"/>
        </w:rPr>
        <w:t>user_signal_form_upload</w:t>
      </w:r>
      <w:proofErr w:type="spellEnd"/>
      <w:r w:rsidRPr="00D31889">
        <w:rPr>
          <w:rFonts w:ascii="Consolas" w:hAnsi="Consolas"/>
          <w:i/>
          <w:sz w:val="20"/>
        </w:rPr>
        <w:t xml:space="preserve"> 0 2048</w:t>
      </w:r>
    </w:p>
    <w:p w:rsidR="00293F0D" w:rsidRDefault="00AB652F" w:rsidP="002D72E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  <w:r w:rsidRPr="00AB652F">
        <w:rPr>
          <w:rFonts w:ascii="Consolas" w:hAnsi="Consolas"/>
          <w:i/>
          <w:sz w:val="20"/>
          <w:lang w:val="en-US"/>
        </w:rPr>
        <w:t>ics_clien</w:t>
      </w:r>
      <w:r w:rsidR="00B5278D">
        <w:rPr>
          <w:rFonts w:ascii="Consolas" w:hAnsi="Consolas"/>
          <w:i/>
          <w:sz w:val="20"/>
          <w:lang w:val="en-US"/>
        </w:rPr>
        <w:t>t.exe --</w:t>
      </w:r>
      <w:proofErr w:type="spellStart"/>
      <w:r w:rsidR="00B5278D">
        <w:rPr>
          <w:rFonts w:ascii="Consolas" w:hAnsi="Consolas"/>
          <w:i/>
          <w:sz w:val="20"/>
          <w:lang w:val="en-US"/>
        </w:rPr>
        <w:t>dev_xtpl_printer</w:t>
      </w:r>
      <w:proofErr w:type="spellEnd"/>
      <w:r w:rsidR="00B5278D">
        <w:rPr>
          <w:rFonts w:ascii="Consolas" w:hAnsi="Consolas"/>
          <w:i/>
          <w:sz w:val="20"/>
          <w:lang w:val="en-US"/>
        </w:rPr>
        <w:t xml:space="preserve">  </w:t>
      </w:r>
      <w:r w:rsidRPr="00AB652F">
        <w:rPr>
          <w:rFonts w:ascii="Consolas" w:hAnsi="Consolas"/>
          <w:i/>
          <w:sz w:val="20"/>
          <w:lang w:val="en-US"/>
        </w:rPr>
        <w:t>127.0.0.1 42100 --</w:t>
      </w:r>
      <w:proofErr w:type="spellStart"/>
      <w:r w:rsidRPr="00AB652F">
        <w:rPr>
          <w:rFonts w:ascii="Consolas" w:hAnsi="Consolas"/>
          <w:i/>
          <w:sz w:val="20"/>
          <w:lang w:val="en-US"/>
        </w:rPr>
        <w:t>signal_parameters</w:t>
      </w:r>
      <w:proofErr w:type="spellEnd"/>
      <w:r w:rsidRPr="00AB652F">
        <w:rPr>
          <w:rFonts w:ascii="Consolas" w:hAnsi="Consolas"/>
          <w:i/>
          <w:sz w:val="20"/>
          <w:lang w:val="en-US"/>
        </w:rPr>
        <w:t xml:space="preserve"> </w:t>
      </w:r>
    </w:p>
    <w:p w:rsidR="00F17C08" w:rsidRPr="00AB652F" w:rsidRDefault="00293F0D" w:rsidP="002D72E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  <w:r>
        <w:rPr>
          <w:rFonts w:ascii="Consolas" w:hAnsi="Consolas"/>
          <w:i/>
          <w:sz w:val="20"/>
          <w:lang w:val="en-US"/>
        </w:rPr>
        <w:t xml:space="preserve">                                             </w:t>
      </w:r>
      <w:r w:rsidR="008D4F49">
        <w:rPr>
          <w:rFonts w:ascii="Consolas" w:hAnsi="Consolas"/>
          <w:i/>
          <w:sz w:val="20"/>
          <w:lang w:val="en-US"/>
        </w:rPr>
        <w:t xml:space="preserve">      0 0 </w:t>
      </w:r>
      <w:r w:rsidR="00BA6293">
        <w:rPr>
          <w:rFonts w:ascii="Consolas" w:hAnsi="Consolas"/>
          <w:i/>
          <w:sz w:val="20"/>
          <w:lang w:val="en-US"/>
        </w:rPr>
        <w:t>65535</w:t>
      </w:r>
      <w:r w:rsidR="008D4F49">
        <w:rPr>
          <w:rFonts w:ascii="Consolas" w:hAnsi="Consolas"/>
          <w:i/>
          <w:sz w:val="20"/>
          <w:lang w:val="en-US"/>
        </w:rPr>
        <w:t xml:space="preserve"> 1 13100 32768 1 0</w:t>
      </w:r>
    </w:p>
    <w:p w:rsidR="002D72E2" w:rsidRPr="00D31889" w:rsidRDefault="002D72E2" w:rsidP="002D72E2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</w:rPr>
      </w:pPr>
      <w:r w:rsidRPr="00972802">
        <w:rPr>
          <w:rFonts w:ascii="Consolas" w:hAnsi="Consolas"/>
          <w:i/>
          <w:sz w:val="20"/>
        </w:rPr>
        <w:t>ics_client.exe --</w:t>
      </w:r>
      <w:proofErr w:type="spellStart"/>
      <w:r w:rsidRPr="00972802">
        <w:rPr>
          <w:rFonts w:ascii="Consolas" w:hAnsi="Consolas"/>
          <w:i/>
          <w:sz w:val="20"/>
        </w:rPr>
        <w:t>dev_xtpl_printer</w:t>
      </w:r>
      <w:proofErr w:type="spellEnd"/>
      <w:r w:rsidRPr="00972802">
        <w:rPr>
          <w:rFonts w:ascii="Consolas" w:hAnsi="Consolas"/>
          <w:i/>
          <w:sz w:val="20"/>
        </w:rPr>
        <w:t xml:space="preserve">           </w:t>
      </w:r>
      <w:r>
        <w:rPr>
          <w:rFonts w:ascii="Consolas" w:hAnsi="Consolas"/>
          <w:i/>
          <w:sz w:val="20"/>
        </w:rPr>
        <w:t xml:space="preserve">  </w:t>
      </w:r>
      <w:r w:rsidRPr="00972802">
        <w:rPr>
          <w:rFonts w:ascii="Consolas" w:hAnsi="Consolas"/>
          <w:i/>
          <w:sz w:val="20"/>
        </w:rPr>
        <w:t>127.0.0.1 42100 --</w:t>
      </w:r>
      <w:r w:rsidR="00941008" w:rsidRPr="00941008">
        <w:rPr>
          <w:rFonts w:ascii="Consolas" w:hAnsi="Consolas"/>
          <w:i/>
          <w:sz w:val="20"/>
          <w:lang w:val="en-US"/>
        </w:rPr>
        <w:t>signal_</w:t>
      </w:r>
      <w:r w:rsidRPr="00972802">
        <w:rPr>
          <w:rFonts w:ascii="Consolas" w:hAnsi="Consolas"/>
          <w:i/>
          <w:sz w:val="20"/>
        </w:rPr>
        <w:t>start</w:t>
      </w:r>
    </w:p>
    <w:p w:rsidR="002D72E2" w:rsidRDefault="002D72E2" w:rsidP="002D72E2">
      <w:pPr>
        <w:pStyle w:val="Bezodstpw"/>
        <w:ind w:left="357"/>
        <w:rPr>
          <w:lang w:val="en-US"/>
        </w:rPr>
      </w:pPr>
    </w:p>
    <w:p w:rsidR="003E1DB4" w:rsidRDefault="003E1DB4" w:rsidP="002D72E2">
      <w:pPr>
        <w:pStyle w:val="Bezodstpw"/>
        <w:ind w:left="357"/>
        <w:rPr>
          <w:lang w:val="en-US"/>
        </w:rPr>
      </w:pPr>
      <w:r>
        <w:rPr>
          <w:lang w:val="en-US"/>
        </w:rPr>
        <w:t xml:space="preserve">As the result we will </w:t>
      </w:r>
      <w:r w:rsidR="001F3B62">
        <w:rPr>
          <w:lang w:val="en-US"/>
        </w:rPr>
        <w:t>get following wave on DAC</w:t>
      </w:r>
      <w:r w:rsidR="002D4B5C">
        <w:rPr>
          <w:lang w:val="en-US"/>
        </w:rPr>
        <w:t>0/DAC1 outputs:</w:t>
      </w:r>
    </w:p>
    <w:p w:rsidR="002D4B5C" w:rsidRDefault="002D4B5C" w:rsidP="002D72E2">
      <w:pPr>
        <w:pStyle w:val="Bezodstpw"/>
        <w:ind w:left="357"/>
        <w:rPr>
          <w:lang w:val="en-US"/>
        </w:rPr>
      </w:pPr>
      <w:r>
        <w:rPr>
          <w:noProof/>
        </w:rPr>
        <w:drawing>
          <wp:inline distT="0" distB="0" distL="0" distR="0" wp14:anchorId="67C9049A" wp14:editId="4959ABD0">
            <wp:extent cx="5760720" cy="3504565"/>
            <wp:effectExtent l="0" t="0" r="11430" b="63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09D610BD-63DA-439F-ACC6-011348E72D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00F5A" w:rsidRDefault="00800F5A" w:rsidP="002D72E2">
      <w:pPr>
        <w:pStyle w:val="Bezodstpw"/>
        <w:ind w:left="357"/>
        <w:rPr>
          <w:lang w:val="en-US"/>
        </w:rPr>
      </w:pPr>
    </w:p>
    <w:p w:rsidR="0092162A" w:rsidRDefault="0092162A" w:rsidP="002D72E2">
      <w:pPr>
        <w:pStyle w:val="Bezodstpw"/>
        <w:ind w:left="357"/>
        <w:rPr>
          <w:b/>
          <w:lang w:val="en-US"/>
        </w:rPr>
      </w:pPr>
    </w:p>
    <w:p w:rsidR="0092162A" w:rsidRDefault="0092162A" w:rsidP="002D72E2">
      <w:pPr>
        <w:pStyle w:val="Bezodstpw"/>
        <w:ind w:left="357"/>
        <w:rPr>
          <w:b/>
          <w:lang w:val="en-US"/>
        </w:rPr>
      </w:pPr>
    </w:p>
    <w:p w:rsidR="0092162A" w:rsidRDefault="0092162A" w:rsidP="002D72E2">
      <w:pPr>
        <w:pStyle w:val="Bezodstpw"/>
        <w:ind w:left="357"/>
        <w:rPr>
          <w:b/>
          <w:lang w:val="en-US"/>
        </w:rPr>
      </w:pPr>
    </w:p>
    <w:p w:rsidR="0092162A" w:rsidRDefault="0092162A" w:rsidP="002D72E2">
      <w:pPr>
        <w:pStyle w:val="Bezodstpw"/>
        <w:ind w:left="357"/>
        <w:rPr>
          <w:b/>
          <w:lang w:val="en-US"/>
        </w:rPr>
      </w:pPr>
    </w:p>
    <w:p w:rsidR="002D72E2" w:rsidRDefault="002D72E2" w:rsidP="002D72E2">
      <w:pPr>
        <w:pStyle w:val="Bezodstpw"/>
        <w:ind w:left="357"/>
        <w:rPr>
          <w:lang w:val="en-US"/>
        </w:rPr>
      </w:pPr>
      <w:r w:rsidRPr="00AF6ADE">
        <w:rPr>
          <w:b/>
          <w:lang w:val="en-US"/>
        </w:rPr>
        <w:lastRenderedPageBreak/>
        <w:t>Note:</w:t>
      </w:r>
      <w:r>
        <w:rPr>
          <w:b/>
          <w:lang w:val="en-US"/>
        </w:rPr>
        <w:t xml:space="preserve"> </w:t>
      </w:r>
      <w:r>
        <w:rPr>
          <w:lang w:val="en-US"/>
        </w:rPr>
        <w:t>File “</w:t>
      </w:r>
      <w:proofErr w:type="spellStart"/>
      <w:r>
        <w:rPr>
          <w:lang w:val="en-US"/>
        </w:rPr>
        <w:t>sinus.sig</w:t>
      </w:r>
      <w:proofErr w:type="spellEnd"/>
      <w:r>
        <w:rPr>
          <w:lang w:val="en-US"/>
        </w:rPr>
        <w:t>” must be a binary file filled up with one signal period samples</w:t>
      </w:r>
    </w:p>
    <w:p w:rsidR="002D72E2" w:rsidRDefault="002D72E2" w:rsidP="002D72E2">
      <w:pPr>
        <w:pStyle w:val="Bezodstpw"/>
        <w:ind w:left="357"/>
        <w:rPr>
          <w:lang w:val="en-US"/>
        </w:rPr>
      </w:pPr>
      <w:r>
        <w:rPr>
          <w:lang w:val="en-US"/>
        </w:rPr>
        <w:t>(One samples shall have values in the range of: 0x0000 – 0xFFFF) ordered in big</w:t>
      </w:r>
    </w:p>
    <w:p w:rsidR="002D72E2" w:rsidRDefault="002D72E2" w:rsidP="002D72E2">
      <w:pPr>
        <w:pStyle w:val="Bezodstpw"/>
        <w:ind w:left="357"/>
        <w:rPr>
          <w:lang w:val="en-US"/>
        </w:rPr>
      </w:pPr>
      <w:r>
        <w:rPr>
          <w:lang w:val="en-US"/>
        </w:rPr>
        <w:t xml:space="preserve">endian style. </w:t>
      </w:r>
    </w:p>
    <w:p w:rsidR="002D72E2" w:rsidRDefault="002D72E2" w:rsidP="002D72E2">
      <w:pPr>
        <w:pStyle w:val="Bezodstpw"/>
        <w:ind w:left="357"/>
        <w:rPr>
          <w:lang w:val="en-US"/>
        </w:rPr>
      </w:pPr>
    </w:p>
    <w:p w:rsidR="002D72E2" w:rsidRPr="00AF6ADE" w:rsidRDefault="002D72E2" w:rsidP="002D72E2">
      <w:pPr>
        <w:pStyle w:val="Bezodstpw"/>
        <w:ind w:left="357"/>
        <w:rPr>
          <w:lang w:val="en-US"/>
        </w:rPr>
      </w:pPr>
      <w:r>
        <w:rPr>
          <w:lang w:val="en-US"/>
        </w:rPr>
        <w:t xml:space="preserve">Sample signals file: </w:t>
      </w:r>
    </w:p>
    <w:p w:rsidR="002D72E2" w:rsidRPr="00A87AF9" w:rsidRDefault="002D72E2" w:rsidP="002D72E2">
      <w:pPr>
        <w:ind w:left="0" w:firstLine="0"/>
        <w:rPr>
          <w:lang w:val="en-US"/>
        </w:rPr>
      </w:pPr>
    </w:p>
    <w:p w:rsidR="002D72E2" w:rsidRDefault="002D72E2" w:rsidP="002D72E2">
      <w:pPr>
        <w:pStyle w:val="Bezodstpw"/>
        <w:ind w:left="357"/>
        <w:rPr>
          <w:lang w:val="en-US"/>
        </w:rPr>
      </w:pPr>
      <w:r>
        <w:rPr>
          <w:lang w:val="en-US"/>
        </w:rPr>
        <w:object w:dxaOrig="127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45pt;height:43.55pt" o:ole="">
            <v:imagedata r:id="rId9" o:title=""/>
          </v:shape>
          <o:OLEObject Type="Embed" ProgID="Package" ShapeID="_x0000_i1025" DrawAspect="Content" ObjectID="_1572700020" r:id="rId10"/>
        </w:object>
      </w:r>
      <w:r>
        <w:rPr>
          <w:lang w:val="en-US"/>
        </w:rPr>
        <w:object w:dxaOrig="721" w:dyaOrig="811">
          <v:shape id="_x0000_i1026" type="#_x0000_t75" style="width:36pt;height:43.55pt" o:ole="">
            <v:imagedata r:id="rId11" o:title=""/>
          </v:shape>
          <o:OLEObject Type="Embed" ProgID="Package" ShapeID="_x0000_i1026" DrawAspect="Content" ObjectID="_1572700021" r:id="rId12"/>
        </w:object>
      </w:r>
      <w:r>
        <w:rPr>
          <w:lang w:val="en-US"/>
        </w:rPr>
        <w:object w:dxaOrig="855" w:dyaOrig="811">
          <v:shape id="_x0000_i1027" type="#_x0000_t75" style="width:43.55pt;height:43.55pt" o:ole="">
            <v:imagedata r:id="rId13" o:title=""/>
          </v:shape>
          <o:OLEObject Type="Embed" ProgID="Package" ShapeID="_x0000_i1027" DrawAspect="Content" ObjectID="_1572700022" r:id="rId14"/>
        </w:object>
      </w:r>
    </w:p>
    <w:p w:rsidR="0032580B" w:rsidRDefault="0032580B" w:rsidP="00276D07">
      <w:pPr>
        <w:pStyle w:val="Nagwek2"/>
        <w:numPr>
          <w:ilvl w:val="0"/>
          <w:numId w:val="0"/>
        </w:numPr>
        <w:rPr>
          <w:lang w:val="en-US"/>
        </w:rPr>
      </w:pPr>
      <w:r>
        <w:rPr>
          <w:lang w:val="en-US"/>
        </w:rPr>
        <w:br w:type="page"/>
      </w:r>
    </w:p>
    <w:p w:rsidR="009230F4" w:rsidRDefault="00C67E4E" w:rsidP="006C12D6">
      <w:pPr>
        <w:pStyle w:val="Nagwek1"/>
      </w:pPr>
      <w:bookmarkStart w:id="14" w:name="_Toc498958235"/>
      <w:r>
        <w:lastRenderedPageBreak/>
        <w:t>Motors control related commands</w:t>
      </w:r>
      <w:bookmarkEnd w:id="14"/>
    </w:p>
    <w:p w:rsidR="0056546C" w:rsidRDefault="001A4079" w:rsidP="007206DA">
      <w:pPr>
        <w:pStyle w:val="Naglowek3"/>
      </w:pPr>
      <w:bookmarkStart w:id="15" w:name="_Toc498958236"/>
      <w:r w:rsidRPr="001A4079">
        <w:t>--</w:t>
      </w:r>
      <w:proofErr w:type="spellStart"/>
      <w:r w:rsidRPr="001A4079">
        <w:t>smb_get_status</w:t>
      </w:r>
      <w:bookmarkEnd w:id="15"/>
      <w:proofErr w:type="spellEnd"/>
    </w:p>
    <w:p w:rsidR="00AC58B8" w:rsidRDefault="00B3079A" w:rsidP="002C1B67">
      <w:pPr>
        <w:pStyle w:val="Bezodstpw"/>
        <w:ind w:left="357"/>
      </w:pPr>
      <w:r>
        <w:t xml:space="preserve">Command </w:t>
      </w:r>
      <w:r w:rsidR="00AC58B8">
        <w:t>O</w:t>
      </w:r>
      <w:r>
        <w:t>verview</w:t>
      </w:r>
      <w:r w:rsidR="00717205">
        <w:t>:</w:t>
      </w:r>
    </w:p>
    <w:p w:rsidR="00310FC0" w:rsidRDefault="001D2F2B" w:rsidP="00310FC0">
      <w:pPr>
        <w:pStyle w:val="Bezodstpw"/>
        <w:ind w:left="357"/>
      </w:pPr>
      <w:r>
        <w:tab/>
      </w:r>
      <w:r w:rsidR="00811CAE">
        <w:t>By i</w:t>
      </w:r>
      <w:r w:rsidR="00B433A8">
        <w:t xml:space="preserve">nvoking </w:t>
      </w:r>
      <w:r w:rsidR="001C51D3">
        <w:t>–</w:t>
      </w:r>
      <w:proofErr w:type="spellStart"/>
      <w:r w:rsidR="001C51D3">
        <w:t>smb_</w:t>
      </w:r>
      <w:r w:rsidR="0028344B">
        <w:t>get_status</w:t>
      </w:r>
      <w:proofErr w:type="spellEnd"/>
      <w:r w:rsidR="00B65900">
        <w:t xml:space="preserve"> </w:t>
      </w:r>
      <w:r w:rsidR="003666BC">
        <w:t>command</w:t>
      </w:r>
      <w:r w:rsidR="00BD5E4E">
        <w:t>,</w:t>
      </w:r>
      <w:r w:rsidR="003666BC">
        <w:t xml:space="preserve"> </w:t>
      </w:r>
      <w:r w:rsidR="00B65900">
        <w:t>w</w:t>
      </w:r>
      <w:r w:rsidR="00D27C3E">
        <w:t>ith</w:t>
      </w:r>
      <w:r w:rsidR="00633E43">
        <w:t xml:space="preserve"> proper motor selector (mask)</w:t>
      </w:r>
      <w:r w:rsidR="00BD5E4E">
        <w:t xml:space="preserve">, </w:t>
      </w:r>
      <w:r w:rsidR="00310FC0">
        <w:t>status</w:t>
      </w:r>
    </w:p>
    <w:p w:rsidR="001D2F2B" w:rsidRDefault="004718D3" w:rsidP="00310FC0">
      <w:pPr>
        <w:pStyle w:val="Bezodstpw"/>
        <w:ind w:left="357"/>
      </w:pPr>
      <w:r>
        <w:t>of selected motor driv</w:t>
      </w:r>
      <w:r w:rsidR="00D80277">
        <w:t>ers will be return</w:t>
      </w:r>
      <w:r w:rsidR="004E75C2">
        <w:t>.</w:t>
      </w:r>
      <w:r w:rsidR="00BD5E4E">
        <w:t xml:space="preserve"> </w:t>
      </w:r>
    </w:p>
    <w:p w:rsidR="00310FC0" w:rsidRDefault="00310FC0" w:rsidP="00310FC0">
      <w:pPr>
        <w:pStyle w:val="Bezodstpw"/>
        <w:ind w:left="357"/>
      </w:pPr>
    </w:p>
    <w:p w:rsidR="004A7367" w:rsidRDefault="0043305D" w:rsidP="002C1B67">
      <w:pPr>
        <w:pStyle w:val="Bezodstpw"/>
        <w:ind w:left="357"/>
      </w:pPr>
      <w:r>
        <w:t>Command</w:t>
      </w:r>
      <w:r w:rsidR="000474C2">
        <w:t xml:space="preserve"> s</w:t>
      </w:r>
      <w:r w:rsidR="007F2098">
        <w:t>yntax:</w:t>
      </w:r>
    </w:p>
    <w:p w:rsidR="004A7367" w:rsidRDefault="004A7367" w:rsidP="004A7367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</w:p>
    <w:p w:rsidR="004A7367" w:rsidRPr="00060E59" w:rsidRDefault="004A7367" w:rsidP="004A7367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  <w:r w:rsidRPr="00BB0CC2">
        <w:rPr>
          <w:rFonts w:ascii="Consolas" w:hAnsi="Consolas"/>
          <w:i/>
          <w:sz w:val="20"/>
          <w:lang w:val="en-US"/>
        </w:rPr>
        <w:t>ics_client.exe --</w:t>
      </w:r>
      <w:proofErr w:type="spellStart"/>
      <w:r w:rsidRPr="00BB0CC2">
        <w:rPr>
          <w:rFonts w:ascii="Consolas" w:hAnsi="Consolas"/>
          <w:i/>
          <w:sz w:val="20"/>
          <w:lang w:val="en-US"/>
        </w:rPr>
        <w:t>dev_xtpl_printer</w:t>
      </w:r>
      <w:proofErr w:type="spellEnd"/>
      <w:r w:rsidRPr="00BB0CC2">
        <w:rPr>
          <w:rFonts w:ascii="Consolas" w:hAnsi="Consolas"/>
          <w:i/>
          <w:sz w:val="20"/>
          <w:lang w:val="en-US"/>
        </w:rPr>
        <w:t xml:space="preserve"> </w:t>
      </w:r>
      <w:r>
        <w:rPr>
          <w:rFonts w:ascii="Consolas" w:hAnsi="Consolas"/>
          <w:i/>
          <w:sz w:val="20"/>
          <w:szCs w:val="20"/>
          <w:lang w:val="en-US"/>
        </w:rPr>
        <w:t xml:space="preserve">IP TCP </w:t>
      </w:r>
      <w:r w:rsidR="00060E59" w:rsidRPr="00060E59">
        <w:rPr>
          <w:rFonts w:ascii="Consolas" w:hAnsi="Consolas"/>
          <w:i/>
          <w:sz w:val="20"/>
          <w:lang w:val="en-US"/>
        </w:rPr>
        <w:t>--</w:t>
      </w:r>
      <w:proofErr w:type="spellStart"/>
      <w:r w:rsidR="00060E59" w:rsidRPr="00060E59">
        <w:rPr>
          <w:rFonts w:ascii="Consolas" w:hAnsi="Consolas"/>
          <w:i/>
          <w:sz w:val="20"/>
          <w:lang w:val="en-US"/>
        </w:rPr>
        <w:t>smb_get_status</w:t>
      </w:r>
      <w:proofErr w:type="spellEnd"/>
      <w:r w:rsidR="00060E59">
        <w:rPr>
          <w:rFonts w:ascii="Consolas" w:hAnsi="Consolas"/>
          <w:i/>
          <w:sz w:val="20"/>
          <w:lang w:val="en-US"/>
        </w:rPr>
        <w:t xml:space="preserve"> </w:t>
      </w:r>
      <w:r w:rsidR="00B83477">
        <w:rPr>
          <w:rFonts w:ascii="Consolas" w:hAnsi="Consolas"/>
          <w:i/>
          <w:sz w:val="20"/>
          <w:lang w:val="en-US"/>
        </w:rPr>
        <w:t>P0</w:t>
      </w:r>
    </w:p>
    <w:p w:rsidR="002C1B67" w:rsidRDefault="002C1B67" w:rsidP="004A7367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lang w:val="en-US"/>
        </w:rPr>
      </w:pPr>
    </w:p>
    <w:p w:rsidR="0056546C" w:rsidRDefault="0056546C" w:rsidP="008D236D">
      <w:pPr>
        <w:pStyle w:val="Bezodstpw"/>
        <w:ind w:left="0" w:firstLine="0"/>
      </w:pPr>
    </w:p>
    <w:p w:rsidR="00D7354A" w:rsidRDefault="0011710C" w:rsidP="0011710C">
      <w:pPr>
        <w:pStyle w:val="Bezodstpw"/>
        <w:numPr>
          <w:ilvl w:val="0"/>
          <w:numId w:val="33"/>
        </w:numPr>
      </w:pPr>
      <w:r>
        <w:t>P0</w:t>
      </w:r>
      <w:r w:rsidR="00351EF6">
        <w:t>:</w:t>
      </w:r>
      <w:r w:rsidR="00673EA2">
        <w:t xml:space="preserve"> &lt;</w:t>
      </w:r>
      <w:r w:rsidR="00173A51">
        <w:t xml:space="preserve">0, </w:t>
      </w:r>
      <w:r w:rsidR="00063312">
        <w:t>0x</w:t>
      </w:r>
      <w:r w:rsidR="00173A51">
        <w:t>3</w:t>
      </w:r>
      <w:r w:rsidR="00063312">
        <w:t>F</w:t>
      </w:r>
      <w:r w:rsidR="00673EA2">
        <w:t>&gt;</w:t>
      </w:r>
      <w:r w:rsidR="00351EF6">
        <w:t xml:space="preserve"> represent </w:t>
      </w:r>
      <w:proofErr w:type="spellStart"/>
      <w:r w:rsidR="001E4A81">
        <w:t>smb</w:t>
      </w:r>
      <w:proofErr w:type="spellEnd"/>
      <w:r w:rsidR="001E4A81">
        <w:t xml:space="preserve"> driver </w:t>
      </w:r>
      <w:r w:rsidR="008262CB">
        <w:t>selector/mask</w:t>
      </w:r>
      <w:r w:rsidR="00C13FB2">
        <w:t>.</w:t>
      </w:r>
      <w:r w:rsidR="00D7354A">
        <w:t xml:space="preserve"> </w:t>
      </w:r>
    </w:p>
    <w:p w:rsidR="00D7354A" w:rsidRDefault="007537C7" w:rsidP="00BA0AAF">
      <w:pPr>
        <w:pStyle w:val="Bezodstpw"/>
        <w:ind w:left="360" w:firstLine="0"/>
        <w:jc w:val="center"/>
      </w:pPr>
      <w:r>
        <w:rPr>
          <w:noProof/>
        </w:rPr>
        <w:drawing>
          <wp:inline distT="0" distB="0" distL="0" distR="0" wp14:anchorId="68B8B4C0" wp14:editId="51CB0A3A">
            <wp:extent cx="3800724" cy="707608"/>
            <wp:effectExtent l="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052" cy="71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0C" w:rsidRDefault="007C127A" w:rsidP="000D0D0C">
      <w:pPr>
        <w:pStyle w:val="Bezodstpw"/>
        <w:ind w:left="0" w:firstLine="0"/>
      </w:pPr>
      <w:r>
        <w:t>To read status from dri</w:t>
      </w:r>
      <w:r w:rsidR="00825E8A">
        <w:t xml:space="preserve">ver write logic “1” to </w:t>
      </w:r>
      <w:r w:rsidR="001B72F1">
        <w:t>corresponding bit</w:t>
      </w:r>
      <w:r w:rsidR="00381E22">
        <w:t xml:space="preserve"> (</w:t>
      </w:r>
      <w:r w:rsidR="00AE0468">
        <w:t xml:space="preserve">to read smb0 </w:t>
      </w:r>
      <w:r w:rsidR="00154848">
        <w:t>P</w:t>
      </w:r>
      <w:r w:rsidR="000D0D0C">
        <w:t>0 =</w:t>
      </w:r>
    </w:p>
    <w:p w:rsidR="00F410BF" w:rsidRDefault="00154848" w:rsidP="000D0D0C">
      <w:pPr>
        <w:pStyle w:val="Bezodstpw"/>
        <w:ind w:left="0" w:firstLine="0"/>
      </w:pPr>
      <w:r>
        <w:t xml:space="preserve">0x01, to read smb0 </w:t>
      </w:r>
      <w:r w:rsidR="00411145">
        <w:t>&amp; smb5 P0 = 0x21</w:t>
      </w:r>
      <w:r w:rsidR="002966A4">
        <w:t>, to read all 6channels status</w:t>
      </w:r>
      <w:r w:rsidR="007F0672">
        <w:t xml:space="preserve"> P0 = 0x3f</w:t>
      </w:r>
      <w:r w:rsidR="00AE0468">
        <w:t>)</w:t>
      </w:r>
      <w:r w:rsidR="00C13FB2">
        <w:t xml:space="preserve"> </w:t>
      </w:r>
      <w:r w:rsidR="00124A04">
        <w:t xml:space="preserve"> </w:t>
      </w:r>
    </w:p>
    <w:p w:rsidR="00F410BF" w:rsidRDefault="00F410BF" w:rsidP="008D236D">
      <w:pPr>
        <w:pStyle w:val="Bezodstpw"/>
        <w:ind w:left="0" w:firstLine="0"/>
      </w:pPr>
    </w:p>
    <w:p w:rsidR="008D236D" w:rsidRDefault="008D236D" w:rsidP="008D236D">
      <w:pPr>
        <w:pStyle w:val="Bezodstpw"/>
        <w:ind w:left="357"/>
        <w:rPr>
          <w:lang w:val="en-US"/>
        </w:rPr>
      </w:pPr>
      <w:r>
        <w:rPr>
          <w:lang w:val="en-US"/>
        </w:rPr>
        <w:t>Positive response syntax:</w:t>
      </w:r>
    </w:p>
    <w:p w:rsidR="008D236D" w:rsidRPr="00D657B8" w:rsidRDefault="008D236D" w:rsidP="008D2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left="0" w:firstLine="0"/>
        <w:contextualSpacing w:val="0"/>
        <w:jc w:val="left"/>
        <w:rPr>
          <w:rFonts w:ascii="Consolas" w:hAnsi="Consolas" w:cs="Consolas"/>
          <w:i/>
          <w:sz w:val="20"/>
          <w:szCs w:val="20"/>
          <w:lang w:val="en-US"/>
        </w:rPr>
      </w:pPr>
      <w:r w:rsidRPr="00D657B8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0. </w:t>
      </w:r>
      <w:r w:rsidR="00F50384">
        <w:rPr>
          <w:rFonts w:ascii="Consolas" w:hAnsi="Consolas" w:cs="Consolas"/>
          <w:i/>
          <w:color w:val="000000"/>
          <w:sz w:val="20"/>
          <w:szCs w:val="20"/>
          <w:lang w:val="en-US"/>
        </w:rPr>
        <w:t>res</w:t>
      </w:r>
      <w:r w:rsidRPr="00D657B8">
        <w:rPr>
          <w:rFonts w:ascii="Consolas" w:hAnsi="Consolas" w:cs="Consolas"/>
          <w:i/>
          <w:color w:val="000000"/>
          <w:sz w:val="20"/>
          <w:szCs w:val="20"/>
          <w:lang w:val="en-US"/>
        </w:rPr>
        <w:t>0</w:t>
      </w:r>
      <w:r w:rsidR="00F5038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res1 res</w:t>
      </w:r>
      <w:r w:rsidR="00FF4AFC">
        <w:rPr>
          <w:rFonts w:ascii="Consolas" w:hAnsi="Consolas" w:cs="Consolas"/>
          <w:i/>
          <w:color w:val="000000"/>
          <w:sz w:val="20"/>
          <w:szCs w:val="20"/>
          <w:lang w:val="en-US"/>
        </w:rPr>
        <w:t>2 res</w:t>
      </w:r>
      <w:r w:rsidR="003A1B4B">
        <w:rPr>
          <w:rFonts w:ascii="Consolas" w:hAnsi="Consolas" w:cs="Consolas"/>
          <w:i/>
          <w:color w:val="000000"/>
          <w:sz w:val="20"/>
          <w:szCs w:val="20"/>
          <w:lang w:val="en-US"/>
        </w:rPr>
        <w:t>3</w:t>
      </w:r>
    </w:p>
    <w:p w:rsidR="003E7695" w:rsidRPr="00BA3CC8" w:rsidRDefault="003E7695" w:rsidP="008D236D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  <w:rPr>
          <w:rFonts w:ascii="Consolas" w:hAnsi="Consolas" w:cs="Consolas"/>
          <w:i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i/>
          <w:color w:val="000000"/>
          <w:sz w:val="20"/>
          <w:szCs w:val="20"/>
          <w:lang w:val="en-US"/>
        </w:rPr>
        <w:t>I. SMBre</w:t>
      </w:r>
      <w:r w:rsidR="00351B6A">
        <w:rPr>
          <w:rFonts w:ascii="Consolas" w:hAnsi="Consolas" w:cs="Consolas"/>
          <w:i/>
          <w:color w:val="000000"/>
          <w:sz w:val="20"/>
          <w:szCs w:val="20"/>
          <w:lang w:val="en-US"/>
        </w:rPr>
        <w:t>s0: Current Position: re</w:t>
      </w:r>
      <w:r w:rsidR="00AC1835">
        <w:rPr>
          <w:rFonts w:ascii="Consolas" w:hAnsi="Consolas" w:cs="Consolas"/>
          <w:i/>
          <w:color w:val="000000"/>
          <w:sz w:val="20"/>
          <w:szCs w:val="20"/>
          <w:lang w:val="en-US"/>
        </w:rPr>
        <w:t>s1, Limiters: res2</w:t>
      </w:r>
      <w:r w:rsidR="005836F5">
        <w:rPr>
          <w:rFonts w:ascii="Consolas" w:hAnsi="Consolas" w:cs="Consolas"/>
          <w:i/>
          <w:color w:val="000000"/>
          <w:sz w:val="20"/>
          <w:szCs w:val="20"/>
          <w:lang w:val="en-US"/>
        </w:rPr>
        <w:t>, S</w:t>
      </w:r>
      <w:r w:rsidR="004C2E9C">
        <w:rPr>
          <w:rFonts w:ascii="Consolas" w:hAnsi="Consolas" w:cs="Consolas"/>
          <w:i/>
          <w:color w:val="000000"/>
          <w:sz w:val="20"/>
          <w:szCs w:val="20"/>
          <w:lang w:val="en-US"/>
        </w:rPr>
        <w:t>tate: res3</w:t>
      </w:r>
    </w:p>
    <w:p w:rsidR="008D236D" w:rsidRDefault="008D236D" w:rsidP="008D236D">
      <w:pPr>
        <w:pStyle w:val="Bezodstpw"/>
        <w:ind w:left="357"/>
        <w:rPr>
          <w:lang w:val="en-US"/>
        </w:rPr>
      </w:pPr>
    </w:p>
    <w:p w:rsidR="001B3E3B" w:rsidRDefault="00D130C7" w:rsidP="008D236D">
      <w:pPr>
        <w:pStyle w:val="Bezodstpw"/>
        <w:ind w:left="357"/>
        <w:rPr>
          <w:lang w:val="en-US"/>
        </w:rPr>
      </w:pPr>
      <w:r>
        <w:rPr>
          <w:b/>
          <w:lang w:val="en-US"/>
        </w:rPr>
        <w:t xml:space="preserve">Note: </w:t>
      </w:r>
      <w:r w:rsidR="00721883">
        <w:rPr>
          <w:lang w:val="en-US"/>
        </w:rPr>
        <w:t xml:space="preserve"> </w:t>
      </w:r>
      <w:r w:rsidR="001053DB">
        <w:rPr>
          <w:lang w:val="en-US"/>
        </w:rPr>
        <w:t xml:space="preserve">numbers of </w:t>
      </w:r>
      <w:r w:rsidR="00FF4AFC">
        <w:rPr>
          <w:lang w:val="en-US"/>
        </w:rPr>
        <w:t>return parameters</w:t>
      </w:r>
      <w:r w:rsidR="007C66FC">
        <w:rPr>
          <w:lang w:val="en-US"/>
        </w:rPr>
        <w:t xml:space="preserve"> are depends of </w:t>
      </w:r>
      <w:r w:rsidR="00A17870">
        <w:rPr>
          <w:lang w:val="en-US"/>
        </w:rPr>
        <w:t>numbers of</w:t>
      </w:r>
      <w:r w:rsidR="0063184D">
        <w:rPr>
          <w:lang w:val="en-US"/>
        </w:rPr>
        <w:t xml:space="preserve"> </w:t>
      </w:r>
      <w:proofErr w:type="spellStart"/>
      <w:r w:rsidR="0063184D">
        <w:rPr>
          <w:lang w:val="en-US"/>
        </w:rPr>
        <w:t>smb</w:t>
      </w:r>
      <w:proofErr w:type="spellEnd"/>
      <w:r w:rsidR="00A17870">
        <w:rPr>
          <w:lang w:val="en-US"/>
        </w:rPr>
        <w:t xml:space="preserve"> </w:t>
      </w:r>
      <w:r w:rsidR="0063184D">
        <w:rPr>
          <w:lang w:val="en-US"/>
        </w:rPr>
        <w:t>drivers</w:t>
      </w:r>
      <w:r w:rsidR="003E1BAA">
        <w:rPr>
          <w:lang w:val="en-US"/>
        </w:rPr>
        <w:t xml:space="preserve"> </w:t>
      </w:r>
      <w:r w:rsidR="00F872D2">
        <w:rPr>
          <w:lang w:val="en-US"/>
        </w:rPr>
        <w:t>f</w:t>
      </w:r>
      <w:r w:rsidR="001B3E3B">
        <w:rPr>
          <w:lang w:val="en-US"/>
        </w:rPr>
        <w:t>rom</w:t>
      </w:r>
    </w:p>
    <w:p w:rsidR="003E1BAA" w:rsidRDefault="00F872D2" w:rsidP="008D236D">
      <w:pPr>
        <w:pStyle w:val="Bezodstpw"/>
        <w:ind w:left="357"/>
        <w:rPr>
          <w:lang w:val="en-US"/>
        </w:rPr>
      </w:pPr>
      <w:r>
        <w:rPr>
          <w:lang w:val="en-US"/>
        </w:rPr>
        <w:t>whi</w:t>
      </w:r>
      <w:r w:rsidR="00092F60">
        <w:rPr>
          <w:lang w:val="en-US"/>
        </w:rPr>
        <w:t>ch status will be read</w:t>
      </w:r>
    </w:p>
    <w:p w:rsidR="00C016BA" w:rsidRDefault="00667F20" w:rsidP="00C016BA">
      <w:pPr>
        <w:pStyle w:val="Bezodstpw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res0 </w:t>
      </w:r>
      <w:r w:rsidR="00FE39E2">
        <w:rPr>
          <w:lang w:val="en-US"/>
        </w:rPr>
        <w:t>–</w:t>
      </w:r>
      <w:r w:rsidR="00D1633F">
        <w:rPr>
          <w:lang w:val="en-US"/>
        </w:rPr>
        <w:t xml:space="preserve"> </w:t>
      </w:r>
      <w:proofErr w:type="spellStart"/>
      <w:r w:rsidR="003465C7">
        <w:rPr>
          <w:lang w:val="en-US"/>
        </w:rPr>
        <w:t>smb</w:t>
      </w:r>
      <w:proofErr w:type="spellEnd"/>
      <w:r w:rsidR="003465C7">
        <w:rPr>
          <w:lang w:val="en-US"/>
        </w:rPr>
        <w:t xml:space="preserve"> </w:t>
      </w:r>
      <w:r w:rsidR="00FE39E2">
        <w:rPr>
          <w:lang w:val="en-US"/>
        </w:rPr>
        <w:t>driver number</w:t>
      </w:r>
    </w:p>
    <w:p w:rsidR="003465C7" w:rsidRDefault="003465C7" w:rsidP="00C016BA">
      <w:pPr>
        <w:pStyle w:val="Bezodstpw"/>
        <w:numPr>
          <w:ilvl w:val="0"/>
          <w:numId w:val="33"/>
        </w:numPr>
        <w:rPr>
          <w:lang w:val="en-US"/>
        </w:rPr>
      </w:pPr>
      <w:r>
        <w:rPr>
          <w:lang w:val="en-US"/>
        </w:rPr>
        <w:t>re</w:t>
      </w:r>
      <w:r w:rsidR="002F14D7">
        <w:rPr>
          <w:lang w:val="en-US"/>
        </w:rPr>
        <w:t xml:space="preserve">s1 – </w:t>
      </w:r>
      <w:r w:rsidR="00D0758D">
        <w:rPr>
          <w:lang w:val="en-US"/>
        </w:rPr>
        <w:t>current position</w:t>
      </w:r>
      <w:r w:rsidR="00F509FD">
        <w:rPr>
          <w:lang w:val="en-US"/>
        </w:rPr>
        <w:t xml:space="preserve"> of res0 </w:t>
      </w:r>
      <w:proofErr w:type="spellStart"/>
      <w:r w:rsidR="00F509FD">
        <w:rPr>
          <w:lang w:val="en-US"/>
        </w:rPr>
        <w:t>smb</w:t>
      </w:r>
      <w:proofErr w:type="spellEnd"/>
      <w:r w:rsidR="00F509FD">
        <w:rPr>
          <w:lang w:val="en-US"/>
        </w:rPr>
        <w:t xml:space="preserve"> driver</w:t>
      </w:r>
    </w:p>
    <w:p w:rsidR="00D0758D" w:rsidRDefault="00000EE3" w:rsidP="00C016BA">
      <w:pPr>
        <w:pStyle w:val="Bezodstpw"/>
        <w:numPr>
          <w:ilvl w:val="0"/>
          <w:numId w:val="33"/>
        </w:numPr>
        <w:rPr>
          <w:lang w:val="en-US"/>
        </w:rPr>
      </w:pPr>
      <w:r>
        <w:rPr>
          <w:lang w:val="en-US"/>
        </w:rPr>
        <w:t>res2</w:t>
      </w:r>
      <w:r w:rsidR="002B127A">
        <w:rPr>
          <w:lang w:val="en-US"/>
        </w:rPr>
        <w:t xml:space="preserve"> – limiters statu</w:t>
      </w:r>
      <w:r w:rsidR="00B47710">
        <w:rPr>
          <w:lang w:val="en-US"/>
        </w:rPr>
        <w:t xml:space="preserve">s of </w:t>
      </w:r>
      <w:r w:rsidR="003E41A1">
        <w:rPr>
          <w:lang w:val="en-US"/>
        </w:rPr>
        <w:t xml:space="preserve">res0 </w:t>
      </w:r>
      <w:proofErr w:type="spellStart"/>
      <w:r w:rsidR="003E41A1">
        <w:rPr>
          <w:lang w:val="en-US"/>
        </w:rPr>
        <w:t>smb</w:t>
      </w:r>
      <w:proofErr w:type="spellEnd"/>
      <w:r w:rsidR="003E41A1">
        <w:rPr>
          <w:lang w:val="en-US"/>
        </w:rPr>
        <w:t xml:space="preserve"> driver</w:t>
      </w:r>
      <w:r w:rsidR="000A467A">
        <w:rPr>
          <w:lang w:val="en-US"/>
        </w:rPr>
        <w:t>:</w:t>
      </w:r>
    </w:p>
    <w:p w:rsidR="000A467A" w:rsidRDefault="00AC6970" w:rsidP="000A467A">
      <w:pPr>
        <w:pStyle w:val="Bezodstpw"/>
        <w:ind w:left="72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F11991" wp14:editId="14641E2B">
            <wp:extent cx="4132613" cy="736600"/>
            <wp:effectExtent l="0" t="0" r="1270" b="635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6803" cy="74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E5" w:rsidRPr="00401B2D" w:rsidRDefault="000865A1" w:rsidP="0038009C">
      <w:pPr>
        <w:pStyle w:val="Bezodstpw"/>
        <w:ind w:left="1077"/>
        <w:rPr>
          <w:i/>
          <w:sz w:val="20"/>
          <w:lang w:val="en-US"/>
        </w:rPr>
      </w:pPr>
      <w:r w:rsidRPr="00401B2D">
        <w:rPr>
          <w:i/>
          <w:sz w:val="20"/>
          <w:lang w:val="en-US"/>
        </w:rPr>
        <w:t>(</w:t>
      </w:r>
      <w:r w:rsidR="0052760F" w:rsidRPr="00401B2D">
        <w:rPr>
          <w:i/>
          <w:sz w:val="20"/>
          <w:lang w:val="en-US"/>
        </w:rPr>
        <w:t xml:space="preserve">limiters return value </w:t>
      </w:r>
      <w:r w:rsidR="00376DDB" w:rsidRPr="00401B2D">
        <w:rPr>
          <w:i/>
          <w:sz w:val="20"/>
          <w:lang w:val="en-US"/>
        </w:rPr>
        <w:t>0 or 1</w:t>
      </w:r>
      <w:r w:rsidR="00BC75E6" w:rsidRPr="00401B2D">
        <w:rPr>
          <w:i/>
          <w:sz w:val="20"/>
          <w:lang w:val="en-US"/>
        </w:rPr>
        <w:t xml:space="preserve"> for asserted limite</w:t>
      </w:r>
      <w:r w:rsidR="0038009C" w:rsidRPr="00401B2D">
        <w:rPr>
          <w:i/>
          <w:sz w:val="20"/>
          <w:lang w:val="en-US"/>
        </w:rPr>
        <w:t>r</w:t>
      </w:r>
      <w:r w:rsidR="00376DDB" w:rsidRPr="00401B2D">
        <w:rPr>
          <w:i/>
          <w:sz w:val="20"/>
          <w:lang w:val="en-US"/>
        </w:rPr>
        <w:t xml:space="preserve"> is strictly depend on</w:t>
      </w:r>
    </w:p>
    <w:p w:rsidR="000865A1" w:rsidRPr="00401B2D" w:rsidRDefault="005940D3" w:rsidP="0038009C">
      <w:pPr>
        <w:pStyle w:val="Bezodstpw"/>
        <w:ind w:left="1077"/>
        <w:rPr>
          <w:i/>
          <w:sz w:val="20"/>
          <w:lang w:val="en-US"/>
        </w:rPr>
      </w:pPr>
      <w:r>
        <w:rPr>
          <w:b/>
          <w:i/>
          <w:sz w:val="20"/>
          <w:lang w:val="en-US"/>
        </w:rPr>
        <w:t>--</w:t>
      </w:r>
      <w:proofErr w:type="spellStart"/>
      <w:r w:rsidR="009308CB" w:rsidRPr="00401B2D">
        <w:rPr>
          <w:b/>
          <w:i/>
          <w:sz w:val="20"/>
          <w:lang w:val="en-US"/>
        </w:rPr>
        <w:t>smb_set_limiters</w:t>
      </w:r>
      <w:proofErr w:type="spellEnd"/>
      <w:r w:rsidR="009308CB" w:rsidRPr="00401B2D">
        <w:rPr>
          <w:b/>
          <w:i/>
          <w:sz w:val="20"/>
          <w:lang w:val="en-US"/>
        </w:rPr>
        <w:t xml:space="preserve"> </w:t>
      </w:r>
      <w:r w:rsidR="009308CB" w:rsidRPr="00401B2D">
        <w:rPr>
          <w:i/>
          <w:sz w:val="20"/>
          <w:lang w:val="en-US"/>
        </w:rPr>
        <w:t>command</w:t>
      </w:r>
      <w:r w:rsidR="000865A1" w:rsidRPr="00401B2D">
        <w:rPr>
          <w:i/>
          <w:sz w:val="20"/>
          <w:lang w:val="en-US"/>
        </w:rPr>
        <w:t>)</w:t>
      </w:r>
    </w:p>
    <w:p w:rsidR="0049137F" w:rsidRDefault="00000EE3" w:rsidP="00A30B6A">
      <w:pPr>
        <w:pStyle w:val="Bezodstpw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res3 </w:t>
      </w:r>
      <w:r w:rsidR="00633B84">
        <w:rPr>
          <w:lang w:val="en-US"/>
        </w:rPr>
        <w:t>–</w:t>
      </w:r>
      <w:r>
        <w:rPr>
          <w:lang w:val="en-US"/>
        </w:rPr>
        <w:t xml:space="preserve"> </w:t>
      </w:r>
      <w:r w:rsidR="004C2E9C">
        <w:rPr>
          <w:lang w:val="en-US"/>
        </w:rPr>
        <w:t>state</w:t>
      </w:r>
      <w:r w:rsidR="00633B84">
        <w:rPr>
          <w:lang w:val="en-US"/>
        </w:rPr>
        <w:t xml:space="preserve"> of driver</w:t>
      </w:r>
    </w:p>
    <w:p w:rsidR="00182AD8" w:rsidRDefault="007A6B80" w:rsidP="00F2638F">
      <w:pPr>
        <w:pStyle w:val="Bezodstpw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0 </w:t>
      </w:r>
      <w:r w:rsidR="00B718C5">
        <w:rPr>
          <w:lang w:val="en-US"/>
        </w:rPr>
        <w:t>–</w:t>
      </w:r>
      <w:r w:rsidR="00EB62D2">
        <w:rPr>
          <w:lang w:val="en-US"/>
        </w:rPr>
        <w:t xml:space="preserve"> </w:t>
      </w:r>
      <w:r w:rsidR="00B718C5">
        <w:rPr>
          <w:lang w:val="en-US"/>
        </w:rPr>
        <w:t xml:space="preserve">driver </w:t>
      </w:r>
      <w:r w:rsidR="007E4E7D">
        <w:rPr>
          <w:lang w:val="en-US"/>
        </w:rPr>
        <w:t>is in idle state</w:t>
      </w:r>
    </w:p>
    <w:p w:rsidR="00E149C9" w:rsidRPr="00D130C7" w:rsidRDefault="00E149C9" w:rsidP="00F2638F">
      <w:pPr>
        <w:pStyle w:val="Bezodstpw"/>
        <w:numPr>
          <w:ilvl w:val="1"/>
          <w:numId w:val="33"/>
        </w:numPr>
        <w:rPr>
          <w:lang w:val="en-US"/>
        </w:rPr>
      </w:pPr>
      <w:r>
        <w:rPr>
          <w:lang w:val="en-US"/>
        </w:rPr>
        <w:t>1 – driver is in</w:t>
      </w:r>
      <w:r w:rsidR="00B77C64">
        <w:rPr>
          <w:lang w:val="en-US"/>
        </w:rPr>
        <w:t xml:space="preserve"> the middle of move/processing</w:t>
      </w:r>
    </w:p>
    <w:p w:rsidR="00C678D4" w:rsidRDefault="00C678D4" w:rsidP="008D236D">
      <w:pPr>
        <w:pStyle w:val="Bezodstpw"/>
        <w:ind w:left="357"/>
        <w:rPr>
          <w:lang w:val="en-US"/>
        </w:rPr>
      </w:pPr>
    </w:p>
    <w:p w:rsidR="00C678D4" w:rsidRDefault="00C678D4" w:rsidP="008D236D">
      <w:pPr>
        <w:pStyle w:val="Bezodstpw"/>
        <w:ind w:left="357"/>
        <w:rPr>
          <w:lang w:val="en-US"/>
        </w:rPr>
      </w:pPr>
    </w:p>
    <w:p w:rsidR="008D236D" w:rsidRDefault="008D236D" w:rsidP="008D236D">
      <w:pPr>
        <w:pStyle w:val="Bezodstpw"/>
        <w:ind w:left="357"/>
        <w:rPr>
          <w:lang w:val="en-US"/>
        </w:rPr>
      </w:pPr>
      <w:r>
        <w:rPr>
          <w:lang w:val="en-US"/>
        </w:rPr>
        <w:t>Negative response syntax:</w:t>
      </w:r>
    </w:p>
    <w:p w:rsidR="008D236D" w:rsidRPr="00D657B8" w:rsidRDefault="008D236D" w:rsidP="008D2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left="0" w:firstLine="0"/>
        <w:contextualSpacing w:val="0"/>
        <w:jc w:val="left"/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i/>
          <w:color w:val="000000"/>
          <w:sz w:val="20"/>
          <w:szCs w:val="20"/>
          <w:lang w:val="en-US"/>
        </w:rPr>
        <w:t>E. res0</w:t>
      </w:r>
    </w:p>
    <w:p w:rsidR="008D236D" w:rsidRPr="00037F6F" w:rsidRDefault="008D236D" w:rsidP="008D236D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</w:pPr>
      <w:r>
        <w:rPr>
          <w:rFonts w:ascii="Consolas" w:hAnsi="Consolas" w:cs="Consolas"/>
          <w:i/>
          <w:color w:val="000000"/>
          <w:sz w:val="20"/>
          <w:szCs w:val="20"/>
          <w:lang w:val="en-US"/>
        </w:rPr>
        <w:t>I. ERROR res0</w:t>
      </w:r>
    </w:p>
    <w:p w:rsidR="008D236D" w:rsidRDefault="008D236D" w:rsidP="008D236D">
      <w:pPr>
        <w:pStyle w:val="Bezodstpw"/>
        <w:ind w:left="0" w:firstLine="0"/>
      </w:pPr>
    </w:p>
    <w:p w:rsidR="008D236D" w:rsidRDefault="008D236D" w:rsidP="008D236D">
      <w:pPr>
        <w:pStyle w:val="Bezodstpw"/>
        <w:ind w:left="0" w:firstLine="0"/>
      </w:pPr>
      <w:r>
        <w:t>Where res0 is error code</w:t>
      </w:r>
    </w:p>
    <w:p w:rsidR="00F83BB6" w:rsidRDefault="00F83BB6">
      <w:pPr>
        <w:spacing w:after="160" w:line="259" w:lineRule="auto"/>
        <w:ind w:left="0" w:firstLine="0"/>
        <w:contextualSpacing w:val="0"/>
        <w:jc w:val="left"/>
      </w:pPr>
      <w:r>
        <w:br w:type="page"/>
      </w:r>
    </w:p>
    <w:p w:rsidR="00434547" w:rsidRDefault="00F83BB6" w:rsidP="00F83BB6">
      <w:pPr>
        <w:pStyle w:val="Bezodstpw"/>
        <w:ind w:left="357"/>
        <w:rPr>
          <w:lang w:val="en-US"/>
        </w:rPr>
      </w:pPr>
      <w:r>
        <w:rPr>
          <w:lang w:val="en-US"/>
        </w:rPr>
        <w:lastRenderedPageBreak/>
        <w:t>Example scenario:</w:t>
      </w:r>
      <w:r w:rsidR="00ED7610">
        <w:rPr>
          <w:lang w:val="en-US"/>
        </w:rPr>
        <w:t xml:space="preserve"> </w:t>
      </w:r>
    </w:p>
    <w:p w:rsidR="001961AD" w:rsidRDefault="00ED7610" w:rsidP="00F83BB6">
      <w:pPr>
        <w:pStyle w:val="Bezodstpw"/>
        <w:ind w:left="357"/>
        <w:rPr>
          <w:lang w:val="en-US"/>
        </w:rPr>
      </w:pPr>
      <w:r>
        <w:rPr>
          <w:lang w:val="en-US"/>
        </w:rPr>
        <w:t>(</w:t>
      </w:r>
      <w:r w:rsidR="00434547">
        <w:rPr>
          <w:lang w:val="en-US"/>
        </w:rPr>
        <w:t xml:space="preserve">rest of the </w:t>
      </w:r>
      <w:r w:rsidR="00C74FE5">
        <w:rPr>
          <w:lang w:val="en-US"/>
        </w:rPr>
        <w:t xml:space="preserve">below command can be found in </w:t>
      </w:r>
      <w:r w:rsidR="001961AD">
        <w:rPr>
          <w:lang w:val="en-US"/>
        </w:rPr>
        <w:t>“</w:t>
      </w:r>
      <w:proofErr w:type="spellStart"/>
      <w:r w:rsidR="001961AD">
        <w:rPr>
          <w:lang w:val="en-US"/>
        </w:rPr>
        <w:t>Dokumentacja</w:t>
      </w:r>
      <w:proofErr w:type="spellEnd"/>
      <w:r w:rsidR="001961AD">
        <w:rPr>
          <w:lang w:val="en-US"/>
        </w:rPr>
        <w:t xml:space="preserve"> </w:t>
      </w:r>
      <w:proofErr w:type="spellStart"/>
      <w:r w:rsidR="001961AD">
        <w:rPr>
          <w:lang w:val="en-US"/>
        </w:rPr>
        <w:t>rozkazów</w:t>
      </w:r>
      <w:proofErr w:type="spellEnd"/>
    </w:p>
    <w:p w:rsidR="00F83BB6" w:rsidRDefault="004C1C42" w:rsidP="00F83BB6">
      <w:pPr>
        <w:pStyle w:val="Bezodstpw"/>
        <w:ind w:left="357"/>
        <w:rPr>
          <w:lang w:val="en-US"/>
        </w:rPr>
      </w:pPr>
      <w:r w:rsidRPr="004C1C42">
        <w:rPr>
          <w:lang w:val="en-US"/>
        </w:rPr>
        <w:t>posuwu.docx</w:t>
      </w:r>
      <w:r w:rsidR="001961AD">
        <w:rPr>
          <w:lang w:val="en-US"/>
        </w:rPr>
        <w:t xml:space="preserve">” </w:t>
      </w:r>
      <w:r w:rsidR="00ED7610">
        <w:rPr>
          <w:lang w:val="en-US"/>
        </w:rPr>
        <w:t>)</w:t>
      </w:r>
    </w:p>
    <w:p w:rsidR="0077371F" w:rsidRDefault="0077371F" w:rsidP="0077371F">
      <w:pPr>
        <w:pStyle w:val="Bezodstpw"/>
        <w:numPr>
          <w:ilvl w:val="0"/>
          <w:numId w:val="33"/>
        </w:numPr>
        <w:rPr>
          <w:rFonts w:eastAsiaTheme="majorEastAsia" w:cstheme="majorBidi"/>
          <w:szCs w:val="26"/>
        </w:rPr>
      </w:pPr>
      <w:r>
        <w:t>Select SMB as motors driver</w:t>
      </w:r>
      <w:r w:rsidR="00D92265">
        <w:t xml:space="preserve"> algorithm </w:t>
      </w:r>
      <w:r w:rsidR="00AF3DBA">
        <w:t>for motor 0 and 5</w:t>
      </w:r>
    </w:p>
    <w:p w:rsidR="0077371F" w:rsidRDefault="0077371F" w:rsidP="0077371F">
      <w:pPr>
        <w:pStyle w:val="Bezodstpw"/>
        <w:numPr>
          <w:ilvl w:val="0"/>
          <w:numId w:val="33"/>
        </w:num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>Activate</w:t>
      </w:r>
      <w:r w:rsidR="00BF5676">
        <w:rPr>
          <w:rFonts w:eastAsiaTheme="majorEastAsia" w:cstheme="majorBidi"/>
          <w:szCs w:val="26"/>
        </w:rPr>
        <w:t>/</w:t>
      </w:r>
      <w:r w:rsidR="003333FD">
        <w:rPr>
          <w:rFonts w:eastAsiaTheme="majorEastAsia" w:cstheme="majorBidi"/>
          <w:szCs w:val="26"/>
        </w:rPr>
        <w:t>Enable</w:t>
      </w:r>
      <w:r>
        <w:rPr>
          <w:rFonts w:eastAsiaTheme="majorEastAsia" w:cstheme="majorBidi"/>
          <w:szCs w:val="26"/>
        </w:rPr>
        <w:t xml:space="preserve"> limiters for smb0 and smb5</w:t>
      </w:r>
    </w:p>
    <w:p w:rsidR="003333FD" w:rsidRDefault="00DA7749" w:rsidP="0077371F">
      <w:pPr>
        <w:pStyle w:val="Bezodstpw"/>
        <w:numPr>
          <w:ilvl w:val="0"/>
          <w:numId w:val="33"/>
        </w:num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Set current position of </w:t>
      </w:r>
      <w:r w:rsidR="00FA5D50">
        <w:rPr>
          <w:rFonts w:eastAsiaTheme="majorEastAsia" w:cstheme="majorBidi"/>
          <w:szCs w:val="26"/>
        </w:rPr>
        <w:t>smb0 driver to 100000</w:t>
      </w:r>
    </w:p>
    <w:p w:rsidR="00174BB8" w:rsidRDefault="00174BB8" w:rsidP="0077371F">
      <w:pPr>
        <w:pStyle w:val="Bezodstpw"/>
        <w:numPr>
          <w:ilvl w:val="0"/>
          <w:numId w:val="33"/>
        </w:num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Set timing </w:t>
      </w:r>
      <w:r w:rsidR="00E05F8A">
        <w:rPr>
          <w:rFonts w:eastAsiaTheme="majorEastAsia" w:cstheme="majorBidi"/>
          <w:szCs w:val="26"/>
        </w:rPr>
        <w:t>parameters for smb0</w:t>
      </w:r>
    </w:p>
    <w:p w:rsidR="009E7235" w:rsidRDefault="00590F04" w:rsidP="0077371F">
      <w:pPr>
        <w:pStyle w:val="Bezodstpw"/>
        <w:numPr>
          <w:ilvl w:val="0"/>
          <w:numId w:val="33"/>
        </w:num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Set maximum </w:t>
      </w:r>
      <w:r w:rsidR="00BD533F">
        <w:rPr>
          <w:rFonts w:eastAsiaTheme="majorEastAsia" w:cstheme="majorBidi"/>
          <w:szCs w:val="26"/>
        </w:rPr>
        <w:t>position of smb0 d</w:t>
      </w:r>
      <w:r w:rsidR="00735C88">
        <w:rPr>
          <w:rFonts w:eastAsiaTheme="majorEastAsia" w:cstheme="majorBidi"/>
          <w:szCs w:val="26"/>
        </w:rPr>
        <w:t>river to 1</w:t>
      </w:r>
      <w:r w:rsidR="009E7235">
        <w:rPr>
          <w:rFonts w:eastAsiaTheme="majorEastAsia" w:cstheme="majorBidi"/>
          <w:szCs w:val="26"/>
        </w:rPr>
        <w:t>000000</w:t>
      </w:r>
    </w:p>
    <w:p w:rsidR="008D7275" w:rsidRDefault="009E7235" w:rsidP="0077371F">
      <w:pPr>
        <w:pStyle w:val="Bezodstpw"/>
        <w:numPr>
          <w:ilvl w:val="0"/>
          <w:numId w:val="33"/>
        </w:num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>Set dest</w:t>
      </w:r>
      <w:r w:rsidR="006B2272">
        <w:rPr>
          <w:rFonts w:eastAsiaTheme="majorEastAsia" w:cstheme="majorBidi"/>
          <w:szCs w:val="26"/>
        </w:rPr>
        <w:t>ination</w:t>
      </w:r>
      <w:r w:rsidR="000A73C9">
        <w:rPr>
          <w:rFonts w:eastAsiaTheme="majorEastAsia" w:cstheme="majorBidi"/>
          <w:szCs w:val="26"/>
        </w:rPr>
        <w:t xml:space="preserve"> for smb0 to 90</w:t>
      </w:r>
      <w:r w:rsidR="00736372">
        <w:rPr>
          <w:rFonts w:eastAsiaTheme="majorEastAsia" w:cstheme="majorBidi"/>
          <w:szCs w:val="26"/>
        </w:rPr>
        <w:t>000</w:t>
      </w:r>
    </w:p>
    <w:p w:rsidR="008D7275" w:rsidRDefault="008D7275" w:rsidP="0077371F">
      <w:pPr>
        <w:pStyle w:val="Bezodstpw"/>
        <w:numPr>
          <w:ilvl w:val="0"/>
          <w:numId w:val="33"/>
        </w:num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>Start smb0</w:t>
      </w:r>
      <w:r w:rsidR="00DF2625">
        <w:rPr>
          <w:rFonts w:eastAsiaTheme="majorEastAsia" w:cstheme="majorBidi"/>
          <w:szCs w:val="26"/>
        </w:rPr>
        <w:t xml:space="preserve"> and smb</w:t>
      </w:r>
      <w:r w:rsidR="00133AE6">
        <w:rPr>
          <w:rFonts w:eastAsiaTheme="majorEastAsia" w:cstheme="majorBidi"/>
          <w:szCs w:val="26"/>
        </w:rPr>
        <w:t>5</w:t>
      </w:r>
    </w:p>
    <w:p w:rsidR="00E05F8A" w:rsidRDefault="00D7657B" w:rsidP="0077371F">
      <w:pPr>
        <w:pStyle w:val="Bezodstpw"/>
        <w:numPr>
          <w:ilvl w:val="0"/>
          <w:numId w:val="33"/>
        </w:num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>Get status of smb0</w:t>
      </w:r>
      <w:r w:rsidR="00BD533F">
        <w:rPr>
          <w:rFonts w:eastAsiaTheme="majorEastAsia" w:cstheme="majorBidi"/>
          <w:szCs w:val="26"/>
        </w:rPr>
        <w:t xml:space="preserve"> </w:t>
      </w:r>
    </w:p>
    <w:p w:rsidR="00663C79" w:rsidRDefault="00663C79" w:rsidP="00663C79">
      <w:pPr>
        <w:pStyle w:val="Bezodstpw"/>
      </w:pPr>
    </w:p>
    <w:p w:rsidR="001B29F5" w:rsidRPr="001B29F5" w:rsidRDefault="001B29F5" w:rsidP="001B29F5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/>
          <w:sz w:val="18"/>
        </w:rPr>
      </w:pPr>
      <w:r w:rsidRPr="001B29F5">
        <w:rPr>
          <w:rFonts w:ascii="Consolas" w:hAnsi="Consolas"/>
          <w:i/>
          <w:sz w:val="18"/>
        </w:rPr>
        <w:t>ics</w:t>
      </w:r>
      <w:r w:rsidR="000C32A9">
        <w:rPr>
          <w:rFonts w:ascii="Consolas" w:hAnsi="Consolas"/>
          <w:i/>
          <w:sz w:val="18"/>
        </w:rPr>
        <w:t>_client.exe --</w:t>
      </w:r>
      <w:proofErr w:type="spellStart"/>
      <w:r w:rsidR="000C32A9">
        <w:rPr>
          <w:rFonts w:ascii="Consolas" w:hAnsi="Consolas"/>
          <w:i/>
          <w:sz w:val="18"/>
        </w:rPr>
        <w:t>dev_xtpl_printer</w:t>
      </w:r>
      <w:proofErr w:type="spellEnd"/>
      <w:r w:rsidR="000C32A9">
        <w:rPr>
          <w:rFonts w:ascii="Consolas" w:hAnsi="Consolas"/>
          <w:i/>
          <w:sz w:val="18"/>
        </w:rPr>
        <w:t xml:space="preserve"> </w:t>
      </w:r>
      <w:r w:rsidRPr="001B29F5">
        <w:rPr>
          <w:rFonts w:ascii="Consolas" w:hAnsi="Consolas"/>
          <w:i/>
          <w:sz w:val="18"/>
        </w:rPr>
        <w:t>127.0.0.1 42100 --</w:t>
      </w:r>
      <w:proofErr w:type="spellStart"/>
      <w:r w:rsidRPr="001B29F5">
        <w:rPr>
          <w:rFonts w:ascii="Consolas" w:hAnsi="Consolas"/>
          <w:i/>
          <w:sz w:val="18"/>
        </w:rPr>
        <w:t>sel_motor_module</w:t>
      </w:r>
      <w:proofErr w:type="spellEnd"/>
      <w:r w:rsidRPr="001B29F5">
        <w:rPr>
          <w:rFonts w:ascii="Consolas" w:hAnsi="Consolas"/>
          <w:i/>
          <w:sz w:val="18"/>
        </w:rPr>
        <w:t xml:space="preserve"> 0x21</w:t>
      </w:r>
    </w:p>
    <w:p w:rsidR="001B29F5" w:rsidRPr="001B29F5" w:rsidRDefault="001B29F5" w:rsidP="001B29F5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/>
          <w:sz w:val="18"/>
        </w:rPr>
      </w:pPr>
      <w:r w:rsidRPr="001B29F5">
        <w:rPr>
          <w:rFonts w:ascii="Consolas" w:hAnsi="Consolas"/>
          <w:i/>
          <w:sz w:val="18"/>
        </w:rPr>
        <w:t>ics</w:t>
      </w:r>
      <w:r w:rsidR="000C32A9">
        <w:rPr>
          <w:rFonts w:ascii="Consolas" w:hAnsi="Consolas"/>
          <w:i/>
          <w:sz w:val="18"/>
        </w:rPr>
        <w:t>_client.exe --</w:t>
      </w:r>
      <w:proofErr w:type="spellStart"/>
      <w:r w:rsidR="000C32A9">
        <w:rPr>
          <w:rFonts w:ascii="Consolas" w:hAnsi="Consolas"/>
          <w:i/>
          <w:sz w:val="18"/>
        </w:rPr>
        <w:t>dev_xtpl_printer</w:t>
      </w:r>
      <w:proofErr w:type="spellEnd"/>
      <w:r w:rsidR="000C32A9">
        <w:rPr>
          <w:rFonts w:ascii="Consolas" w:hAnsi="Consolas"/>
          <w:i/>
          <w:sz w:val="18"/>
        </w:rPr>
        <w:t xml:space="preserve"> </w:t>
      </w:r>
      <w:r w:rsidRPr="001B29F5">
        <w:rPr>
          <w:rFonts w:ascii="Consolas" w:hAnsi="Consolas"/>
          <w:i/>
          <w:sz w:val="18"/>
        </w:rPr>
        <w:t>127.0.0.1 42100 --</w:t>
      </w:r>
      <w:proofErr w:type="spellStart"/>
      <w:r w:rsidRPr="001B29F5">
        <w:rPr>
          <w:rFonts w:ascii="Consolas" w:hAnsi="Consolas"/>
          <w:i/>
          <w:sz w:val="18"/>
        </w:rPr>
        <w:t>smb_set_limiters</w:t>
      </w:r>
      <w:proofErr w:type="spellEnd"/>
      <w:r w:rsidRPr="001B29F5">
        <w:rPr>
          <w:rFonts w:ascii="Consolas" w:hAnsi="Consolas"/>
          <w:i/>
          <w:sz w:val="18"/>
        </w:rPr>
        <w:t xml:space="preserve"> 0x21 0x30</w:t>
      </w:r>
    </w:p>
    <w:p w:rsidR="001B29F5" w:rsidRPr="001B29F5" w:rsidRDefault="001B29F5" w:rsidP="001B29F5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/>
          <w:sz w:val="18"/>
        </w:rPr>
      </w:pPr>
      <w:r w:rsidRPr="001B29F5">
        <w:rPr>
          <w:rFonts w:ascii="Consolas" w:hAnsi="Consolas"/>
          <w:i/>
          <w:sz w:val="18"/>
        </w:rPr>
        <w:t>ics</w:t>
      </w:r>
      <w:r w:rsidR="000C32A9">
        <w:rPr>
          <w:rFonts w:ascii="Consolas" w:hAnsi="Consolas"/>
          <w:i/>
          <w:sz w:val="18"/>
        </w:rPr>
        <w:t>_client.exe --</w:t>
      </w:r>
      <w:proofErr w:type="spellStart"/>
      <w:r w:rsidR="000C32A9">
        <w:rPr>
          <w:rFonts w:ascii="Consolas" w:hAnsi="Consolas"/>
          <w:i/>
          <w:sz w:val="18"/>
        </w:rPr>
        <w:t>dev_xtpl_printer</w:t>
      </w:r>
      <w:proofErr w:type="spellEnd"/>
      <w:r w:rsidR="000C32A9">
        <w:rPr>
          <w:rFonts w:ascii="Consolas" w:hAnsi="Consolas"/>
          <w:i/>
          <w:sz w:val="18"/>
        </w:rPr>
        <w:t xml:space="preserve"> </w:t>
      </w:r>
      <w:r w:rsidRPr="001B29F5">
        <w:rPr>
          <w:rFonts w:ascii="Consolas" w:hAnsi="Consolas"/>
          <w:i/>
          <w:sz w:val="18"/>
        </w:rPr>
        <w:t>127.0.0.1 42100 --</w:t>
      </w:r>
      <w:proofErr w:type="spellStart"/>
      <w:r w:rsidRPr="001B29F5">
        <w:rPr>
          <w:rFonts w:ascii="Consolas" w:hAnsi="Consolas"/>
          <w:i/>
          <w:sz w:val="18"/>
        </w:rPr>
        <w:t>smb_set_cur_position</w:t>
      </w:r>
      <w:proofErr w:type="spellEnd"/>
      <w:r w:rsidRPr="001B29F5">
        <w:rPr>
          <w:rFonts w:ascii="Consolas" w:hAnsi="Consolas"/>
          <w:i/>
          <w:sz w:val="18"/>
        </w:rPr>
        <w:t xml:space="preserve"> 0x01 100000</w:t>
      </w:r>
    </w:p>
    <w:p w:rsidR="001B29F5" w:rsidRPr="001B29F5" w:rsidRDefault="001B29F5" w:rsidP="001B29F5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/>
          <w:sz w:val="18"/>
        </w:rPr>
      </w:pPr>
      <w:r w:rsidRPr="001B29F5">
        <w:rPr>
          <w:rFonts w:ascii="Consolas" w:hAnsi="Consolas"/>
          <w:i/>
          <w:sz w:val="18"/>
        </w:rPr>
        <w:t>ics</w:t>
      </w:r>
      <w:r w:rsidR="000C32A9">
        <w:rPr>
          <w:rFonts w:ascii="Consolas" w:hAnsi="Consolas"/>
          <w:i/>
          <w:sz w:val="18"/>
        </w:rPr>
        <w:t>_client.exe --</w:t>
      </w:r>
      <w:proofErr w:type="spellStart"/>
      <w:r w:rsidR="000C32A9">
        <w:rPr>
          <w:rFonts w:ascii="Consolas" w:hAnsi="Consolas"/>
          <w:i/>
          <w:sz w:val="18"/>
        </w:rPr>
        <w:t>dev_xtpl_printer</w:t>
      </w:r>
      <w:proofErr w:type="spellEnd"/>
      <w:r w:rsidR="000C32A9">
        <w:rPr>
          <w:rFonts w:ascii="Consolas" w:hAnsi="Consolas"/>
          <w:i/>
          <w:sz w:val="18"/>
        </w:rPr>
        <w:t xml:space="preserve"> </w:t>
      </w:r>
      <w:r w:rsidRPr="001B29F5">
        <w:rPr>
          <w:rFonts w:ascii="Consolas" w:hAnsi="Consolas"/>
          <w:i/>
          <w:sz w:val="18"/>
        </w:rPr>
        <w:t>127.0.0.1 42100 --</w:t>
      </w:r>
      <w:proofErr w:type="spellStart"/>
      <w:r w:rsidRPr="001B29F5">
        <w:rPr>
          <w:rFonts w:ascii="Consolas" w:hAnsi="Consolas"/>
          <w:i/>
          <w:sz w:val="18"/>
        </w:rPr>
        <w:t>smb_set_timing</w:t>
      </w:r>
      <w:proofErr w:type="spellEnd"/>
      <w:r w:rsidRPr="001B29F5">
        <w:rPr>
          <w:rFonts w:ascii="Consolas" w:hAnsi="Consolas"/>
          <w:i/>
          <w:sz w:val="18"/>
        </w:rPr>
        <w:t xml:space="preserve"> 0x01 1000 1000 10 2000</w:t>
      </w:r>
    </w:p>
    <w:p w:rsidR="001B29F5" w:rsidRPr="001B29F5" w:rsidRDefault="001B29F5" w:rsidP="001B29F5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/>
          <w:sz w:val="18"/>
        </w:rPr>
      </w:pPr>
      <w:r w:rsidRPr="001B29F5">
        <w:rPr>
          <w:rFonts w:ascii="Consolas" w:hAnsi="Consolas"/>
          <w:i/>
          <w:sz w:val="18"/>
        </w:rPr>
        <w:t>ics</w:t>
      </w:r>
      <w:r w:rsidR="000C32A9">
        <w:rPr>
          <w:rFonts w:ascii="Consolas" w:hAnsi="Consolas"/>
          <w:i/>
          <w:sz w:val="18"/>
        </w:rPr>
        <w:t>_client.exe --</w:t>
      </w:r>
      <w:proofErr w:type="spellStart"/>
      <w:r w:rsidR="000C32A9">
        <w:rPr>
          <w:rFonts w:ascii="Consolas" w:hAnsi="Consolas"/>
          <w:i/>
          <w:sz w:val="18"/>
        </w:rPr>
        <w:t>dev_xtpl_printer</w:t>
      </w:r>
      <w:proofErr w:type="spellEnd"/>
      <w:r w:rsidR="000C32A9">
        <w:rPr>
          <w:rFonts w:ascii="Consolas" w:hAnsi="Consolas"/>
          <w:i/>
          <w:sz w:val="18"/>
        </w:rPr>
        <w:t xml:space="preserve"> </w:t>
      </w:r>
      <w:r w:rsidRPr="001B29F5">
        <w:rPr>
          <w:rFonts w:ascii="Consolas" w:hAnsi="Consolas"/>
          <w:i/>
          <w:sz w:val="18"/>
        </w:rPr>
        <w:t>127.0.0.1 42100 --</w:t>
      </w:r>
      <w:proofErr w:type="spellStart"/>
      <w:r w:rsidRPr="001B29F5">
        <w:rPr>
          <w:rFonts w:ascii="Consolas" w:hAnsi="Consolas"/>
          <w:i/>
          <w:sz w:val="18"/>
        </w:rPr>
        <w:t>smb_set_max_position</w:t>
      </w:r>
      <w:proofErr w:type="spellEnd"/>
      <w:r w:rsidRPr="001B29F5">
        <w:rPr>
          <w:rFonts w:ascii="Consolas" w:hAnsi="Consolas"/>
          <w:i/>
          <w:sz w:val="18"/>
        </w:rPr>
        <w:t xml:space="preserve"> 0x01 1000000</w:t>
      </w:r>
    </w:p>
    <w:p w:rsidR="001B29F5" w:rsidRPr="001B29F5" w:rsidRDefault="001B29F5" w:rsidP="001B29F5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/>
          <w:sz w:val="18"/>
        </w:rPr>
      </w:pPr>
      <w:r w:rsidRPr="001B29F5">
        <w:rPr>
          <w:rFonts w:ascii="Consolas" w:hAnsi="Consolas"/>
          <w:i/>
          <w:sz w:val="18"/>
        </w:rPr>
        <w:t>ics</w:t>
      </w:r>
      <w:r w:rsidR="000E2B25">
        <w:rPr>
          <w:rFonts w:ascii="Consolas" w:hAnsi="Consolas"/>
          <w:i/>
          <w:sz w:val="18"/>
        </w:rPr>
        <w:t>_client.exe --</w:t>
      </w:r>
      <w:proofErr w:type="spellStart"/>
      <w:r w:rsidR="000E2B25">
        <w:rPr>
          <w:rFonts w:ascii="Consolas" w:hAnsi="Consolas"/>
          <w:i/>
          <w:sz w:val="18"/>
        </w:rPr>
        <w:t>dev_xtpl_printer</w:t>
      </w:r>
      <w:proofErr w:type="spellEnd"/>
      <w:r w:rsidR="000E2B25">
        <w:rPr>
          <w:rFonts w:ascii="Consolas" w:hAnsi="Consolas"/>
          <w:i/>
          <w:sz w:val="18"/>
        </w:rPr>
        <w:t xml:space="preserve"> </w:t>
      </w:r>
      <w:r w:rsidRPr="001B29F5">
        <w:rPr>
          <w:rFonts w:ascii="Consolas" w:hAnsi="Consolas"/>
          <w:i/>
          <w:sz w:val="18"/>
        </w:rPr>
        <w:t>127.0.0.1 42100 --</w:t>
      </w:r>
      <w:proofErr w:type="spellStart"/>
      <w:r w:rsidRPr="001B29F5">
        <w:rPr>
          <w:rFonts w:ascii="Consolas" w:hAnsi="Consolas"/>
          <w:i/>
          <w:sz w:val="18"/>
        </w:rPr>
        <w:t>smb_set_dst_position</w:t>
      </w:r>
      <w:proofErr w:type="spellEnd"/>
      <w:r w:rsidRPr="001B29F5">
        <w:rPr>
          <w:rFonts w:ascii="Consolas" w:hAnsi="Consolas"/>
          <w:i/>
          <w:sz w:val="18"/>
        </w:rPr>
        <w:t xml:space="preserve"> 0x01 90000 0</w:t>
      </w:r>
    </w:p>
    <w:p w:rsidR="00FA622D" w:rsidRDefault="001B29F5" w:rsidP="001B29F5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/>
          <w:sz w:val="18"/>
        </w:rPr>
      </w:pPr>
      <w:r w:rsidRPr="001B29F5">
        <w:rPr>
          <w:rFonts w:ascii="Consolas" w:hAnsi="Consolas"/>
          <w:i/>
          <w:sz w:val="18"/>
        </w:rPr>
        <w:t>ics</w:t>
      </w:r>
      <w:r w:rsidR="000E2B25">
        <w:rPr>
          <w:rFonts w:ascii="Consolas" w:hAnsi="Consolas"/>
          <w:i/>
          <w:sz w:val="18"/>
        </w:rPr>
        <w:t>_client.exe --</w:t>
      </w:r>
      <w:proofErr w:type="spellStart"/>
      <w:r w:rsidR="000E2B25">
        <w:rPr>
          <w:rFonts w:ascii="Consolas" w:hAnsi="Consolas"/>
          <w:i/>
          <w:sz w:val="18"/>
        </w:rPr>
        <w:t>dev_xtpl_printer</w:t>
      </w:r>
      <w:proofErr w:type="spellEnd"/>
      <w:r w:rsidR="000E2B25">
        <w:rPr>
          <w:rFonts w:ascii="Consolas" w:hAnsi="Consolas"/>
          <w:i/>
          <w:sz w:val="18"/>
        </w:rPr>
        <w:t xml:space="preserve"> </w:t>
      </w:r>
      <w:r w:rsidRPr="001B29F5">
        <w:rPr>
          <w:rFonts w:ascii="Consolas" w:hAnsi="Consolas"/>
          <w:i/>
          <w:sz w:val="18"/>
        </w:rPr>
        <w:t>127.0.0.1 42100 --</w:t>
      </w:r>
      <w:proofErr w:type="spellStart"/>
      <w:r w:rsidRPr="001B29F5">
        <w:rPr>
          <w:rFonts w:ascii="Consolas" w:hAnsi="Consolas"/>
          <w:i/>
          <w:sz w:val="18"/>
        </w:rPr>
        <w:t>smb_start</w:t>
      </w:r>
      <w:proofErr w:type="spellEnd"/>
      <w:r w:rsidRPr="001B29F5">
        <w:rPr>
          <w:rFonts w:ascii="Consolas" w:hAnsi="Consolas"/>
          <w:i/>
          <w:sz w:val="18"/>
        </w:rPr>
        <w:t xml:space="preserve"> 0x21</w:t>
      </w:r>
    </w:p>
    <w:p w:rsidR="000E2B25" w:rsidRPr="0081423E" w:rsidRDefault="0081423E" w:rsidP="001B29F5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/>
          <w:sz w:val="18"/>
          <w:lang w:val="en-US"/>
        </w:rPr>
      </w:pPr>
      <w:r w:rsidRPr="0081423E">
        <w:rPr>
          <w:rFonts w:ascii="Consolas" w:hAnsi="Consolas"/>
          <w:i/>
          <w:sz w:val="18"/>
          <w:lang w:val="en-US"/>
        </w:rPr>
        <w:t>ics_client.exe</w:t>
      </w:r>
      <w:r w:rsidR="00395C59">
        <w:rPr>
          <w:rFonts w:ascii="Consolas" w:hAnsi="Consolas"/>
          <w:i/>
          <w:sz w:val="18"/>
          <w:lang w:val="en-US"/>
        </w:rPr>
        <w:t xml:space="preserve"> --</w:t>
      </w:r>
      <w:proofErr w:type="spellStart"/>
      <w:r w:rsidR="00395C59">
        <w:rPr>
          <w:rFonts w:ascii="Consolas" w:hAnsi="Consolas"/>
          <w:i/>
          <w:sz w:val="18"/>
          <w:lang w:val="en-US"/>
        </w:rPr>
        <w:t>dev_xtpl_printer</w:t>
      </w:r>
      <w:proofErr w:type="spellEnd"/>
      <w:r w:rsidR="00395C59">
        <w:rPr>
          <w:rFonts w:ascii="Consolas" w:hAnsi="Consolas"/>
          <w:i/>
          <w:sz w:val="18"/>
          <w:lang w:val="en-US"/>
        </w:rPr>
        <w:t xml:space="preserve"> </w:t>
      </w:r>
      <w:r w:rsidRPr="0081423E">
        <w:rPr>
          <w:rFonts w:ascii="Consolas" w:hAnsi="Consolas"/>
          <w:i/>
          <w:sz w:val="18"/>
          <w:lang w:val="en-US"/>
        </w:rPr>
        <w:t>127.0.0.1 42100 --</w:t>
      </w:r>
      <w:proofErr w:type="spellStart"/>
      <w:r w:rsidRPr="0081423E">
        <w:rPr>
          <w:rFonts w:ascii="Consolas" w:hAnsi="Consolas"/>
          <w:i/>
          <w:sz w:val="18"/>
          <w:lang w:val="en-US"/>
        </w:rPr>
        <w:t>smb_get_status</w:t>
      </w:r>
      <w:proofErr w:type="spellEnd"/>
      <w:r w:rsidRPr="0081423E">
        <w:rPr>
          <w:rFonts w:ascii="Consolas" w:hAnsi="Consolas"/>
          <w:i/>
          <w:sz w:val="18"/>
          <w:lang w:val="en-US"/>
        </w:rPr>
        <w:t xml:space="preserve"> 0x21</w:t>
      </w:r>
    </w:p>
    <w:p w:rsidR="003C5D4E" w:rsidRDefault="003C5D4E" w:rsidP="0037457E">
      <w:pPr>
        <w:pStyle w:val="Bezodstpw"/>
      </w:pPr>
    </w:p>
    <w:p w:rsidR="004B2B1A" w:rsidRDefault="003C5D4E" w:rsidP="0037457E">
      <w:pPr>
        <w:pStyle w:val="Bezodstpw"/>
      </w:pPr>
      <w:r>
        <w:t>As result</w:t>
      </w:r>
      <w:r w:rsidR="00491CCD">
        <w:t xml:space="preserve"> --</w:t>
      </w:r>
      <w:proofErr w:type="spellStart"/>
      <w:r w:rsidR="00491CCD">
        <w:t>smb_get_status</w:t>
      </w:r>
      <w:proofErr w:type="spellEnd"/>
      <w:r w:rsidR="00F72ECC">
        <w:t xml:space="preserve"> command will return a set of parameter for t</w:t>
      </w:r>
      <w:r w:rsidR="005F3E11">
        <w:t>wo</w:t>
      </w:r>
      <w:r w:rsidR="004B2B1A">
        <w:t xml:space="preserve"> smb0</w:t>
      </w:r>
    </w:p>
    <w:p w:rsidR="00535B14" w:rsidRDefault="005F3E11" w:rsidP="0037457E">
      <w:pPr>
        <w:pStyle w:val="Bezodstpw"/>
      </w:pPr>
      <w:r>
        <w:t>and smb5 drivers</w:t>
      </w:r>
      <w:r w:rsidR="004B2B1A">
        <w:t xml:space="preserve">. Since only smb0 </w:t>
      </w:r>
      <w:r w:rsidR="000D54F7">
        <w:t>was configured to  do some steps (configured</w:t>
      </w:r>
    </w:p>
    <w:p w:rsidR="00DE38A4" w:rsidRDefault="00EE141D" w:rsidP="0037457E">
      <w:pPr>
        <w:pStyle w:val="Bezodstpw"/>
      </w:pPr>
      <w:r>
        <w:t>current position, destination</w:t>
      </w:r>
      <w:r w:rsidR="00CF1C61">
        <w:t xml:space="preserve"> pos</w:t>
      </w:r>
      <w:r>
        <w:t>ition</w:t>
      </w:r>
      <w:r w:rsidR="00835DA2">
        <w:t>) values of sm</w:t>
      </w:r>
      <w:r w:rsidR="00EC7487">
        <w:t>b5</w:t>
      </w:r>
      <w:r>
        <w:t xml:space="preserve"> </w:t>
      </w:r>
      <w:r w:rsidR="007907AD">
        <w:t xml:space="preserve"> position shall be </w:t>
      </w:r>
      <w:r w:rsidR="00DE38A4">
        <w:t>equal to 0.</w:t>
      </w:r>
    </w:p>
    <w:p w:rsidR="00DE38A4" w:rsidRDefault="00DE38A4" w:rsidP="0037457E">
      <w:pPr>
        <w:pStyle w:val="Bezodstpw"/>
      </w:pPr>
      <w:r>
        <w:t>Exp</w:t>
      </w:r>
      <w:r w:rsidR="008057BC">
        <w:t>ected result</w:t>
      </w:r>
      <w:r w:rsidR="00A97820">
        <w:t xml:space="preserve"> after calling </w:t>
      </w:r>
      <w:r w:rsidR="00733C00">
        <w:t>–</w:t>
      </w:r>
      <w:proofErr w:type="spellStart"/>
      <w:r w:rsidR="00A97820">
        <w:t>smb</w:t>
      </w:r>
      <w:r w:rsidR="00733C00">
        <w:t>_status</w:t>
      </w:r>
      <w:proofErr w:type="spellEnd"/>
      <w:r w:rsidR="00733C00">
        <w:t xml:space="preserve"> 0x21 command</w:t>
      </w:r>
      <w:r w:rsidR="008057BC">
        <w:t>:</w:t>
      </w:r>
    </w:p>
    <w:p w:rsidR="008057BC" w:rsidRDefault="008057BC" w:rsidP="0037457E">
      <w:pPr>
        <w:pStyle w:val="Bezodstpw"/>
      </w:pPr>
    </w:p>
    <w:p w:rsidR="008057BC" w:rsidRDefault="00723D2B" w:rsidP="00DC6625">
      <w:pPr>
        <w:pStyle w:val="Bezodstpw"/>
        <w:jc w:val="center"/>
      </w:pPr>
      <w:r>
        <w:rPr>
          <w:noProof/>
        </w:rPr>
        <w:drawing>
          <wp:inline distT="0" distB="0" distL="0" distR="0" wp14:anchorId="23AF0EED" wp14:editId="58F1C28E">
            <wp:extent cx="4019550" cy="476250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E2" w:rsidRPr="007F1F48" w:rsidRDefault="00AA1573" w:rsidP="008E581A">
      <w:pPr>
        <w:pStyle w:val="Bezodstpw"/>
        <w:ind w:left="0" w:firstLine="0"/>
      </w:pPr>
      <w:r>
        <w:br w:type="page"/>
      </w:r>
    </w:p>
    <w:p w:rsidR="002A45E6" w:rsidRPr="002A45E6" w:rsidRDefault="005403CA" w:rsidP="008E581A">
      <w:pPr>
        <w:pStyle w:val="Nagwek1"/>
      </w:pPr>
      <w:bookmarkStart w:id="16" w:name="_Toc498958237"/>
      <w:r>
        <w:lastRenderedPageBreak/>
        <w:t>System related commands</w:t>
      </w:r>
      <w:bookmarkEnd w:id="16"/>
      <w:r w:rsidR="00D2263B">
        <w:br w:type="page"/>
      </w:r>
    </w:p>
    <w:p w:rsidR="005403CA" w:rsidRPr="005403CA" w:rsidRDefault="003763E9" w:rsidP="003763E9">
      <w:pPr>
        <w:pStyle w:val="Nagwek1"/>
      </w:pPr>
      <w:bookmarkStart w:id="17" w:name="_Toc498958238"/>
      <w:r>
        <w:lastRenderedPageBreak/>
        <w:t>Periphe</w:t>
      </w:r>
      <w:r w:rsidR="00D36C4C">
        <w:t>ry related com</w:t>
      </w:r>
      <w:r w:rsidR="00706F7A">
        <w:t>mands</w:t>
      </w:r>
      <w:bookmarkEnd w:id="17"/>
    </w:p>
    <w:p w:rsidR="00162B48" w:rsidRPr="00D57718" w:rsidRDefault="00162B48" w:rsidP="00D57718">
      <w:pPr>
        <w:pStyle w:val="Nagwek2"/>
        <w:numPr>
          <w:ilvl w:val="0"/>
          <w:numId w:val="31"/>
        </w:numPr>
        <w:rPr>
          <w:lang w:val="en-US"/>
        </w:rPr>
      </w:pPr>
      <w:bookmarkStart w:id="18" w:name="_Toc497894433"/>
      <w:bookmarkStart w:id="19" w:name="_Toc498958239"/>
      <w:r w:rsidRPr="00D57718">
        <w:rPr>
          <w:lang w:val="en-US"/>
        </w:rPr>
        <w:t>--temperature</w:t>
      </w:r>
      <w:bookmarkEnd w:id="18"/>
      <w:bookmarkEnd w:id="19"/>
    </w:p>
    <w:p w:rsidR="00162B48" w:rsidRDefault="00162B48" w:rsidP="00162B48">
      <w:pPr>
        <w:ind w:left="0" w:firstLine="0"/>
        <w:rPr>
          <w:lang w:val="en-US"/>
        </w:rPr>
      </w:pPr>
      <w:r>
        <w:rPr>
          <w:lang w:val="en-US"/>
        </w:rPr>
        <w:t>Command syntax:</w:t>
      </w:r>
    </w:p>
    <w:p w:rsidR="00162B48" w:rsidRDefault="00162B48" w:rsidP="00162B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sz w:val="20"/>
          <w:szCs w:val="20"/>
          <w:lang w:val="en-US"/>
        </w:rPr>
      </w:pPr>
    </w:p>
    <w:p w:rsidR="00162B48" w:rsidRDefault="00162B48" w:rsidP="00162B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szCs w:val="20"/>
          <w:lang w:val="en-US"/>
        </w:rPr>
      </w:pPr>
      <w:r w:rsidRPr="007F1ACE">
        <w:rPr>
          <w:rFonts w:ascii="Consolas" w:hAnsi="Consolas"/>
          <w:sz w:val="20"/>
          <w:szCs w:val="20"/>
          <w:lang w:val="en-US"/>
        </w:rPr>
        <w:t>i</w:t>
      </w:r>
      <w:r w:rsidRPr="007F1ACE">
        <w:rPr>
          <w:rFonts w:ascii="Consolas" w:hAnsi="Consolas"/>
          <w:i/>
          <w:sz w:val="20"/>
          <w:szCs w:val="20"/>
          <w:lang w:val="en-US"/>
        </w:rPr>
        <w:t>cs_client.exe --</w:t>
      </w:r>
      <w:proofErr w:type="spellStart"/>
      <w:r w:rsidRPr="007F1ACE">
        <w:rPr>
          <w:rFonts w:ascii="Consolas" w:hAnsi="Consolas"/>
          <w:i/>
          <w:sz w:val="20"/>
          <w:szCs w:val="20"/>
          <w:lang w:val="en-US"/>
        </w:rPr>
        <w:t>dev_xtpl_printer</w:t>
      </w:r>
      <w:proofErr w:type="spellEnd"/>
      <w:r w:rsidRPr="007F1ACE">
        <w:rPr>
          <w:rFonts w:ascii="Consolas" w:hAnsi="Consolas"/>
          <w:i/>
          <w:sz w:val="20"/>
          <w:szCs w:val="20"/>
          <w:lang w:val="en-US"/>
        </w:rPr>
        <w:t xml:space="preserve">  IP TCP </w:t>
      </w:r>
      <w:r w:rsidRPr="007F1ACE">
        <w:rPr>
          <w:rFonts w:ascii="Consolas" w:hAnsi="Consolas"/>
          <w:i/>
          <w:sz w:val="20"/>
          <w:szCs w:val="20"/>
          <w:highlight w:val="lightGray"/>
          <w:lang w:val="en-US"/>
        </w:rPr>
        <w:t>--</w:t>
      </w:r>
      <w:proofErr w:type="spellStart"/>
      <w:r w:rsidRPr="007F1ACE">
        <w:rPr>
          <w:rFonts w:ascii="Consolas" w:hAnsi="Consolas"/>
          <w:i/>
          <w:sz w:val="20"/>
          <w:szCs w:val="20"/>
          <w:lang w:val="en-US"/>
        </w:rPr>
        <w:t>digital_out_ctrl</w:t>
      </w:r>
      <w:proofErr w:type="spellEnd"/>
      <w:r w:rsidRPr="007F1ACE">
        <w:rPr>
          <w:rFonts w:ascii="Consolas" w:hAnsi="Consolas"/>
          <w:i/>
          <w:sz w:val="20"/>
          <w:szCs w:val="20"/>
          <w:lang w:val="en-US"/>
        </w:rPr>
        <w:t xml:space="preserve">  P0 P1</w:t>
      </w:r>
      <w:r>
        <w:rPr>
          <w:rFonts w:ascii="Consolas" w:hAnsi="Consolas"/>
          <w:i/>
          <w:sz w:val="20"/>
          <w:szCs w:val="20"/>
          <w:lang w:val="en-US"/>
        </w:rPr>
        <w:t xml:space="preserve"> P2 P3</w:t>
      </w:r>
    </w:p>
    <w:p w:rsidR="00162B48" w:rsidRDefault="00162B48" w:rsidP="00162B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/>
          <w:i/>
          <w:sz w:val="20"/>
          <w:szCs w:val="20"/>
          <w:lang w:val="en-US"/>
        </w:rPr>
      </w:pPr>
    </w:p>
    <w:p w:rsidR="00162B48" w:rsidRDefault="00162B48" w:rsidP="00162B48">
      <w:pPr>
        <w:pStyle w:val="Bezodstpw"/>
      </w:pPr>
    </w:p>
    <w:p w:rsidR="00162B48" w:rsidRPr="004D6AFF" w:rsidRDefault="00162B48" w:rsidP="00162B48">
      <w:pPr>
        <w:pStyle w:val="Bezodstpw"/>
        <w:numPr>
          <w:ilvl w:val="0"/>
          <w:numId w:val="16"/>
        </w:numPr>
      </w:pPr>
      <w:r>
        <w:t xml:space="preserve">P0: &lt;0, 2&gt; </w:t>
      </w:r>
      <w:r>
        <w:rPr>
          <w:lang w:val="en-US"/>
        </w:rPr>
        <w:t>represent subcommand for temperature:</w:t>
      </w:r>
    </w:p>
    <w:p w:rsidR="00162B48" w:rsidRDefault="00162B48" w:rsidP="00162B48">
      <w:pPr>
        <w:pStyle w:val="Bezodstpw"/>
        <w:numPr>
          <w:ilvl w:val="0"/>
          <w:numId w:val="19"/>
        </w:numPr>
      </w:pPr>
      <w:r>
        <w:t>P0 = 0: read current table temperature</w:t>
      </w:r>
    </w:p>
    <w:p w:rsidR="00162B48" w:rsidRDefault="00162B48" w:rsidP="00162B48">
      <w:pPr>
        <w:pStyle w:val="Bezodstpw"/>
        <w:numPr>
          <w:ilvl w:val="0"/>
          <w:numId w:val="19"/>
        </w:numPr>
      </w:pPr>
      <w:r>
        <w:t>P0 = 1: set new table temperature pointed by the P1 parameter,</w:t>
      </w:r>
    </w:p>
    <w:p w:rsidR="00162B48" w:rsidRDefault="00162B48" w:rsidP="00162B48">
      <w:pPr>
        <w:pStyle w:val="Bezodstpw"/>
        <w:numPr>
          <w:ilvl w:val="1"/>
          <w:numId w:val="19"/>
        </w:numPr>
      </w:pPr>
      <w:r>
        <w:t xml:space="preserve">P1: &lt;0, 100&gt; </w:t>
      </w:r>
      <w:r>
        <w:rPr>
          <w:rStyle w:val="shorttext"/>
          <w:lang w:val="en"/>
        </w:rPr>
        <w:t xml:space="preserve">desired table temperature: </w:t>
      </w:r>
      <w:r>
        <w:t>(0</w:t>
      </w:r>
      <w:r w:rsidRPr="00B03772">
        <w:t>°C</w:t>
      </w:r>
      <w:r>
        <w:t>, 100</w:t>
      </w:r>
      <w:r w:rsidRPr="00B03772">
        <w:t>°C</w:t>
      </w:r>
      <w:r>
        <w:t xml:space="preserve">&gt;. For P1 = 0 </w:t>
      </w:r>
      <w:r w:rsidRPr="001842E0">
        <w:t>controller will be switched off</w:t>
      </w:r>
      <w:r>
        <w:t>.</w:t>
      </w:r>
    </w:p>
    <w:p w:rsidR="00162B48" w:rsidRDefault="00162B48" w:rsidP="00162B48">
      <w:pPr>
        <w:pStyle w:val="Bezodstpw"/>
        <w:numPr>
          <w:ilvl w:val="0"/>
          <w:numId w:val="19"/>
        </w:numPr>
      </w:pPr>
      <w:r>
        <w:t>P0 = 2: set new PID coefficients from P1, P2, P3 fields:</w:t>
      </w:r>
    </w:p>
    <w:p w:rsidR="00162B48" w:rsidRPr="00C26715" w:rsidRDefault="00162B48" w:rsidP="00162B48">
      <w:pPr>
        <w:pStyle w:val="Bezodstpw"/>
        <w:numPr>
          <w:ilvl w:val="1"/>
          <w:numId w:val="19"/>
        </w:numPr>
      </w:pPr>
      <w:r>
        <w:t xml:space="preserve">P1: &lt;0, </w:t>
      </w:r>
      <w:r w:rsidRPr="0001527C">
        <w:t>65535</w:t>
      </w:r>
      <w:r>
        <w:t xml:space="preserve">&gt; correspond to </w:t>
      </w:r>
      <w:r w:rsidRPr="000F2196">
        <w:rPr>
          <w:bCs/>
        </w:rPr>
        <w:t>proportional</w:t>
      </w:r>
      <w:r>
        <w:rPr>
          <w:bCs/>
        </w:rPr>
        <w:t xml:space="preserve"> (P). Physical value is calculated by dividing input value by 1000 factor. </w:t>
      </w:r>
    </w:p>
    <w:p w:rsidR="00162B48" w:rsidRDefault="00162B48" w:rsidP="00162B48">
      <w:pPr>
        <w:pStyle w:val="Bezodstpw"/>
        <w:numPr>
          <w:ilvl w:val="1"/>
          <w:numId w:val="19"/>
        </w:numPr>
      </w:pPr>
      <w:r>
        <w:rPr>
          <w:bCs/>
        </w:rPr>
        <w:t>P2:</w:t>
      </w:r>
      <w:r w:rsidRPr="003B1414">
        <w:t xml:space="preserve"> </w:t>
      </w:r>
      <w:r>
        <w:t xml:space="preserve">&lt;0, </w:t>
      </w:r>
      <w:r w:rsidRPr="0001527C">
        <w:t>65535</w:t>
      </w:r>
      <w:r>
        <w:t xml:space="preserve">&gt; is integral (I). </w:t>
      </w:r>
      <w:r>
        <w:rPr>
          <w:bCs/>
        </w:rPr>
        <w:t>Physical value is calculated by dividing input value by 10000 factor</w:t>
      </w:r>
    </w:p>
    <w:p w:rsidR="00162B48" w:rsidRDefault="00162B48" w:rsidP="00162B48">
      <w:pPr>
        <w:pStyle w:val="Bezodstpw"/>
        <w:numPr>
          <w:ilvl w:val="1"/>
          <w:numId w:val="19"/>
        </w:numPr>
      </w:pPr>
      <w:r>
        <w:t>P3</w:t>
      </w:r>
      <w:r>
        <w:rPr>
          <w:bCs/>
        </w:rPr>
        <w:t>:</w:t>
      </w:r>
      <w:r w:rsidRPr="003B1414">
        <w:t xml:space="preserve"> </w:t>
      </w:r>
      <w:r>
        <w:t xml:space="preserve">&lt;0, </w:t>
      </w:r>
      <w:r w:rsidRPr="0001527C">
        <w:t>65535</w:t>
      </w:r>
      <w:r>
        <w:t xml:space="preserve">&gt; is derivative (D). </w:t>
      </w:r>
      <w:r>
        <w:rPr>
          <w:bCs/>
        </w:rPr>
        <w:t>Physical value is calculated by dividing input value by 10000 factor</w:t>
      </w:r>
    </w:p>
    <w:p w:rsidR="00162B48" w:rsidRDefault="00162B48" w:rsidP="00162B48">
      <w:pPr>
        <w:pStyle w:val="Bezodstpw"/>
        <w:ind w:left="0" w:firstLine="0"/>
      </w:pPr>
    </w:p>
    <w:p w:rsidR="00162B48" w:rsidRDefault="00162B48" w:rsidP="00162B48">
      <w:pPr>
        <w:pStyle w:val="Bezodstpw"/>
        <w:ind w:left="0" w:firstLine="0"/>
      </w:pPr>
      <w:r>
        <w:t>Positive response syntax:</w:t>
      </w:r>
    </w:p>
    <w:p w:rsidR="00162B48" w:rsidRDefault="00162B48" w:rsidP="00162B48">
      <w:pPr>
        <w:pStyle w:val="Bezodstpw"/>
        <w:ind w:left="0" w:firstLine="0"/>
      </w:pPr>
    </w:p>
    <w:p w:rsidR="00162B48" w:rsidRPr="00D657B8" w:rsidRDefault="00162B48" w:rsidP="00162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left="0" w:firstLine="0"/>
        <w:contextualSpacing w:val="0"/>
        <w:jc w:val="left"/>
        <w:rPr>
          <w:rFonts w:ascii="Consolas" w:hAnsi="Consolas" w:cs="Consolas"/>
          <w:i/>
          <w:sz w:val="20"/>
          <w:szCs w:val="20"/>
          <w:lang w:val="en-US"/>
        </w:rPr>
      </w:pPr>
      <w:r w:rsidRPr="00D657B8">
        <w:rPr>
          <w:rFonts w:ascii="Consolas" w:hAnsi="Consolas" w:cs="Consolas"/>
          <w:i/>
          <w:color w:val="000000"/>
          <w:sz w:val="20"/>
          <w:szCs w:val="20"/>
          <w:lang w:val="en-US"/>
        </w:rPr>
        <w:t>0. 0</w:t>
      </w:r>
    </w:p>
    <w:p w:rsidR="00162B48" w:rsidRDefault="00162B48" w:rsidP="00162B48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</w:pPr>
      <w:r w:rsidRPr="00D657B8">
        <w:rPr>
          <w:rFonts w:ascii="Consolas" w:hAnsi="Consolas" w:cs="Consolas"/>
          <w:i/>
          <w:color w:val="000000"/>
          <w:sz w:val="20"/>
          <w:szCs w:val="20"/>
          <w:lang w:val="en-US"/>
        </w:rPr>
        <w:t>I. OK</w:t>
      </w:r>
    </w:p>
    <w:p w:rsidR="00162B48" w:rsidRDefault="00162B48" w:rsidP="00162B48">
      <w:pPr>
        <w:pStyle w:val="Bezodstpw"/>
        <w:ind w:left="0" w:firstLine="0"/>
      </w:pPr>
    </w:p>
    <w:p w:rsidR="00162B48" w:rsidRDefault="00162B48" w:rsidP="00162B48">
      <w:pPr>
        <w:pStyle w:val="Bezodstpw"/>
        <w:ind w:left="0" w:firstLine="0"/>
      </w:pPr>
      <w:r>
        <w:t>Negative response syntax:</w:t>
      </w:r>
    </w:p>
    <w:p w:rsidR="00162B48" w:rsidRDefault="00162B48" w:rsidP="00162B48">
      <w:pPr>
        <w:pStyle w:val="Bezodstpw"/>
        <w:ind w:left="0" w:firstLine="0"/>
      </w:pPr>
    </w:p>
    <w:p w:rsidR="00162B48" w:rsidRPr="00D657B8" w:rsidRDefault="00162B48" w:rsidP="00162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left="0" w:firstLine="0"/>
        <w:contextualSpacing w:val="0"/>
        <w:jc w:val="left"/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i/>
          <w:color w:val="000000"/>
          <w:sz w:val="20"/>
          <w:szCs w:val="20"/>
          <w:lang w:val="en-US"/>
        </w:rPr>
        <w:t>E. res0</w:t>
      </w:r>
    </w:p>
    <w:p w:rsidR="00162B48" w:rsidRDefault="00162B48" w:rsidP="00162B48">
      <w:pPr>
        <w:pStyle w:val="Bezodstpw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 w:firstLine="0"/>
      </w:pPr>
      <w:r>
        <w:rPr>
          <w:rFonts w:ascii="Consolas" w:hAnsi="Consolas" w:cs="Consolas"/>
          <w:i/>
          <w:color w:val="000000"/>
          <w:sz w:val="20"/>
          <w:szCs w:val="20"/>
          <w:lang w:val="en-US"/>
        </w:rPr>
        <w:t>I. Peltier ctrl board error: res0</w:t>
      </w:r>
    </w:p>
    <w:p w:rsidR="00162B48" w:rsidRDefault="00162B48" w:rsidP="00162B48">
      <w:pPr>
        <w:pStyle w:val="Bezodstpw"/>
        <w:ind w:left="0" w:firstLine="0"/>
      </w:pPr>
    </w:p>
    <w:p w:rsidR="00162B48" w:rsidRDefault="00162B48" w:rsidP="00162B48">
      <w:pPr>
        <w:pStyle w:val="Bezodstpw"/>
        <w:ind w:left="0" w:firstLine="0"/>
      </w:pPr>
      <w:r>
        <w:t>Where res0 is error code:</w:t>
      </w:r>
    </w:p>
    <w:p w:rsidR="00162B48" w:rsidRDefault="00162B48" w:rsidP="00162B48">
      <w:pPr>
        <w:pStyle w:val="Bezodstpw"/>
        <w:numPr>
          <w:ilvl w:val="0"/>
          <w:numId w:val="20"/>
        </w:numPr>
      </w:pPr>
      <w:r>
        <w:t>Res0 = 1:</w:t>
      </w:r>
      <w:r>
        <w:tab/>
        <w:t xml:space="preserve">   temperature sensor connection problem</w:t>
      </w:r>
    </w:p>
    <w:p w:rsidR="00162B48" w:rsidRPr="00E825E6" w:rsidRDefault="00162B48" w:rsidP="00162B48">
      <w:pPr>
        <w:pStyle w:val="Bezodstpw"/>
        <w:numPr>
          <w:ilvl w:val="0"/>
          <w:numId w:val="20"/>
        </w:numPr>
      </w:pPr>
      <w:r>
        <w:t>Res0 = 255:connection problem between XTPL021 and XTPL023 boards</w:t>
      </w:r>
    </w:p>
    <w:p w:rsidR="00162B48" w:rsidRDefault="00162B48" w:rsidP="00162B48">
      <w:pPr>
        <w:ind w:left="0" w:firstLine="0"/>
        <w:rPr>
          <w:lang w:val="en-US"/>
        </w:rPr>
      </w:pPr>
    </w:p>
    <w:p w:rsidR="00162B48" w:rsidRDefault="00162B48" w:rsidP="00162B48">
      <w:pPr>
        <w:pStyle w:val="Bezodstpw"/>
        <w:ind w:left="357"/>
        <w:rPr>
          <w:lang w:val="en-US"/>
        </w:rPr>
      </w:pPr>
      <w:r>
        <w:rPr>
          <w:lang w:val="en-US"/>
        </w:rPr>
        <w:t>Example scenario:</w:t>
      </w:r>
    </w:p>
    <w:p w:rsidR="00162B48" w:rsidRDefault="00162B48" w:rsidP="00162B48">
      <w:pPr>
        <w:pStyle w:val="Bezodstpw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Set PID coefficients to </w:t>
      </w:r>
      <w:r w:rsidRPr="00E9461E">
        <w:rPr>
          <w:b/>
          <w:lang w:val="en-US"/>
        </w:rPr>
        <w:t>P</w:t>
      </w:r>
      <w:r>
        <w:rPr>
          <w:lang w:val="en-US"/>
        </w:rPr>
        <w:t xml:space="preserve">:5, </w:t>
      </w:r>
      <w:r w:rsidRPr="00E9461E">
        <w:rPr>
          <w:b/>
          <w:lang w:val="en-US"/>
        </w:rPr>
        <w:t>I</w:t>
      </w:r>
      <w:r>
        <w:rPr>
          <w:lang w:val="en-US"/>
        </w:rPr>
        <w:t xml:space="preserve">:0,001, </w:t>
      </w:r>
      <w:r w:rsidRPr="00E9461E">
        <w:rPr>
          <w:b/>
          <w:lang w:val="en-US"/>
        </w:rPr>
        <w:t>D</w:t>
      </w:r>
      <w:r>
        <w:rPr>
          <w:lang w:val="en-US"/>
        </w:rPr>
        <w:t xml:space="preserve">:0.0002 </w:t>
      </w:r>
    </w:p>
    <w:p w:rsidR="00162B48" w:rsidRPr="00AB00BD" w:rsidRDefault="00162B48" w:rsidP="00162B48">
      <w:pPr>
        <w:pStyle w:val="Bezodstpw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Set new table temperature to </w:t>
      </w:r>
      <w:r>
        <w:t>50</w:t>
      </w:r>
      <w:r w:rsidRPr="00B03772">
        <w:t>°C</w:t>
      </w:r>
    </w:p>
    <w:p w:rsidR="00162B48" w:rsidRDefault="00162B48" w:rsidP="00162B48">
      <w:pPr>
        <w:pStyle w:val="Bezodstpw"/>
        <w:numPr>
          <w:ilvl w:val="0"/>
          <w:numId w:val="23"/>
        </w:numPr>
        <w:rPr>
          <w:lang w:val="en-US"/>
        </w:rPr>
      </w:pPr>
      <w:r>
        <w:rPr>
          <w:lang w:val="en-US"/>
        </w:rPr>
        <w:t>Check current table temperature</w:t>
      </w:r>
    </w:p>
    <w:p w:rsidR="00162B48" w:rsidRDefault="00162B48" w:rsidP="00162B48">
      <w:pPr>
        <w:pStyle w:val="Bezodstpw"/>
        <w:numPr>
          <w:ilvl w:val="0"/>
          <w:numId w:val="23"/>
        </w:numPr>
        <w:rPr>
          <w:lang w:val="en-US"/>
        </w:rPr>
      </w:pPr>
      <w:r>
        <w:rPr>
          <w:lang w:val="en-US"/>
        </w:rPr>
        <w:t>Switch off heating/cooling</w:t>
      </w:r>
    </w:p>
    <w:p w:rsidR="00162B48" w:rsidRDefault="00162B48" w:rsidP="00162B48">
      <w:pPr>
        <w:pStyle w:val="Bezodstpw"/>
        <w:ind w:left="360" w:firstLine="0"/>
        <w:rPr>
          <w:lang w:val="en-US"/>
        </w:rPr>
      </w:pPr>
    </w:p>
    <w:p w:rsidR="00162B48" w:rsidRPr="008B3D02" w:rsidRDefault="00162B48" w:rsidP="00162B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 w:cs="Courier New"/>
          <w:i/>
          <w:sz w:val="20"/>
          <w:szCs w:val="16"/>
          <w:lang w:val="en-US"/>
        </w:rPr>
      </w:pPr>
      <w:r w:rsidRPr="008B3D02">
        <w:rPr>
          <w:rFonts w:ascii="Consolas" w:hAnsi="Consolas" w:cs="Courier New"/>
          <w:i/>
          <w:sz w:val="20"/>
          <w:szCs w:val="16"/>
          <w:lang w:val="en-US"/>
        </w:rPr>
        <w:t>ics_</w:t>
      </w:r>
      <w:r>
        <w:rPr>
          <w:rFonts w:ascii="Consolas" w:hAnsi="Consolas" w:cs="Courier New"/>
          <w:i/>
          <w:sz w:val="20"/>
          <w:szCs w:val="16"/>
          <w:lang w:val="en-US"/>
        </w:rPr>
        <w:t>client.exe --</w:t>
      </w:r>
      <w:proofErr w:type="spellStart"/>
      <w:r>
        <w:rPr>
          <w:rFonts w:ascii="Consolas" w:hAnsi="Consolas" w:cs="Courier New"/>
          <w:i/>
          <w:sz w:val="20"/>
          <w:szCs w:val="16"/>
          <w:lang w:val="en-US"/>
        </w:rPr>
        <w:t>dev_xtpl_printer</w:t>
      </w:r>
      <w:proofErr w:type="spellEnd"/>
      <w:r>
        <w:rPr>
          <w:rFonts w:ascii="Consolas" w:hAnsi="Consolas" w:cs="Courier New"/>
          <w:i/>
          <w:sz w:val="20"/>
          <w:szCs w:val="16"/>
          <w:lang w:val="en-US"/>
        </w:rPr>
        <w:tab/>
      </w:r>
      <w:r w:rsidRPr="008B3D02">
        <w:rPr>
          <w:rFonts w:ascii="Consolas" w:hAnsi="Consolas" w:cs="Courier New"/>
          <w:i/>
          <w:sz w:val="20"/>
          <w:szCs w:val="16"/>
          <w:lang w:val="en-US"/>
        </w:rPr>
        <w:t>127.0.0.1 42100 --temperature 2 5000 10 2</w:t>
      </w:r>
    </w:p>
    <w:p w:rsidR="00162B48" w:rsidRPr="008B3D02" w:rsidRDefault="00162B48" w:rsidP="00162B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 w:cs="Courier New"/>
          <w:i/>
          <w:sz w:val="20"/>
          <w:szCs w:val="16"/>
          <w:lang w:val="en-US"/>
        </w:rPr>
      </w:pPr>
      <w:r w:rsidRPr="008B3D02">
        <w:rPr>
          <w:rFonts w:ascii="Consolas" w:hAnsi="Consolas" w:cs="Courier New"/>
          <w:i/>
          <w:sz w:val="20"/>
          <w:szCs w:val="16"/>
          <w:lang w:val="en-US"/>
        </w:rPr>
        <w:t>ics_client.exe --</w:t>
      </w:r>
      <w:proofErr w:type="spellStart"/>
      <w:r w:rsidRPr="008B3D02">
        <w:rPr>
          <w:rFonts w:ascii="Consolas" w:hAnsi="Consolas" w:cs="Courier New"/>
          <w:i/>
          <w:sz w:val="20"/>
          <w:szCs w:val="16"/>
          <w:lang w:val="en-US"/>
        </w:rPr>
        <w:t>dev_xtpl_pri</w:t>
      </w:r>
      <w:r>
        <w:rPr>
          <w:rFonts w:ascii="Consolas" w:hAnsi="Consolas" w:cs="Courier New"/>
          <w:i/>
          <w:sz w:val="20"/>
          <w:szCs w:val="16"/>
          <w:lang w:val="en-US"/>
        </w:rPr>
        <w:t>nter</w:t>
      </w:r>
      <w:proofErr w:type="spellEnd"/>
      <w:r>
        <w:rPr>
          <w:rFonts w:ascii="Consolas" w:hAnsi="Consolas" w:cs="Courier New"/>
          <w:i/>
          <w:sz w:val="20"/>
          <w:szCs w:val="16"/>
          <w:lang w:val="en-US"/>
        </w:rPr>
        <w:tab/>
      </w:r>
      <w:r w:rsidRPr="008B3D02">
        <w:rPr>
          <w:rFonts w:ascii="Consolas" w:hAnsi="Consolas" w:cs="Courier New"/>
          <w:i/>
          <w:sz w:val="20"/>
          <w:szCs w:val="16"/>
          <w:lang w:val="en-US"/>
        </w:rPr>
        <w:t>127.0.0.1 42100 --temperature 1 50</w:t>
      </w:r>
    </w:p>
    <w:p w:rsidR="00162B48" w:rsidRPr="008B3D02" w:rsidRDefault="00162B48" w:rsidP="00162B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 w:cs="Courier New"/>
          <w:i/>
          <w:sz w:val="20"/>
          <w:szCs w:val="16"/>
          <w:lang w:val="en-US"/>
        </w:rPr>
      </w:pPr>
      <w:r w:rsidRPr="008B3D02">
        <w:rPr>
          <w:rFonts w:ascii="Consolas" w:hAnsi="Consolas" w:cs="Courier New"/>
          <w:i/>
          <w:sz w:val="20"/>
          <w:szCs w:val="16"/>
          <w:lang w:val="en-US"/>
        </w:rPr>
        <w:t>ics_</w:t>
      </w:r>
      <w:r>
        <w:rPr>
          <w:rFonts w:ascii="Consolas" w:hAnsi="Consolas" w:cs="Courier New"/>
          <w:i/>
          <w:sz w:val="20"/>
          <w:szCs w:val="16"/>
          <w:lang w:val="en-US"/>
        </w:rPr>
        <w:t>client.exe --</w:t>
      </w:r>
      <w:proofErr w:type="spellStart"/>
      <w:r>
        <w:rPr>
          <w:rFonts w:ascii="Consolas" w:hAnsi="Consolas" w:cs="Courier New"/>
          <w:i/>
          <w:sz w:val="20"/>
          <w:szCs w:val="16"/>
          <w:lang w:val="en-US"/>
        </w:rPr>
        <w:t>dev_xtpl_printer</w:t>
      </w:r>
      <w:proofErr w:type="spellEnd"/>
      <w:r>
        <w:rPr>
          <w:rFonts w:ascii="Consolas" w:hAnsi="Consolas" w:cs="Courier New"/>
          <w:i/>
          <w:sz w:val="20"/>
          <w:szCs w:val="16"/>
          <w:lang w:val="en-US"/>
        </w:rPr>
        <w:tab/>
      </w:r>
      <w:r w:rsidRPr="008B3D02">
        <w:rPr>
          <w:rFonts w:ascii="Consolas" w:hAnsi="Consolas" w:cs="Courier New"/>
          <w:i/>
          <w:sz w:val="20"/>
          <w:szCs w:val="16"/>
          <w:lang w:val="en-US"/>
        </w:rPr>
        <w:t>127.0.0.1 42100 --temperature 0</w:t>
      </w:r>
    </w:p>
    <w:p w:rsidR="00162B48" w:rsidRPr="008B3D02" w:rsidRDefault="00162B48" w:rsidP="00162B48">
      <w:pPr>
        <w:pStyle w:val="Bezodstpw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rPr>
          <w:rFonts w:ascii="Consolas" w:hAnsi="Consolas" w:cs="Courier New"/>
          <w:i/>
          <w:sz w:val="20"/>
          <w:szCs w:val="16"/>
          <w:lang w:val="en-US"/>
        </w:rPr>
      </w:pPr>
      <w:r w:rsidRPr="008B3D02">
        <w:rPr>
          <w:rFonts w:ascii="Consolas" w:hAnsi="Consolas" w:cs="Courier New"/>
          <w:i/>
          <w:sz w:val="20"/>
          <w:szCs w:val="16"/>
          <w:lang w:val="en-US"/>
        </w:rPr>
        <w:t>ics</w:t>
      </w:r>
      <w:r>
        <w:rPr>
          <w:rFonts w:ascii="Consolas" w:hAnsi="Consolas" w:cs="Courier New"/>
          <w:i/>
          <w:sz w:val="20"/>
          <w:szCs w:val="16"/>
          <w:lang w:val="en-US"/>
        </w:rPr>
        <w:t>_client.exe --</w:t>
      </w:r>
      <w:proofErr w:type="spellStart"/>
      <w:r>
        <w:rPr>
          <w:rFonts w:ascii="Consolas" w:hAnsi="Consolas" w:cs="Courier New"/>
          <w:i/>
          <w:sz w:val="20"/>
          <w:szCs w:val="16"/>
          <w:lang w:val="en-US"/>
        </w:rPr>
        <w:t>dev_xtpl_printer</w:t>
      </w:r>
      <w:proofErr w:type="spellEnd"/>
      <w:r>
        <w:rPr>
          <w:rFonts w:ascii="Consolas" w:hAnsi="Consolas" w:cs="Courier New"/>
          <w:i/>
          <w:sz w:val="20"/>
          <w:szCs w:val="16"/>
          <w:lang w:val="en-US"/>
        </w:rPr>
        <w:tab/>
      </w:r>
      <w:r w:rsidRPr="008B3D02">
        <w:rPr>
          <w:rFonts w:ascii="Consolas" w:hAnsi="Consolas" w:cs="Courier New"/>
          <w:i/>
          <w:sz w:val="20"/>
          <w:szCs w:val="16"/>
          <w:lang w:val="en-US"/>
        </w:rPr>
        <w:t>127.0.0.1 42100 --temperature 1 0</w:t>
      </w:r>
    </w:p>
    <w:permEnd w:id="1187253003"/>
    <w:p w:rsidR="008E0790" w:rsidRPr="00162B48" w:rsidRDefault="008E0790" w:rsidP="008E0790">
      <w:pPr>
        <w:rPr>
          <w:lang w:val="en-US"/>
        </w:rPr>
      </w:pPr>
    </w:p>
    <w:sectPr w:rsidR="008E0790" w:rsidRPr="00162B48" w:rsidSect="00244A6F">
      <w:headerReference w:type="default" r:id="rId18"/>
      <w:footerReference w:type="default" r:id="rId19"/>
      <w:pgSz w:w="11906" w:h="16838"/>
      <w:pgMar w:top="1417" w:right="1417" w:bottom="1417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ED5" w:rsidRDefault="00876ED5" w:rsidP="006D6B53">
      <w:pPr>
        <w:spacing w:after="0"/>
      </w:pPr>
      <w:r>
        <w:separator/>
      </w:r>
    </w:p>
  </w:endnote>
  <w:endnote w:type="continuationSeparator" w:id="0">
    <w:p w:rsidR="00876ED5" w:rsidRDefault="00876ED5" w:rsidP="006D6B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Arial"/>
    <w:charset w:val="EE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ED5" w:rsidRDefault="00876ED5" w:rsidP="003E068E">
    <w:pPr>
      <w:pStyle w:val="Stopka"/>
      <w:spacing w:after="20"/>
      <w:ind w:left="0" w:firstLine="0"/>
      <w:jc w:val="left"/>
    </w:pPr>
    <w:r>
      <w:rPr>
        <w:i/>
        <w:noProof/>
      </w:rPr>
      <w:t xml:space="preserve">Copyright </w:t>
    </w:r>
    <w:r>
      <w:rPr>
        <w:rFonts w:ascii="Times New Roman" w:hAnsi="Times New Roman"/>
        <w:i/>
        <w:noProof/>
      </w:rPr>
      <w:t>©</w:t>
    </w:r>
    <w:r>
      <w:rPr>
        <w:i/>
        <w:noProof/>
      </w:rPr>
      <w:t xml:space="preserve"> XTPL S.A. 04.10.2017</w:t>
    </w:r>
    <w:r>
      <w:rPr>
        <w:i/>
        <w:noProof/>
      </w:rPr>
      <w:tab/>
    </w:r>
    <w:r>
      <w:rPr>
        <w:i/>
        <w:noProof/>
      </w:rPr>
      <w:tab/>
    </w:r>
    <w:r w:rsidRPr="00DD19D5">
      <w:rPr>
        <w:i/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46ABC5D" wp14:editId="4DC92403">
              <wp:simplePos x="0" y="0"/>
              <wp:positionH relativeFrom="column">
                <wp:posOffset>-460375</wp:posOffset>
              </wp:positionH>
              <wp:positionV relativeFrom="page">
                <wp:posOffset>9828227</wp:posOffset>
              </wp:positionV>
              <wp:extent cx="6863080" cy="144145"/>
              <wp:effectExtent l="0" t="0" r="33020" b="8255"/>
              <wp:wrapNone/>
              <wp:docPr id="2" name="Grupa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3080" cy="144145"/>
                        <a:chOff x="0" y="0"/>
                        <a:chExt cx="6863080" cy="144463"/>
                      </a:xfrm>
                    </wpg:grpSpPr>
                    <wps:wsp>
                      <wps:cNvPr id="3" name="Shape 38"/>
                      <wps:cNvCnPr/>
                      <wps:spPr>
                        <a:xfrm>
                          <a:off x="0" y="63611"/>
                          <a:ext cx="68630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FF420E"/>
                          </a:solidFill>
                        </a:ln>
                      </wps:spPr>
                      <wps:bodyPr/>
                    </wps:wsp>
                    <wps:wsp>
                      <wps:cNvPr id="4" name="Shape 39"/>
                      <wps:cNvSpPr/>
                      <wps:spPr>
                        <a:xfrm>
                          <a:off x="5936701" y="0"/>
                          <a:ext cx="647701" cy="144463"/>
                        </a:xfrm>
                        <a:prstGeom prst="roundRect">
                          <a:avLst>
                            <a:gd name="adj" fmla="val 1111"/>
                          </a:avLst>
                        </a:prstGeom>
                        <a:solidFill>
                          <a:srgbClr val="FF420E"/>
                        </a:solidFill>
                        <a:ln w="12700">
                          <a:miter lim="400000"/>
                        </a:ln>
                      </wps:spPr>
                      <wps:bodyPr lIns="45719" rIns="45719" anchor="ctr"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B97CE0" id="Grupa 2" o:spid="_x0000_s1026" style="position:absolute;margin-left:-36.25pt;margin-top:773.9pt;width:540.4pt;height:11.35pt;z-index:251670528;mso-position-vertical-relative:page;mso-height-relative:margin" coordsize="68630,1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">
              <v:line id="Shape 38" o:spid="_x0000_s1027" style="position:absolute;visibility:visible;mso-wrap-style:square" from="0,636" to="68630,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" strokecolor="#ff420e" strokeweight=".53mm"/>
              <v:roundrect id="Shape 39" o:spid="_x0000_s1028" style="position:absolute;left:59367;width:6477;height:1444;visibility:visible;mso-wrap-style:square;v-text-anchor:middle" arcsize="72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" fillcolor="#ff420e" stroked="f" strokeweight="1pt">
                <v:stroke miterlimit="4" joinstyle="miter"/>
                <v:textbox inset="1.27mm,,1.27mm"/>
              </v:roundrect>
              <w10:wrap anchory="page"/>
            </v:group>
          </w:pict>
        </mc:Fallback>
      </mc:AlternateContent>
    </w:r>
    <w:r>
      <w:rPr>
        <w:i/>
        <w:noProof/>
      </w:rPr>
      <w:t xml:space="preserve">Page </w:t>
    </w:r>
    <w:r>
      <w:rPr>
        <w:i/>
        <w:noProof/>
      </w:rPr>
      <w:fldChar w:fldCharType="begin"/>
    </w:r>
    <w:r>
      <w:rPr>
        <w:i/>
        <w:noProof/>
      </w:rPr>
      <w:instrText xml:space="preserve"> PAGE  \* MERGEFORMAT </w:instrText>
    </w:r>
    <w:r>
      <w:rPr>
        <w:i/>
        <w:noProof/>
      </w:rPr>
      <w:fldChar w:fldCharType="separate"/>
    </w:r>
    <w:r w:rsidR="00D31D70">
      <w:rPr>
        <w:i/>
        <w:noProof/>
      </w:rPr>
      <w:t>16</w:t>
    </w:r>
    <w:r>
      <w:rPr>
        <w:i/>
        <w:noProof/>
      </w:rPr>
      <w:fldChar w:fldCharType="end"/>
    </w:r>
    <w:r>
      <w:rPr>
        <w:i/>
        <w:noProof/>
      </w:rPr>
      <w:t xml:space="preserve"> of </w:t>
    </w:r>
    <w:r>
      <w:rPr>
        <w:i/>
        <w:noProof/>
      </w:rPr>
      <w:fldChar w:fldCharType="begin"/>
    </w:r>
    <w:r>
      <w:rPr>
        <w:i/>
        <w:noProof/>
      </w:rPr>
      <w:instrText xml:space="preserve"> NUMPAGES  \* MERGEFORMAT </w:instrText>
    </w:r>
    <w:r>
      <w:rPr>
        <w:i/>
        <w:noProof/>
      </w:rPr>
      <w:fldChar w:fldCharType="separate"/>
    </w:r>
    <w:r w:rsidR="00D31D70">
      <w:rPr>
        <w:i/>
        <w:noProof/>
      </w:rPr>
      <w:t>16</w:t>
    </w:r>
    <w:r>
      <w:rPr>
        <w:i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ED5" w:rsidRDefault="00876ED5" w:rsidP="006D6B53">
      <w:pPr>
        <w:spacing w:after="0"/>
      </w:pPr>
      <w:r>
        <w:separator/>
      </w:r>
    </w:p>
  </w:footnote>
  <w:footnote w:type="continuationSeparator" w:id="0">
    <w:p w:rsidR="00876ED5" w:rsidRDefault="00876ED5" w:rsidP="006D6B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ED5" w:rsidRDefault="00876ED5" w:rsidP="003E068E">
    <w:pPr>
      <w:pStyle w:val="Nagwek"/>
      <w:tabs>
        <w:tab w:val="left" w:pos="1980"/>
      </w:tabs>
      <w:spacing w:after="20"/>
      <w:ind w:left="0" w:firstLine="6"/>
      <w:jc w:val="right"/>
    </w:pPr>
    <w:r>
      <w:t>XTPL S.A.</w:t>
    </w:r>
  </w:p>
  <w:p w:rsidR="00876ED5" w:rsidRDefault="00876ED5" w:rsidP="003E068E">
    <w:pPr>
      <w:pStyle w:val="Nagwek"/>
      <w:tabs>
        <w:tab w:val="left" w:pos="1980"/>
      </w:tabs>
      <w:spacing w:after="20"/>
      <w:ind w:left="0" w:firstLine="6"/>
      <w:jc w:val="right"/>
    </w:pPr>
    <w:r>
      <w:t>Poland, 54-066 Wroclaw</w:t>
    </w:r>
  </w:p>
  <w:p w:rsidR="00876ED5" w:rsidRDefault="00876ED5" w:rsidP="003E068E">
    <w:pPr>
      <w:pStyle w:val="Nagwek"/>
      <w:tabs>
        <w:tab w:val="left" w:pos="1980"/>
      </w:tabs>
      <w:spacing w:after="20"/>
      <w:ind w:left="0" w:firstLine="6"/>
      <w:jc w:val="right"/>
    </w:pPr>
    <w:r>
      <w:t>147 Stablowicka Street</w:t>
    </w:r>
  </w:p>
  <w:p w:rsidR="00876ED5" w:rsidRDefault="00876ED5" w:rsidP="003E068E">
    <w:pPr>
      <w:pStyle w:val="Nagwek"/>
      <w:tabs>
        <w:tab w:val="left" w:pos="1980"/>
      </w:tabs>
      <w:spacing w:after="20"/>
      <w:ind w:left="0" w:firstLine="6"/>
      <w:jc w:val="right"/>
    </w:pPr>
    <w:r>
      <w:t>Paweł.Ządek@xt-pl.com</w:t>
    </w:r>
    <w:r w:rsidRPr="00DD19D5">
      <w:rPr>
        <w:i/>
        <w:noProof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-113873</wp:posOffset>
          </wp:positionH>
          <wp:positionV relativeFrom="page">
            <wp:posOffset>120886</wp:posOffset>
          </wp:positionV>
          <wp:extent cx="2061845" cy="554990"/>
          <wp:effectExtent l="0" t="0" r="0" b="0"/>
          <wp:wrapSquare wrapText="bothSides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xtpl_logo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1845" cy="554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:rsidR="00876ED5" w:rsidRPr="003E70A5" w:rsidRDefault="00876ED5" w:rsidP="001E723A">
    <w:pPr>
      <w:pStyle w:val="Nagwek"/>
      <w:tabs>
        <w:tab w:val="left" w:pos="1980"/>
      </w:tabs>
      <w:spacing w:after="20"/>
      <w:jc w:val="right"/>
      <w:rPr>
        <w:i/>
      </w:rPr>
    </w:pPr>
    <w:r w:rsidRPr="00DD19D5">
      <w:rPr>
        <w:i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-461645</wp:posOffset>
              </wp:positionH>
              <wp:positionV relativeFrom="page">
                <wp:posOffset>752475</wp:posOffset>
              </wp:positionV>
              <wp:extent cx="6863080" cy="144145"/>
              <wp:effectExtent l="0" t="0" r="33020" b="8255"/>
              <wp:wrapNone/>
              <wp:docPr id="1" name="Grupa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3080" cy="144145"/>
                        <a:chOff x="0" y="0"/>
                        <a:chExt cx="6863080" cy="144463"/>
                      </a:xfrm>
                    </wpg:grpSpPr>
                    <wps:wsp>
                      <wps:cNvPr id="38" name="Shape 38"/>
                      <wps:cNvCnPr/>
                      <wps:spPr>
                        <a:xfrm>
                          <a:off x="0" y="63611"/>
                          <a:ext cx="68630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FF420E"/>
                          </a:solidFill>
                        </a:ln>
                      </wps:spPr>
                      <wps:bodyPr/>
                    </wps:wsp>
                    <wps:wsp>
                      <wps:cNvPr id="39" name="Shape 39"/>
                      <wps:cNvSpPr/>
                      <wps:spPr>
                        <a:xfrm>
                          <a:off x="5936701" y="0"/>
                          <a:ext cx="647701" cy="144463"/>
                        </a:xfrm>
                        <a:prstGeom prst="roundRect">
                          <a:avLst>
                            <a:gd name="adj" fmla="val 1111"/>
                          </a:avLst>
                        </a:prstGeom>
                        <a:solidFill>
                          <a:srgbClr val="FF420E"/>
                        </a:solidFill>
                        <a:ln w="12700">
                          <a:miter lim="400000"/>
                        </a:ln>
                      </wps:spPr>
                      <wps:bodyPr lIns="45719" rIns="45719" anchor="ctr"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DB1E81" id="Grupa 1" o:spid="_x0000_s1026" style="position:absolute;margin-left:-36.35pt;margin-top:59.25pt;width:540.4pt;height:11.35pt;z-index:251665408;mso-position-vertical-relative:page;mso-height-relative:margin" coordsize="68630,1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">
              <v:line id="Shape 38" o:spid="_x0000_s1027" style="position:absolute;visibility:visible;mso-wrap-style:square" from="0,636" to="68630,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" strokecolor="#ff420e" strokeweight=".53mm"/>
              <v:roundrect id="Shape 39" o:spid="_x0000_s1028" style="position:absolute;left:59367;width:6477;height:1444;visibility:visible;mso-wrap-style:square;v-text-anchor:middle" arcsize="72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" fillcolor="#ff420e" stroked="f" strokeweight="1pt">
                <v:stroke miterlimit="4" joinstyle="miter"/>
                <v:textbox inset="1.27mm,,1.27mm"/>
              </v:roundrect>
              <w10:wrap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2B45"/>
    <w:multiLevelType w:val="hybridMultilevel"/>
    <w:tmpl w:val="5FF81F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35278"/>
    <w:multiLevelType w:val="hybridMultilevel"/>
    <w:tmpl w:val="1454557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1E6333"/>
    <w:multiLevelType w:val="hybridMultilevel"/>
    <w:tmpl w:val="BBFC2872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3F25F8F"/>
    <w:multiLevelType w:val="hybridMultilevel"/>
    <w:tmpl w:val="005C220A"/>
    <w:lvl w:ilvl="0" w:tplc="61C65978">
      <w:start w:val="1"/>
      <w:numFmt w:val="decimal"/>
      <w:lvlText w:val="1.%1  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84" w:hanging="360"/>
      </w:p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</w:lvl>
    <w:lvl w:ilvl="3" w:tplc="0809000F" w:tentative="1">
      <w:start w:val="1"/>
      <w:numFmt w:val="decimal"/>
      <w:lvlText w:val="%4."/>
      <w:lvlJc w:val="left"/>
      <w:pPr>
        <w:ind w:left="3524" w:hanging="360"/>
      </w:p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</w:lvl>
    <w:lvl w:ilvl="6" w:tplc="0809000F" w:tentative="1">
      <w:start w:val="1"/>
      <w:numFmt w:val="decimal"/>
      <w:lvlText w:val="%7."/>
      <w:lvlJc w:val="left"/>
      <w:pPr>
        <w:ind w:left="5684" w:hanging="360"/>
      </w:p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18D442E8"/>
    <w:multiLevelType w:val="hybridMultilevel"/>
    <w:tmpl w:val="DD6E4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E7F9E"/>
    <w:multiLevelType w:val="hybridMultilevel"/>
    <w:tmpl w:val="4D68F9A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3D5AA8"/>
    <w:multiLevelType w:val="hybridMultilevel"/>
    <w:tmpl w:val="5F4EABB2"/>
    <w:lvl w:ilvl="0" w:tplc="F6BAEC44">
      <w:numFmt w:val="bullet"/>
      <w:lvlText w:val="-"/>
      <w:lvlJc w:val="left"/>
      <w:pPr>
        <w:ind w:left="1139" w:hanging="360"/>
      </w:pPr>
      <w:rPr>
        <w:rFonts w:ascii="Lato" w:eastAsia="Times New Roman" w:hAnsi="Lato" w:cs="Times New Roman" w:hint="default"/>
      </w:rPr>
    </w:lvl>
    <w:lvl w:ilvl="1" w:tplc="04150003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7" w15:restartNumberingAfterBreak="0">
    <w:nsid w:val="25C94E59"/>
    <w:multiLevelType w:val="hybridMultilevel"/>
    <w:tmpl w:val="DAF440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B7B84"/>
    <w:multiLevelType w:val="multilevel"/>
    <w:tmpl w:val="BC80E9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B6A498A"/>
    <w:multiLevelType w:val="hybridMultilevel"/>
    <w:tmpl w:val="0DBC354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E52AB4"/>
    <w:multiLevelType w:val="multilevel"/>
    <w:tmpl w:val="BC80E9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014309B"/>
    <w:multiLevelType w:val="hybridMultilevel"/>
    <w:tmpl w:val="1FE4BC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D3159"/>
    <w:multiLevelType w:val="hybridMultilevel"/>
    <w:tmpl w:val="E640C5A6"/>
    <w:lvl w:ilvl="0" w:tplc="0415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3447472A"/>
    <w:multiLevelType w:val="hybridMultilevel"/>
    <w:tmpl w:val="E60AC0F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F42DC6"/>
    <w:multiLevelType w:val="multilevel"/>
    <w:tmpl w:val="BC80E9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63C5FC4"/>
    <w:multiLevelType w:val="hybridMultilevel"/>
    <w:tmpl w:val="5C4E77C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0849F3"/>
    <w:multiLevelType w:val="hybridMultilevel"/>
    <w:tmpl w:val="74E631B2"/>
    <w:lvl w:ilvl="0" w:tplc="F6BAEC44">
      <w:numFmt w:val="bullet"/>
      <w:lvlText w:val="-"/>
      <w:lvlJc w:val="left"/>
      <w:pPr>
        <w:ind w:left="1806" w:hanging="360"/>
      </w:pPr>
      <w:rPr>
        <w:rFonts w:ascii="Lato" w:eastAsia="Times New Roman" w:hAnsi="Lato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E01595"/>
    <w:multiLevelType w:val="hybridMultilevel"/>
    <w:tmpl w:val="6DFCD9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92501D"/>
    <w:multiLevelType w:val="hybridMultilevel"/>
    <w:tmpl w:val="0EC060FC"/>
    <w:lvl w:ilvl="0" w:tplc="8C3E9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854614C"/>
    <w:multiLevelType w:val="hybridMultilevel"/>
    <w:tmpl w:val="F7869BA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573385"/>
    <w:multiLevelType w:val="hybridMultilevel"/>
    <w:tmpl w:val="BAC4AAE2"/>
    <w:lvl w:ilvl="0" w:tplc="4B8811D0">
      <w:start w:val="1"/>
      <w:numFmt w:val="decimal"/>
      <w:pStyle w:val="Naglowek3"/>
      <w:lvlText w:val="2.%1  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326DD8"/>
    <w:multiLevelType w:val="hybridMultilevel"/>
    <w:tmpl w:val="F83A950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A4249A"/>
    <w:multiLevelType w:val="hybridMultilevel"/>
    <w:tmpl w:val="C8ACF8AC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6064D82"/>
    <w:multiLevelType w:val="hybridMultilevel"/>
    <w:tmpl w:val="705E342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D800D4"/>
    <w:multiLevelType w:val="hybridMultilevel"/>
    <w:tmpl w:val="6890B2A0"/>
    <w:lvl w:ilvl="0" w:tplc="6862F3F4"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6" w:hanging="360"/>
      </w:pPr>
    </w:lvl>
    <w:lvl w:ilvl="2" w:tplc="0415001B" w:tentative="1">
      <w:start w:val="1"/>
      <w:numFmt w:val="lowerRoman"/>
      <w:lvlText w:val="%3."/>
      <w:lvlJc w:val="right"/>
      <w:pPr>
        <w:ind w:left="3606" w:hanging="180"/>
      </w:pPr>
    </w:lvl>
    <w:lvl w:ilvl="3" w:tplc="0415000F" w:tentative="1">
      <w:start w:val="1"/>
      <w:numFmt w:val="decimal"/>
      <w:lvlText w:val="%4."/>
      <w:lvlJc w:val="left"/>
      <w:pPr>
        <w:ind w:left="4326" w:hanging="360"/>
      </w:pPr>
    </w:lvl>
    <w:lvl w:ilvl="4" w:tplc="04150019" w:tentative="1">
      <w:start w:val="1"/>
      <w:numFmt w:val="lowerLetter"/>
      <w:lvlText w:val="%5."/>
      <w:lvlJc w:val="left"/>
      <w:pPr>
        <w:ind w:left="5046" w:hanging="360"/>
      </w:pPr>
    </w:lvl>
    <w:lvl w:ilvl="5" w:tplc="0415001B" w:tentative="1">
      <w:start w:val="1"/>
      <w:numFmt w:val="lowerRoman"/>
      <w:lvlText w:val="%6."/>
      <w:lvlJc w:val="right"/>
      <w:pPr>
        <w:ind w:left="5766" w:hanging="180"/>
      </w:pPr>
    </w:lvl>
    <w:lvl w:ilvl="6" w:tplc="0415000F" w:tentative="1">
      <w:start w:val="1"/>
      <w:numFmt w:val="decimal"/>
      <w:lvlText w:val="%7."/>
      <w:lvlJc w:val="left"/>
      <w:pPr>
        <w:ind w:left="6486" w:hanging="360"/>
      </w:pPr>
    </w:lvl>
    <w:lvl w:ilvl="7" w:tplc="04150019" w:tentative="1">
      <w:start w:val="1"/>
      <w:numFmt w:val="lowerLetter"/>
      <w:lvlText w:val="%8."/>
      <w:lvlJc w:val="left"/>
      <w:pPr>
        <w:ind w:left="7206" w:hanging="360"/>
      </w:pPr>
    </w:lvl>
    <w:lvl w:ilvl="8" w:tplc="0415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25" w15:restartNumberingAfterBreak="0">
    <w:nsid w:val="6DC27E98"/>
    <w:multiLevelType w:val="hybridMultilevel"/>
    <w:tmpl w:val="85766F28"/>
    <w:lvl w:ilvl="0" w:tplc="C142BDB6">
      <w:start w:val="1"/>
      <w:numFmt w:val="upperRoman"/>
      <w:lvlText w:val="%1."/>
      <w:lvlJc w:val="left"/>
      <w:pPr>
        <w:ind w:left="252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6" w:hanging="360"/>
      </w:pPr>
    </w:lvl>
    <w:lvl w:ilvl="2" w:tplc="0415001B" w:tentative="1">
      <w:start w:val="1"/>
      <w:numFmt w:val="lowerRoman"/>
      <w:lvlText w:val="%3."/>
      <w:lvlJc w:val="right"/>
      <w:pPr>
        <w:ind w:left="3606" w:hanging="180"/>
      </w:pPr>
    </w:lvl>
    <w:lvl w:ilvl="3" w:tplc="0415000F" w:tentative="1">
      <w:start w:val="1"/>
      <w:numFmt w:val="decimal"/>
      <w:lvlText w:val="%4."/>
      <w:lvlJc w:val="left"/>
      <w:pPr>
        <w:ind w:left="4326" w:hanging="360"/>
      </w:pPr>
    </w:lvl>
    <w:lvl w:ilvl="4" w:tplc="04150019" w:tentative="1">
      <w:start w:val="1"/>
      <w:numFmt w:val="lowerLetter"/>
      <w:lvlText w:val="%5."/>
      <w:lvlJc w:val="left"/>
      <w:pPr>
        <w:ind w:left="5046" w:hanging="360"/>
      </w:pPr>
    </w:lvl>
    <w:lvl w:ilvl="5" w:tplc="0415001B" w:tentative="1">
      <w:start w:val="1"/>
      <w:numFmt w:val="lowerRoman"/>
      <w:lvlText w:val="%6."/>
      <w:lvlJc w:val="right"/>
      <w:pPr>
        <w:ind w:left="5766" w:hanging="180"/>
      </w:pPr>
    </w:lvl>
    <w:lvl w:ilvl="6" w:tplc="0415000F" w:tentative="1">
      <w:start w:val="1"/>
      <w:numFmt w:val="decimal"/>
      <w:lvlText w:val="%7."/>
      <w:lvlJc w:val="left"/>
      <w:pPr>
        <w:ind w:left="6486" w:hanging="360"/>
      </w:pPr>
    </w:lvl>
    <w:lvl w:ilvl="7" w:tplc="04150019" w:tentative="1">
      <w:start w:val="1"/>
      <w:numFmt w:val="lowerLetter"/>
      <w:lvlText w:val="%8."/>
      <w:lvlJc w:val="left"/>
      <w:pPr>
        <w:ind w:left="7206" w:hanging="360"/>
      </w:pPr>
    </w:lvl>
    <w:lvl w:ilvl="8" w:tplc="0415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26" w15:restartNumberingAfterBreak="0">
    <w:nsid w:val="6E755542"/>
    <w:multiLevelType w:val="hybridMultilevel"/>
    <w:tmpl w:val="D368BF92"/>
    <w:lvl w:ilvl="0" w:tplc="F6BAEC44">
      <w:numFmt w:val="bullet"/>
      <w:lvlText w:val="-"/>
      <w:lvlJc w:val="left"/>
      <w:pPr>
        <w:ind w:left="1806" w:hanging="360"/>
      </w:pPr>
      <w:rPr>
        <w:rFonts w:ascii="Lato" w:eastAsia="Times New Roman" w:hAnsi="Lato" w:cs="Times New Roman" w:hint="default"/>
      </w:rPr>
    </w:lvl>
    <w:lvl w:ilvl="1" w:tplc="04150003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27" w15:restartNumberingAfterBreak="0">
    <w:nsid w:val="71313D8E"/>
    <w:multiLevelType w:val="hybridMultilevel"/>
    <w:tmpl w:val="D6D8DD94"/>
    <w:lvl w:ilvl="0" w:tplc="7BEEDF34">
      <w:start w:val="1"/>
      <w:numFmt w:val="decimal"/>
      <w:pStyle w:val="Nagwek1"/>
      <w:lvlText w:val="%1. 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C575D86"/>
    <w:multiLevelType w:val="hybridMultilevel"/>
    <w:tmpl w:val="17CA0C58"/>
    <w:lvl w:ilvl="0" w:tplc="61C65978">
      <w:start w:val="1"/>
      <w:numFmt w:val="decimal"/>
      <w:pStyle w:val="Nagwek2"/>
      <w:lvlText w:val="1.%1  "/>
      <w:lvlJc w:val="left"/>
      <w:pPr>
        <w:ind w:left="360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27"/>
    <w:lvlOverride w:ilvl="0">
      <w:startOverride w:val="1"/>
    </w:lvlOverride>
  </w:num>
  <w:num w:numId="4">
    <w:abstractNumId w:val="3"/>
  </w:num>
  <w:num w:numId="5">
    <w:abstractNumId w:val="27"/>
    <w:lvlOverride w:ilvl="0">
      <w:startOverride w:val="1"/>
    </w:lvlOverride>
  </w:num>
  <w:num w:numId="6">
    <w:abstractNumId w:val="20"/>
  </w:num>
  <w:num w:numId="7">
    <w:abstractNumId w:val="27"/>
    <w:lvlOverride w:ilvl="0">
      <w:startOverride w:val="1"/>
    </w:lvlOverride>
  </w:num>
  <w:num w:numId="8">
    <w:abstractNumId w:val="27"/>
    <w:lvlOverride w:ilvl="0">
      <w:startOverride w:val="1"/>
    </w:lvlOverride>
  </w:num>
  <w:num w:numId="9">
    <w:abstractNumId w:val="27"/>
    <w:lvlOverride w:ilvl="0">
      <w:startOverride w:val="1"/>
    </w:lvlOverride>
  </w:num>
  <w:num w:numId="10">
    <w:abstractNumId w:val="8"/>
  </w:num>
  <w:num w:numId="11">
    <w:abstractNumId w:val="26"/>
  </w:num>
  <w:num w:numId="12">
    <w:abstractNumId w:val="24"/>
  </w:num>
  <w:num w:numId="13">
    <w:abstractNumId w:val="25"/>
  </w:num>
  <w:num w:numId="14">
    <w:abstractNumId w:val="16"/>
  </w:num>
  <w:num w:numId="15">
    <w:abstractNumId w:val="7"/>
  </w:num>
  <w:num w:numId="16">
    <w:abstractNumId w:val="13"/>
  </w:num>
  <w:num w:numId="17">
    <w:abstractNumId w:val="14"/>
  </w:num>
  <w:num w:numId="18">
    <w:abstractNumId w:val="10"/>
  </w:num>
  <w:num w:numId="19">
    <w:abstractNumId w:val="6"/>
  </w:num>
  <w:num w:numId="20">
    <w:abstractNumId w:val="21"/>
  </w:num>
  <w:num w:numId="21">
    <w:abstractNumId w:val="19"/>
  </w:num>
  <w:num w:numId="22">
    <w:abstractNumId w:val="5"/>
  </w:num>
  <w:num w:numId="23">
    <w:abstractNumId w:val="23"/>
  </w:num>
  <w:num w:numId="24">
    <w:abstractNumId w:val="15"/>
  </w:num>
  <w:num w:numId="25">
    <w:abstractNumId w:val="9"/>
  </w:num>
  <w:num w:numId="26">
    <w:abstractNumId w:val="17"/>
  </w:num>
  <w:num w:numId="27">
    <w:abstractNumId w:val="22"/>
  </w:num>
  <w:num w:numId="28">
    <w:abstractNumId w:val="12"/>
  </w:num>
  <w:num w:numId="29">
    <w:abstractNumId w:val="1"/>
  </w:num>
  <w:num w:numId="30">
    <w:abstractNumId w:val="4"/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11"/>
  </w:num>
  <w:num w:numId="34">
    <w:abstractNumId w:val="28"/>
  </w:num>
  <w:num w:numId="35">
    <w:abstractNumId w:val="28"/>
    <w:lvlOverride w:ilvl="0">
      <w:startOverride w:val="1"/>
    </w:lvlOverride>
  </w:num>
  <w:num w:numId="36">
    <w:abstractNumId w:val="2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ocumentProtection w:edit="readOnly" w:enforcement="1" w:cryptProviderType="rsaAES" w:cryptAlgorithmClass="hash" w:cryptAlgorithmType="typeAny" w:cryptAlgorithmSid="14" w:cryptSpinCount="100000" w:hash="kiGYYeLX9Z1uyVStuf68h5Qm80jo46o+ATpg/4MQMKGnu7BntpVd9W0lf82HYEMXyo9d1Dlk2VxPQ5WGsCokTg==" w:salt="NZESlU95nxCefJ/aIfIFcQ=="/>
  <w:defaultTabStop w:val="720"/>
  <w:hyphenationZone w:val="425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62"/>
    <w:rsid w:val="00000661"/>
    <w:rsid w:val="00000882"/>
    <w:rsid w:val="00000AFD"/>
    <w:rsid w:val="00000B5C"/>
    <w:rsid w:val="00000EE3"/>
    <w:rsid w:val="00000FA0"/>
    <w:rsid w:val="00001304"/>
    <w:rsid w:val="000013B2"/>
    <w:rsid w:val="000014EA"/>
    <w:rsid w:val="00001CFD"/>
    <w:rsid w:val="00001E7A"/>
    <w:rsid w:val="00002667"/>
    <w:rsid w:val="00002D72"/>
    <w:rsid w:val="000038EB"/>
    <w:rsid w:val="00003E2B"/>
    <w:rsid w:val="00003EC1"/>
    <w:rsid w:val="000040F2"/>
    <w:rsid w:val="0000471F"/>
    <w:rsid w:val="00004780"/>
    <w:rsid w:val="00004AE2"/>
    <w:rsid w:val="00004EDA"/>
    <w:rsid w:val="0000545B"/>
    <w:rsid w:val="000055C0"/>
    <w:rsid w:val="00005784"/>
    <w:rsid w:val="00005DED"/>
    <w:rsid w:val="00005F07"/>
    <w:rsid w:val="00006BF0"/>
    <w:rsid w:val="0000755E"/>
    <w:rsid w:val="000076BD"/>
    <w:rsid w:val="00007B69"/>
    <w:rsid w:val="00007C75"/>
    <w:rsid w:val="000102C9"/>
    <w:rsid w:val="00010B25"/>
    <w:rsid w:val="00010C2A"/>
    <w:rsid w:val="000111E4"/>
    <w:rsid w:val="00011915"/>
    <w:rsid w:val="00011E53"/>
    <w:rsid w:val="000121E3"/>
    <w:rsid w:val="000126B9"/>
    <w:rsid w:val="00012733"/>
    <w:rsid w:val="00012A7A"/>
    <w:rsid w:val="00012B62"/>
    <w:rsid w:val="00012E3E"/>
    <w:rsid w:val="00012E5A"/>
    <w:rsid w:val="00012E9F"/>
    <w:rsid w:val="000131F6"/>
    <w:rsid w:val="000135B6"/>
    <w:rsid w:val="00013916"/>
    <w:rsid w:val="00013EF3"/>
    <w:rsid w:val="000140E5"/>
    <w:rsid w:val="00014321"/>
    <w:rsid w:val="0001477C"/>
    <w:rsid w:val="00014AC0"/>
    <w:rsid w:val="0001522D"/>
    <w:rsid w:val="0001527C"/>
    <w:rsid w:val="00015341"/>
    <w:rsid w:val="0001551A"/>
    <w:rsid w:val="0001590F"/>
    <w:rsid w:val="00016070"/>
    <w:rsid w:val="00016E7E"/>
    <w:rsid w:val="00016F07"/>
    <w:rsid w:val="00017095"/>
    <w:rsid w:val="0001717F"/>
    <w:rsid w:val="000176B4"/>
    <w:rsid w:val="00017910"/>
    <w:rsid w:val="0001791B"/>
    <w:rsid w:val="00017E81"/>
    <w:rsid w:val="000200CF"/>
    <w:rsid w:val="00020626"/>
    <w:rsid w:val="00020803"/>
    <w:rsid w:val="0002182F"/>
    <w:rsid w:val="000218FD"/>
    <w:rsid w:val="00021A64"/>
    <w:rsid w:val="00021D61"/>
    <w:rsid w:val="00021FFF"/>
    <w:rsid w:val="00022499"/>
    <w:rsid w:val="00022526"/>
    <w:rsid w:val="0002294E"/>
    <w:rsid w:val="00022E47"/>
    <w:rsid w:val="00022EA7"/>
    <w:rsid w:val="00022F16"/>
    <w:rsid w:val="000232E5"/>
    <w:rsid w:val="0002344C"/>
    <w:rsid w:val="0002345A"/>
    <w:rsid w:val="00023B73"/>
    <w:rsid w:val="000244CE"/>
    <w:rsid w:val="0002467C"/>
    <w:rsid w:val="00024C5D"/>
    <w:rsid w:val="00024E9F"/>
    <w:rsid w:val="00024F6C"/>
    <w:rsid w:val="00025380"/>
    <w:rsid w:val="00025567"/>
    <w:rsid w:val="00025611"/>
    <w:rsid w:val="00025658"/>
    <w:rsid w:val="0002568B"/>
    <w:rsid w:val="00025863"/>
    <w:rsid w:val="00025AF2"/>
    <w:rsid w:val="0002640A"/>
    <w:rsid w:val="00026A90"/>
    <w:rsid w:val="00027025"/>
    <w:rsid w:val="000273AD"/>
    <w:rsid w:val="000276D8"/>
    <w:rsid w:val="00030223"/>
    <w:rsid w:val="000305DA"/>
    <w:rsid w:val="00030625"/>
    <w:rsid w:val="00030C8D"/>
    <w:rsid w:val="00030DBB"/>
    <w:rsid w:val="0003100C"/>
    <w:rsid w:val="00031020"/>
    <w:rsid w:val="00031412"/>
    <w:rsid w:val="000315C3"/>
    <w:rsid w:val="00031799"/>
    <w:rsid w:val="000329AD"/>
    <w:rsid w:val="00032BE1"/>
    <w:rsid w:val="00032F96"/>
    <w:rsid w:val="00032F9A"/>
    <w:rsid w:val="00033158"/>
    <w:rsid w:val="00033295"/>
    <w:rsid w:val="00034297"/>
    <w:rsid w:val="000342F5"/>
    <w:rsid w:val="000348E7"/>
    <w:rsid w:val="0003499F"/>
    <w:rsid w:val="00034F26"/>
    <w:rsid w:val="000352DC"/>
    <w:rsid w:val="00035BCD"/>
    <w:rsid w:val="00035CE4"/>
    <w:rsid w:val="00035E74"/>
    <w:rsid w:val="00035F23"/>
    <w:rsid w:val="00036466"/>
    <w:rsid w:val="000371E1"/>
    <w:rsid w:val="00037623"/>
    <w:rsid w:val="0003769F"/>
    <w:rsid w:val="000376DD"/>
    <w:rsid w:val="00037D93"/>
    <w:rsid w:val="00037F6F"/>
    <w:rsid w:val="00040127"/>
    <w:rsid w:val="0004024D"/>
    <w:rsid w:val="000408D8"/>
    <w:rsid w:val="0004090B"/>
    <w:rsid w:val="00040AD0"/>
    <w:rsid w:val="00040D0B"/>
    <w:rsid w:val="00040D97"/>
    <w:rsid w:val="00040DEA"/>
    <w:rsid w:val="00040F8A"/>
    <w:rsid w:val="0004106B"/>
    <w:rsid w:val="000410FA"/>
    <w:rsid w:val="00041172"/>
    <w:rsid w:val="000411E1"/>
    <w:rsid w:val="000414D9"/>
    <w:rsid w:val="000417CB"/>
    <w:rsid w:val="00041AF2"/>
    <w:rsid w:val="00042754"/>
    <w:rsid w:val="0004289A"/>
    <w:rsid w:val="00042971"/>
    <w:rsid w:val="00043878"/>
    <w:rsid w:val="00043A70"/>
    <w:rsid w:val="00043DC2"/>
    <w:rsid w:val="00043E1F"/>
    <w:rsid w:val="00043FE1"/>
    <w:rsid w:val="00044084"/>
    <w:rsid w:val="0004418C"/>
    <w:rsid w:val="00044284"/>
    <w:rsid w:val="000442C2"/>
    <w:rsid w:val="00044568"/>
    <w:rsid w:val="00044707"/>
    <w:rsid w:val="00044A18"/>
    <w:rsid w:val="00044C8C"/>
    <w:rsid w:val="00044D33"/>
    <w:rsid w:val="00045097"/>
    <w:rsid w:val="000450C3"/>
    <w:rsid w:val="000454C5"/>
    <w:rsid w:val="00045573"/>
    <w:rsid w:val="00045613"/>
    <w:rsid w:val="000457A4"/>
    <w:rsid w:val="00045870"/>
    <w:rsid w:val="00045B0B"/>
    <w:rsid w:val="00046756"/>
    <w:rsid w:val="000467F1"/>
    <w:rsid w:val="00046BA7"/>
    <w:rsid w:val="00046D4F"/>
    <w:rsid w:val="00046E34"/>
    <w:rsid w:val="0004711C"/>
    <w:rsid w:val="00047279"/>
    <w:rsid w:val="000474C2"/>
    <w:rsid w:val="00047545"/>
    <w:rsid w:val="000476DF"/>
    <w:rsid w:val="0004777E"/>
    <w:rsid w:val="00047ABD"/>
    <w:rsid w:val="00047ADB"/>
    <w:rsid w:val="00047E13"/>
    <w:rsid w:val="0005035A"/>
    <w:rsid w:val="00050AA3"/>
    <w:rsid w:val="00050B09"/>
    <w:rsid w:val="00050B8A"/>
    <w:rsid w:val="00050C6B"/>
    <w:rsid w:val="00050D3C"/>
    <w:rsid w:val="00051002"/>
    <w:rsid w:val="0005193A"/>
    <w:rsid w:val="00051C82"/>
    <w:rsid w:val="00051F60"/>
    <w:rsid w:val="0005231E"/>
    <w:rsid w:val="00052360"/>
    <w:rsid w:val="00052C4C"/>
    <w:rsid w:val="00053077"/>
    <w:rsid w:val="0005375E"/>
    <w:rsid w:val="000538DF"/>
    <w:rsid w:val="00053A3F"/>
    <w:rsid w:val="00053A43"/>
    <w:rsid w:val="00053C72"/>
    <w:rsid w:val="00053D0B"/>
    <w:rsid w:val="0005425E"/>
    <w:rsid w:val="00054312"/>
    <w:rsid w:val="00054C0F"/>
    <w:rsid w:val="00054ED4"/>
    <w:rsid w:val="000550F4"/>
    <w:rsid w:val="00055173"/>
    <w:rsid w:val="00055181"/>
    <w:rsid w:val="0005528C"/>
    <w:rsid w:val="000555C4"/>
    <w:rsid w:val="00055920"/>
    <w:rsid w:val="0005595F"/>
    <w:rsid w:val="00055B73"/>
    <w:rsid w:val="00055BD2"/>
    <w:rsid w:val="00055BEC"/>
    <w:rsid w:val="00055C60"/>
    <w:rsid w:val="00055C89"/>
    <w:rsid w:val="00055DE3"/>
    <w:rsid w:val="00056220"/>
    <w:rsid w:val="0005662D"/>
    <w:rsid w:val="00056FFA"/>
    <w:rsid w:val="00057737"/>
    <w:rsid w:val="00057DF2"/>
    <w:rsid w:val="000602D2"/>
    <w:rsid w:val="0006048E"/>
    <w:rsid w:val="000609A7"/>
    <w:rsid w:val="00060B19"/>
    <w:rsid w:val="00060E38"/>
    <w:rsid w:val="00060E59"/>
    <w:rsid w:val="000614AF"/>
    <w:rsid w:val="000614DE"/>
    <w:rsid w:val="000618E9"/>
    <w:rsid w:val="00061A4A"/>
    <w:rsid w:val="00061B30"/>
    <w:rsid w:val="00061B4A"/>
    <w:rsid w:val="00062018"/>
    <w:rsid w:val="0006216D"/>
    <w:rsid w:val="000624D2"/>
    <w:rsid w:val="0006282D"/>
    <w:rsid w:val="000628CD"/>
    <w:rsid w:val="00063312"/>
    <w:rsid w:val="000634FF"/>
    <w:rsid w:val="00064143"/>
    <w:rsid w:val="00064174"/>
    <w:rsid w:val="00064220"/>
    <w:rsid w:val="00064841"/>
    <w:rsid w:val="00064A49"/>
    <w:rsid w:val="00064A9C"/>
    <w:rsid w:val="00064C34"/>
    <w:rsid w:val="00064C61"/>
    <w:rsid w:val="00065065"/>
    <w:rsid w:val="00065AFC"/>
    <w:rsid w:val="00065D7D"/>
    <w:rsid w:val="00065ED5"/>
    <w:rsid w:val="000660A3"/>
    <w:rsid w:val="00066156"/>
    <w:rsid w:val="0006688F"/>
    <w:rsid w:val="000668F5"/>
    <w:rsid w:val="00066BAF"/>
    <w:rsid w:val="000677A3"/>
    <w:rsid w:val="00067848"/>
    <w:rsid w:val="00067D3C"/>
    <w:rsid w:val="00067E0E"/>
    <w:rsid w:val="00067F62"/>
    <w:rsid w:val="000701C9"/>
    <w:rsid w:val="000704C8"/>
    <w:rsid w:val="00070745"/>
    <w:rsid w:val="00070815"/>
    <w:rsid w:val="00070F0E"/>
    <w:rsid w:val="00071161"/>
    <w:rsid w:val="00071390"/>
    <w:rsid w:val="0007163B"/>
    <w:rsid w:val="000729C0"/>
    <w:rsid w:val="00072AD4"/>
    <w:rsid w:val="000736D4"/>
    <w:rsid w:val="000737F5"/>
    <w:rsid w:val="00073821"/>
    <w:rsid w:val="000739DD"/>
    <w:rsid w:val="00073A63"/>
    <w:rsid w:val="00073AAE"/>
    <w:rsid w:val="00073B5E"/>
    <w:rsid w:val="00073BE1"/>
    <w:rsid w:val="00073D67"/>
    <w:rsid w:val="00073FEC"/>
    <w:rsid w:val="00074092"/>
    <w:rsid w:val="0007451E"/>
    <w:rsid w:val="00074664"/>
    <w:rsid w:val="00074689"/>
    <w:rsid w:val="000747F2"/>
    <w:rsid w:val="00074B5A"/>
    <w:rsid w:val="00074BBC"/>
    <w:rsid w:val="00074EB6"/>
    <w:rsid w:val="00075673"/>
    <w:rsid w:val="00075FB7"/>
    <w:rsid w:val="00076947"/>
    <w:rsid w:val="0007717A"/>
    <w:rsid w:val="00077235"/>
    <w:rsid w:val="0007799B"/>
    <w:rsid w:val="000779CA"/>
    <w:rsid w:val="00080484"/>
    <w:rsid w:val="00080650"/>
    <w:rsid w:val="00080C4C"/>
    <w:rsid w:val="00080EAF"/>
    <w:rsid w:val="0008105B"/>
    <w:rsid w:val="00081726"/>
    <w:rsid w:val="00081D68"/>
    <w:rsid w:val="00082024"/>
    <w:rsid w:val="00082421"/>
    <w:rsid w:val="00082763"/>
    <w:rsid w:val="0008286F"/>
    <w:rsid w:val="00082DFC"/>
    <w:rsid w:val="00082ED8"/>
    <w:rsid w:val="0008353A"/>
    <w:rsid w:val="00083668"/>
    <w:rsid w:val="00083692"/>
    <w:rsid w:val="00083B04"/>
    <w:rsid w:val="00083CF9"/>
    <w:rsid w:val="000840FA"/>
    <w:rsid w:val="000843CE"/>
    <w:rsid w:val="0008445A"/>
    <w:rsid w:val="000847AE"/>
    <w:rsid w:val="00084A2A"/>
    <w:rsid w:val="00084E42"/>
    <w:rsid w:val="000851C9"/>
    <w:rsid w:val="000852AC"/>
    <w:rsid w:val="0008533C"/>
    <w:rsid w:val="000853DE"/>
    <w:rsid w:val="000858F5"/>
    <w:rsid w:val="00085EC3"/>
    <w:rsid w:val="00085EF1"/>
    <w:rsid w:val="00085F10"/>
    <w:rsid w:val="000861B7"/>
    <w:rsid w:val="00086430"/>
    <w:rsid w:val="000865A1"/>
    <w:rsid w:val="000868BA"/>
    <w:rsid w:val="00086FBB"/>
    <w:rsid w:val="00087058"/>
    <w:rsid w:val="00087AAA"/>
    <w:rsid w:val="00087C15"/>
    <w:rsid w:val="00087F85"/>
    <w:rsid w:val="00087FAF"/>
    <w:rsid w:val="00090049"/>
    <w:rsid w:val="00090343"/>
    <w:rsid w:val="00091007"/>
    <w:rsid w:val="0009104A"/>
    <w:rsid w:val="000910A5"/>
    <w:rsid w:val="00091578"/>
    <w:rsid w:val="0009169D"/>
    <w:rsid w:val="00091897"/>
    <w:rsid w:val="00091B15"/>
    <w:rsid w:val="00091B3A"/>
    <w:rsid w:val="00092423"/>
    <w:rsid w:val="000928AC"/>
    <w:rsid w:val="00092EA2"/>
    <w:rsid w:val="00092F60"/>
    <w:rsid w:val="00093105"/>
    <w:rsid w:val="000932D9"/>
    <w:rsid w:val="00093732"/>
    <w:rsid w:val="00093836"/>
    <w:rsid w:val="000939B1"/>
    <w:rsid w:val="00093CAD"/>
    <w:rsid w:val="00093D5A"/>
    <w:rsid w:val="00094129"/>
    <w:rsid w:val="000943F3"/>
    <w:rsid w:val="000946B4"/>
    <w:rsid w:val="0009482E"/>
    <w:rsid w:val="000949BB"/>
    <w:rsid w:val="00095427"/>
    <w:rsid w:val="000955C0"/>
    <w:rsid w:val="000956DE"/>
    <w:rsid w:val="000968B4"/>
    <w:rsid w:val="0009699D"/>
    <w:rsid w:val="00096A58"/>
    <w:rsid w:val="00096BA6"/>
    <w:rsid w:val="00096DF9"/>
    <w:rsid w:val="000975D4"/>
    <w:rsid w:val="0009791B"/>
    <w:rsid w:val="00097C02"/>
    <w:rsid w:val="00097D27"/>
    <w:rsid w:val="00097F0B"/>
    <w:rsid w:val="000A04EC"/>
    <w:rsid w:val="000A0705"/>
    <w:rsid w:val="000A08E8"/>
    <w:rsid w:val="000A1AF0"/>
    <w:rsid w:val="000A1BBA"/>
    <w:rsid w:val="000A1C1A"/>
    <w:rsid w:val="000A1FEA"/>
    <w:rsid w:val="000A21E7"/>
    <w:rsid w:val="000A2298"/>
    <w:rsid w:val="000A2588"/>
    <w:rsid w:val="000A26D2"/>
    <w:rsid w:val="000A2751"/>
    <w:rsid w:val="000A2919"/>
    <w:rsid w:val="000A3112"/>
    <w:rsid w:val="000A312E"/>
    <w:rsid w:val="000A3429"/>
    <w:rsid w:val="000A3575"/>
    <w:rsid w:val="000A36AD"/>
    <w:rsid w:val="000A3756"/>
    <w:rsid w:val="000A39F4"/>
    <w:rsid w:val="000A45E6"/>
    <w:rsid w:val="000A467A"/>
    <w:rsid w:val="000A4F9A"/>
    <w:rsid w:val="000A51AC"/>
    <w:rsid w:val="000A51C2"/>
    <w:rsid w:val="000A55E8"/>
    <w:rsid w:val="000A5A0F"/>
    <w:rsid w:val="000A5A9A"/>
    <w:rsid w:val="000A5DCB"/>
    <w:rsid w:val="000A603B"/>
    <w:rsid w:val="000A6197"/>
    <w:rsid w:val="000A6429"/>
    <w:rsid w:val="000A688C"/>
    <w:rsid w:val="000A6AC1"/>
    <w:rsid w:val="000A71C0"/>
    <w:rsid w:val="000A73C9"/>
    <w:rsid w:val="000A77CB"/>
    <w:rsid w:val="000A77E0"/>
    <w:rsid w:val="000A7A2C"/>
    <w:rsid w:val="000B033A"/>
    <w:rsid w:val="000B049A"/>
    <w:rsid w:val="000B050C"/>
    <w:rsid w:val="000B0D9A"/>
    <w:rsid w:val="000B0ED3"/>
    <w:rsid w:val="000B1139"/>
    <w:rsid w:val="000B1209"/>
    <w:rsid w:val="000B1A7D"/>
    <w:rsid w:val="000B2434"/>
    <w:rsid w:val="000B2479"/>
    <w:rsid w:val="000B2977"/>
    <w:rsid w:val="000B3289"/>
    <w:rsid w:val="000B3302"/>
    <w:rsid w:val="000B3509"/>
    <w:rsid w:val="000B379F"/>
    <w:rsid w:val="000B38A7"/>
    <w:rsid w:val="000B3C23"/>
    <w:rsid w:val="000B3CAB"/>
    <w:rsid w:val="000B3CC5"/>
    <w:rsid w:val="000B3D32"/>
    <w:rsid w:val="000B40A7"/>
    <w:rsid w:val="000B428D"/>
    <w:rsid w:val="000B4427"/>
    <w:rsid w:val="000B4567"/>
    <w:rsid w:val="000B48E7"/>
    <w:rsid w:val="000B4D78"/>
    <w:rsid w:val="000B5018"/>
    <w:rsid w:val="000B5135"/>
    <w:rsid w:val="000B52F5"/>
    <w:rsid w:val="000B540B"/>
    <w:rsid w:val="000B5A00"/>
    <w:rsid w:val="000B5E14"/>
    <w:rsid w:val="000B6129"/>
    <w:rsid w:val="000B6B32"/>
    <w:rsid w:val="000B7899"/>
    <w:rsid w:val="000B7B76"/>
    <w:rsid w:val="000B7E76"/>
    <w:rsid w:val="000B7EAA"/>
    <w:rsid w:val="000C0173"/>
    <w:rsid w:val="000C0181"/>
    <w:rsid w:val="000C03E3"/>
    <w:rsid w:val="000C09C2"/>
    <w:rsid w:val="000C12B5"/>
    <w:rsid w:val="000C163D"/>
    <w:rsid w:val="000C1873"/>
    <w:rsid w:val="000C1E62"/>
    <w:rsid w:val="000C1EEF"/>
    <w:rsid w:val="000C214E"/>
    <w:rsid w:val="000C21FC"/>
    <w:rsid w:val="000C23CB"/>
    <w:rsid w:val="000C2533"/>
    <w:rsid w:val="000C289B"/>
    <w:rsid w:val="000C2BE4"/>
    <w:rsid w:val="000C2F03"/>
    <w:rsid w:val="000C328C"/>
    <w:rsid w:val="000C32A9"/>
    <w:rsid w:val="000C366D"/>
    <w:rsid w:val="000C425F"/>
    <w:rsid w:val="000C440B"/>
    <w:rsid w:val="000C475F"/>
    <w:rsid w:val="000C4783"/>
    <w:rsid w:val="000C492E"/>
    <w:rsid w:val="000C4C63"/>
    <w:rsid w:val="000C4DFC"/>
    <w:rsid w:val="000C5232"/>
    <w:rsid w:val="000C5639"/>
    <w:rsid w:val="000C5AB4"/>
    <w:rsid w:val="000C601E"/>
    <w:rsid w:val="000C67E1"/>
    <w:rsid w:val="000C7158"/>
    <w:rsid w:val="000C718E"/>
    <w:rsid w:val="000C75E0"/>
    <w:rsid w:val="000C777C"/>
    <w:rsid w:val="000C7D1D"/>
    <w:rsid w:val="000C7D4C"/>
    <w:rsid w:val="000C7DA5"/>
    <w:rsid w:val="000D0527"/>
    <w:rsid w:val="000D0820"/>
    <w:rsid w:val="000D0D0C"/>
    <w:rsid w:val="000D15FE"/>
    <w:rsid w:val="000D19D9"/>
    <w:rsid w:val="000D1A2B"/>
    <w:rsid w:val="000D1C0D"/>
    <w:rsid w:val="000D1F7A"/>
    <w:rsid w:val="000D266F"/>
    <w:rsid w:val="000D2976"/>
    <w:rsid w:val="000D2F56"/>
    <w:rsid w:val="000D3287"/>
    <w:rsid w:val="000D4231"/>
    <w:rsid w:val="000D424F"/>
    <w:rsid w:val="000D46C0"/>
    <w:rsid w:val="000D4964"/>
    <w:rsid w:val="000D4AB7"/>
    <w:rsid w:val="000D4B27"/>
    <w:rsid w:val="000D4DD5"/>
    <w:rsid w:val="000D4E4F"/>
    <w:rsid w:val="000D5315"/>
    <w:rsid w:val="000D5354"/>
    <w:rsid w:val="000D54F7"/>
    <w:rsid w:val="000D5A4C"/>
    <w:rsid w:val="000D5D2C"/>
    <w:rsid w:val="000D5EE1"/>
    <w:rsid w:val="000D6125"/>
    <w:rsid w:val="000D61B5"/>
    <w:rsid w:val="000D685B"/>
    <w:rsid w:val="000D6D72"/>
    <w:rsid w:val="000D6EC2"/>
    <w:rsid w:val="000D7124"/>
    <w:rsid w:val="000D736D"/>
    <w:rsid w:val="000D787F"/>
    <w:rsid w:val="000D7C98"/>
    <w:rsid w:val="000E0038"/>
    <w:rsid w:val="000E01E8"/>
    <w:rsid w:val="000E0569"/>
    <w:rsid w:val="000E06DE"/>
    <w:rsid w:val="000E16D3"/>
    <w:rsid w:val="000E1778"/>
    <w:rsid w:val="000E1C88"/>
    <w:rsid w:val="000E1D74"/>
    <w:rsid w:val="000E1D8B"/>
    <w:rsid w:val="000E2000"/>
    <w:rsid w:val="000E20FC"/>
    <w:rsid w:val="000E220F"/>
    <w:rsid w:val="000E25BC"/>
    <w:rsid w:val="000E298C"/>
    <w:rsid w:val="000E29C6"/>
    <w:rsid w:val="000E2B25"/>
    <w:rsid w:val="000E2DB4"/>
    <w:rsid w:val="000E305C"/>
    <w:rsid w:val="000E308E"/>
    <w:rsid w:val="000E30B8"/>
    <w:rsid w:val="000E399D"/>
    <w:rsid w:val="000E4363"/>
    <w:rsid w:val="000E4B98"/>
    <w:rsid w:val="000E4BDD"/>
    <w:rsid w:val="000E4E91"/>
    <w:rsid w:val="000E4F8B"/>
    <w:rsid w:val="000E5C58"/>
    <w:rsid w:val="000E5C8D"/>
    <w:rsid w:val="000E5DFE"/>
    <w:rsid w:val="000E6485"/>
    <w:rsid w:val="000E66B3"/>
    <w:rsid w:val="000E6AE8"/>
    <w:rsid w:val="000E71F8"/>
    <w:rsid w:val="000E71FF"/>
    <w:rsid w:val="000E72B3"/>
    <w:rsid w:val="000E7397"/>
    <w:rsid w:val="000E743B"/>
    <w:rsid w:val="000E74A1"/>
    <w:rsid w:val="000E7853"/>
    <w:rsid w:val="000E7AAF"/>
    <w:rsid w:val="000E7D18"/>
    <w:rsid w:val="000F01FB"/>
    <w:rsid w:val="000F0259"/>
    <w:rsid w:val="000F0640"/>
    <w:rsid w:val="000F121F"/>
    <w:rsid w:val="000F125A"/>
    <w:rsid w:val="000F13EA"/>
    <w:rsid w:val="000F1613"/>
    <w:rsid w:val="000F1659"/>
    <w:rsid w:val="000F171F"/>
    <w:rsid w:val="000F188A"/>
    <w:rsid w:val="000F18A7"/>
    <w:rsid w:val="000F18DA"/>
    <w:rsid w:val="000F1B3F"/>
    <w:rsid w:val="000F1D46"/>
    <w:rsid w:val="000F2032"/>
    <w:rsid w:val="000F2196"/>
    <w:rsid w:val="000F229F"/>
    <w:rsid w:val="000F2751"/>
    <w:rsid w:val="000F2859"/>
    <w:rsid w:val="000F2995"/>
    <w:rsid w:val="000F29DD"/>
    <w:rsid w:val="000F2D82"/>
    <w:rsid w:val="000F2DF3"/>
    <w:rsid w:val="000F2E59"/>
    <w:rsid w:val="000F2F70"/>
    <w:rsid w:val="000F3173"/>
    <w:rsid w:val="000F31C5"/>
    <w:rsid w:val="000F3566"/>
    <w:rsid w:val="000F3BA7"/>
    <w:rsid w:val="000F4010"/>
    <w:rsid w:val="000F401D"/>
    <w:rsid w:val="000F41D3"/>
    <w:rsid w:val="000F42ED"/>
    <w:rsid w:val="000F4DAF"/>
    <w:rsid w:val="000F4EC7"/>
    <w:rsid w:val="000F550A"/>
    <w:rsid w:val="000F57CD"/>
    <w:rsid w:val="000F58EC"/>
    <w:rsid w:val="000F5AB8"/>
    <w:rsid w:val="000F5B50"/>
    <w:rsid w:val="000F5C86"/>
    <w:rsid w:val="000F5DFC"/>
    <w:rsid w:val="000F612B"/>
    <w:rsid w:val="000F636B"/>
    <w:rsid w:val="000F64A8"/>
    <w:rsid w:val="000F68EF"/>
    <w:rsid w:val="000F6BD4"/>
    <w:rsid w:val="000F709C"/>
    <w:rsid w:val="000F73D8"/>
    <w:rsid w:val="000F759F"/>
    <w:rsid w:val="00100014"/>
    <w:rsid w:val="001000AA"/>
    <w:rsid w:val="001003A2"/>
    <w:rsid w:val="0010075E"/>
    <w:rsid w:val="00100920"/>
    <w:rsid w:val="00100C3A"/>
    <w:rsid w:val="00100FA0"/>
    <w:rsid w:val="00101249"/>
    <w:rsid w:val="00101390"/>
    <w:rsid w:val="0010170F"/>
    <w:rsid w:val="001019A4"/>
    <w:rsid w:val="00101A8C"/>
    <w:rsid w:val="00101FA3"/>
    <w:rsid w:val="001029E1"/>
    <w:rsid w:val="00102DAC"/>
    <w:rsid w:val="00103A74"/>
    <w:rsid w:val="00103D39"/>
    <w:rsid w:val="00103D51"/>
    <w:rsid w:val="0010408F"/>
    <w:rsid w:val="00104424"/>
    <w:rsid w:val="00104A19"/>
    <w:rsid w:val="00104B09"/>
    <w:rsid w:val="00104B55"/>
    <w:rsid w:val="00104C5E"/>
    <w:rsid w:val="00104FB9"/>
    <w:rsid w:val="001050A4"/>
    <w:rsid w:val="001053DB"/>
    <w:rsid w:val="001056E8"/>
    <w:rsid w:val="00105A03"/>
    <w:rsid w:val="00105B80"/>
    <w:rsid w:val="00106009"/>
    <w:rsid w:val="001067E4"/>
    <w:rsid w:val="00106AF1"/>
    <w:rsid w:val="00106EBD"/>
    <w:rsid w:val="00107415"/>
    <w:rsid w:val="00107563"/>
    <w:rsid w:val="001076C9"/>
    <w:rsid w:val="0010778E"/>
    <w:rsid w:val="00107C2A"/>
    <w:rsid w:val="00107ED8"/>
    <w:rsid w:val="001101D5"/>
    <w:rsid w:val="00110ACB"/>
    <w:rsid w:val="0011100C"/>
    <w:rsid w:val="0011104B"/>
    <w:rsid w:val="00111383"/>
    <w:rsid w:val="001113D1"/>
    <w:rsid w:val="0011142A"/>
    <w:rsid w:val="001116EB"/>
    <w:rsid w:val="00111A17"/>
    <w:rsid w:val="001123B4"/>
    <w:rsid w:val="0011255B"/>
    <w:rsid w:val="00112A7C"/>
    <w:rsid w:val="00112EC3"/>
    <w:rsid w:val="001131EA"/>
    <w:rsid w:val="00113AD9"/>
    <w:rsid w:val="00113B68"/>
    <w:rsid w:val="00114696"/>
    <w:rsid w:val="00114C8F"/>
    <w:rsid w:val="0011503A"/>
    <w:rsid w:val="0011518C"/>
    <w:rsid w:val="00115662"/>
    <w:rsid w:val="00115785"/>
    <w:rsid w:val="00115B6C"/>
    <w:rsid w:val="00115CE9"/>
    <w:rsid w:val="00115DB9"/>
    <w:rsid w:val="00116951"/>
    <w:rsid w:val="00116AAC"/>
    <w:rsid w:val="00116BFF"/>
    <w:rsid w:val="001170E1"/>
    <w:rsid w:val="0011710C"/>
    <w:rsid w:val="00117134"/>
    <w:rsid w:val="0011731E"/>
    <w:rsid w:val="0011735E"/>
    <w:rsid w:val="00117C9B"/>
    <w:rsid w:val="001200F2"/>
    <w:rsid w:val="001203B6"/>
    <w:rsid w:val="0012054F"/>
    <w:rsid w:val="001205D7"/>
    <w:rsid w:val="001208D1"/>
    <w:rsid w:val="001209B7"/>
    <w:rsid w:val="00120AAA"/>
    <w:rsid w:val="00120AE0"/>
    <w:rsid w:val="00120B73"/>
    <w:rsid w:val="00120D0A"/>
    <w:rsid w:val="00120D39"/>
    <w:rsid w:val="00120DD8"/>
    <w:rsid w:val="0012107B"/>
    <w:rsid w:val="00121268"/>
    <w:rsid w:val="00121564"/>
    <w:rsid w:val="00121975"/>
    <w:rsid w:val="00121A41"/>
    <w:rsid w:val="001220FE"/>
    <w:rsid w:val="0012210F"/>
    <w:rsid w:val="00122174"/>
    <w:rsid w:val="00122852"/>
    <w:rsid w:val="001228D2"/>
    <w:rsid w:val="00122DD0"/>
    <w:rsid w:val="0012301C"/>
    <w:rsid w:val="00123061"/>
    <w:rsid w:val="0012320E"/>
    <w:rsid w:val="001237A7"/>
    <w:rsid w:val="0012384A"/>
    <w:rsid w:val="00123D63"/>
    <w:rsid w:val="00123D7D"/>
    <w:rsid w:val="00123ED6"/>
    <w:rsid w:val="0012406E"/>
    <w:rsid w:val="001242C1"/>
    <w:rsid w:val="00124495"/>
    <w:rsid w:val="001247F4"/>
    <w:rsid w:val="00124A04"/>
    <w:rsid w:val="00124AA9"/>
    <w:rsid w:val="00124F7C"/>
    <w:rsid w:val="00125283"/>
    <w:rsid w:val="00125943"/>
    <w:rsid w:val="0012594F"/>
    <w:rsid w:val="00125F8D"/>
    <w:rsid w:val="001264EB"/>
    <w:rsid w:val="001268C3"/>
    <w:rsid w:val="001272BA"/>
    <w:rsid w:val="001274DC"/>
    <w:rsid w:val="0012781E"/>
    <w:rsid w:val="00127A4A"/>
    <w:rsid w:val="00127DEA"/>
    <w:rsid w:val="00127F13"/>
    <w:rsid w:val="00127F27"/>
    <w:rsid w:val="00127FAC"/>
    <w:rsid w:val="0013009A"/>
    <w:rsid w:val="00130311"/>
    <w:rsid w:val="00130ABD"/>
    <w:rsid w:val="00130BC8"/>
    <w:rsid w:val="00130EA2"/>
    <w:rsid w:val="001313FE"/>
    <w:rsid w:val="00131494"/>
    <w:rsid w:val="0013169E"/>
    <w:rsid w:val="00131AD0"/>
    <w:rsid w:val="00131CA5"/>
    <w:rsid w:val="00131DC7"/>
    <w:rsid w:val="001320E9"/>
    <w:rsid w:val="00132271"/>
    <w:rsid w:val="00132570"/>
    <w:rsid w:val="001325F5"/>
    <w:rsid w:val="00132790"/>
    <w:rsid w:val="00132B75"/>
    <w:rsid w:val="00133023"/>
    <w:rsid w:val="0013323A"/>
    <w:rsid w:val="0013364F"/>
    <w:rsid w:val="00133AE6"/>
    <w:rsid w:val="00133BD4"/>
    <w:rsid w:val="00133FB7"/>
    <w:rsid w:val="0013413C"/>
    <w:rsid w:val="001341A3"/>
    <w:rsid w:val="00134480"/>
    <w:rsid w:val="00134496"/>
    <w:rsid w:val="001347F0"/>
    <w:rsid w:val="00134A24"/>
    <w:rsid w:val="00134A45"/>
    <w:rsid w:val="00134C30"/>
    <w:rsid w:val="00134D81"/>
    <w:rsid w:val="00134F34"/>
    <w:rsid w:val="00135140"/>
    <w:rsid w:val="001352D0"/>
    <w:rsid w:val="00135ED4"/>
    <w:rsid w:val="00136065"/>
    <w:rsid w:val="00136115"/>
    <w:rsid w:val="00136C75"/>
    <w:rsid w:val="00137200"/>
    <w:rsid w:val="00137820"/>
    <w:rsid w:val="001378F6"/>
    <w:rsid w:val="00137DB5"/>
    <w:rsid w:val="00137ECA"/>
    <w:rsid w:val="00140498"/>
    <w:rsid w:val="0014079C"/>
    <w:rsid w:val="00140BD3"/>
    <w:rsid w:val="001410BB"/>
    <w:rsid w:val="00141654"/>
    <w:rsid w:val="001417BE"/>
    <w:rsid w:val="001419C9"/>
    <w:rsid w:val="00141D25"/>
    <w:rsid w:val="0014201D"/>
    <w:rsid w:val="001420EF"/>
    <w:rsid w:val="001422C5"/>
    <w:rsid w:val="0014273B"/>
    <w:rsid w:val="00142818"/>
    <w:rsid w:val="0014285B"/>
    <w:rsid w:val="00142A07"/>
    <w:rsid w:val="00142C83"/>
    <w:rsid w:val="00142E64"/>
    <w:rsid w:val="00142F61"/>
    <w:rsid w:val="001431B2"/>
    <w:rsid w:val="00143205"/>
    <w:rsid w:val="00143558"/>
    <w:rsid w:val="00143572"/>
    <w:rsid w:val="00143B50"/>
    <w:rsid w:val="00143C10"/>
    <w:rsid w:val="00143D89"/>
    <w:rsid w:val="00143F9E"/>
    <w:rsid w:val="00144742"/>
    <w:rsid w:val="001449C8"/>
    <w:rsid w:val="00144B6A"/>
    <w:rsid w:val="00144BF5"/>
    <w:rsid w:val="00144EA4"/>
    <w:rsid w:val="001450E6"/>
    <w:rsid w:val="0014589C"/>
    <w:rsid w:val="00145901"/>
    <w:rsid w:val="001459B0"/>
    <w:rsid w:val="00145BFB"/>
    <w:rsid w:val="00145E80"/>
    <w:rsid w:val="00145F9A"/>
    <w:rsid w:val="001465A0"/>
    <w:rsid w:val="001465FD"/>
    <w:rsid w:val="00146622"/>
    <w:rsid w:val="001467A9"/>
    <w:rsid w:val="00146975"/>
    <w:rsid w:val="00146CA0"/>
    <w:rsid w:val="001473EF"/>
    <w:rsid w:val="00147658"/>
    <w:rsid w:val="00147B2A"/>
    <w:rsid w:val="00147E37"/>
    <w:rsid w:val="001502C9"/>
    <w:rsid w:val="001506FF"/>
    <w:rsid w:val="001508DC"/>
    <w:rsid w:val="001509BE"/>
    <w:rsid w:val="00150C79"/>
    <w:rsid w:val="00150D40"/>
    <w:rsid w:val="0015121D"/>
    <w:rsid w:val="0015165A"/>
    <w:rsid w:val="0015165D"/>
    <w:rsid w:val="001517F4"/>
    <w:rsid w:val="00151BF3"/>
    <w:rsid w:val="0015233C"/>
    <w:rsid w:val="00152343"/>
    <w:rsid w:val="001525A0"/>
    <w:rsid w:val="001525BB"/>
    <w:rsid w:val="00152A92"/>
    <w:rsid w:val="00152C38"/>
    <w:rsid w:val="00154848"/>
    <w:rsid w:val="00154A3E"/>
    <w:rsid w:val="00154AAE"/>
    <w:rsid w:val="00154BED"/>
    <w:rsid w:val="00154C6D"/>
    <w:rsid w:val="00154CBD"/>
    <w:rsid w:val="00155537"/>
    <w:rsid w:val="001557BE"/>
    <w:rsid w:val="00155A66"/>
    <w:rsid w:val="00155AEB"/>
    <w:rsid w:val="00155F67"/>
    <w:rsid w:val="00156563"/>
    <w:rsid w:val="0015670B"/>
    <w:rsid w:val="00156746"/>
    <w:rsid w:val="0015677F"/>
    <w:rsid w:val="00156973"/>
    <w:rsid w:val="00156A35"/>
    <w:rsid w:val="0015756B"/>
    <w:rsid w:val="0015784B"/>
    <w:rsid w:val="001579C2"/>
    <w:rsid w:val="00157AEA"/>
    <w:rsid w:val="00157C72"/>
    <w:rsid w:val="00157EE9"/>
    <w:rsid w:val="001604F7"/>
    <w:rsid w:val="0016065C"/>
    <w:rsid w:val="001607E3"/>
    <w:rsid w:val="00160C8D"/>
    <w:rsid w:val="00161979"/>
    <w:rsid w:val="00161EB7"/>
    <w:rsid w:val="00161F86"/>
    <w:rsid w:val="0016237F"/>
    <w:rsid w:val="00162474"/>
    <w:rsid w:val="00162A10"/>
    <w:rsid w:val="00162B48"/>
    <w:rsid w:val="00162F5C"/>
    <w:rsid w:val="00163229"/>
    <w:rsid w:val="00163376"/>
    <w:rsid w:val="00163C13"/>
    <w:rsid w:val="001644ED"/>
    <w:rsid w:val="00164AE9"/>
    <w:rsid w:val="00164B2D"/>
    <w:rsid w:val="00164DE0"/>
    <w:rsid w:val="00165575"/>
    <w:rsid w:val="001655DD"/>
    <w:rsid w:val="001656DB"/>
    <w:rsid w:val="00165BB5"/>
    <w:rsid w:val="00166AB5"/>
    <w:rsid w:val="00166FB2"/>
    <w:rsid w:val="001670ED"/>
    <w:rsid w:val="0016758A"/>
    <w:rsid w:val="00167827"/>
    <w:rsid w:val="00167B6D"/>
    <w:rsid w:val="00167D9D"/>
    <w:rsid w:val="001702C4"/>
    <w:rsid w:val="0017037E"/>
    <w:rsid w:val="00170596"/>
    <w:rsid w:val="00170787"/>
    <w:rsid w:val="00170AFB"/>
    <w:rsid w:val="0017109D"/>
    <w:rsid w:val="001711E8"/>
    <w:rsid w:val="00171A7C"/>
    <w:rsid w:val="00171D55"/>
    <w:rsid w:val="00171F98"/>
    <w:rsid w:val="00172A6A"/>
    <w:rsid w:val="00172AEB"/>
    <w:rsid w:val="00172FE9"/>
    <w:rsid w:val="00173468"/>
    <w:rsid w:val="001737FA"/>
    <w:rsid w:val="0017392F"/>
    <w:rsid w:val="00173A51"/>
    <w:rsid w:val="00173B3A"/>
    <w:rsid w:val="00173D56"/>
    <w:rsid w:val="00173E03"/>
    <w:rsid w:val="0017444F"/>
    <w:rsid w:val="001744A5"/>
    <w:rsid w:val="00174882"/>
    <w:rsid w:val="0017488A"/>
    <w:rsid w:val="00174B44"/>
    <w:rsid w:val="00174BB8"/>
    <w:rsid w:val="00174D56"/>
    <w:rsid w:val="00174DDA"/>
    <w:rsid w:val="00174EBA"/>
    <w:rsid w:val="001753CD"/>
    <w:rsid w:val="00175751"/>
    <w:rsid w:val="00175963"/>
    <w:rsid w:val="00175A27"/>
    <w:rsid w:val="00175AA4"/>
    <w:rsid w:val="00176104"/>
    <w:rsid w:val="0017643B"/>
    <w:rsid w:val="0017651C"/>
    <w:rsid w:val="00176569"/>
    <w:rsid w:val="001770AD"/>
    <w:rsid w:val="0017731E"/>
    <w:rsid w:val="001774C3"/>
    <w:rsid w:val="00177620"/>
    <w:rsid w:val="00177C51"/>
    <w:rsid w:val="00177E4E"/>
    <w:rsid w:val="0018008E"/>
    <w:rsid w:val="00180395"/>
    <w:rsid w:val="00180441"/>
    <w:rsid w:val="00180C30"/>
    <w:rsid w:val="00180D83"/>
    <w:rsid w:val="00181146"/>
    <w:rsid w:val="00181185"/>
    <w:rsid w:val="001811E8"/>
    <w:rsid w:val="00181334"/>
    <w:rsid w:val="001813C6"/>
    <w:rsid w:val="001817FD"/>
    <w:rsid w:val="00181A54"/>
    <w:rsid w:val="00181E68"/>
    <w:rsid w:val="001822F6"/>
    <w:rsid w:val="001824EB"/>
    <w:rsid w:val="00182655"/>
    <w:rsid w:val="001826BB"/>
    <w:rsid w:val="0018297A"/>
    <w:rsid w:val="001829BD"/>
    <w:rsid w:val="00182A02"/>
    <w:rsid w:val="00182A55"/>
    <w:rsid w:val="00182AD8"/>
    <w:rsid w:val="001830E6"/>
    <w:rsid w:val="00183484"/>
    <w:rsid w:val="00183488"/>
    <w:rsid w:val="001842E0"/>
    <w:rsid w:val="00184699"/>
    <w:rsid w:val="001846FE"/>
    <w:rsid w:val="0018481C"/>
    <w:rsid w:val="00184908"/>
    <w:rsid w:val="00184A83"/>
    <w:rsid w:val="00184D9A"/>
    <w:rsid w:val="0018551B"/>
    <w:rsid w:val="00185D3A"/>
    <w:rsid w:val="00185FDE"/>
    <w:rsid w:val="001863CA"/>
    <w:rsid w:val="00186B5E"/>
    <w:rsid w:val="00186E98"/>
    <w:rsid w:val="00187095"/>
    <w:rsid w:val="00187A6B"/>
    <w:rsid w:val="00187B4F"/>
    <w:rsid w:val="001908A9"/>
    <w:rsid w:val="00190AB8"/>
    <w:rsid w:val="00190B06"/>
    <w:rsid w:val="00190D09"/>
    <w:rsid w:val="00190F42"/>
    <w:rsid w:val="00190F6A"/>
    <w:rsid w:val="0019147B"/>
    <w:rsid w:val="00191668"/>
    <w:rsid w:val="00191A1A"/>
    <w:rsid w:val="00192048"/>
    <w:rsid w:val="00192184"/>
    <w:rsid w:val="00192193"/>
    <w:rsid w:val="00192625"/>
    <w:rsid w:val="00192A88"/>
    <w:rsid w:val="00192AC7"/>
    <w:rsid w:val="00192DAB"/>
    <w:rsid w:val="00192E91"/>
    <w:rsid w:val="00193009"/>
    <w:rsid w:val="0019303D"/>
    <w:rsid w:val="00193533"/>
    <w:rsid w:val="00193682"/>
    <w:rsid w:val="0019390D"/>
    <w:rsid w:val="00193C3B"/>
    <w:rsid w:val="00193CE1"/>
    <w:rsid w:val="00193D91"/>
    <w:rsid w:val="00193E3F"/>
    <w:rsid w:val="00194027"/>
    <w:rsid w:val="00194320"/>
    <w:rsid w:val="00194380"/>
    <w:rsid w:val="001943F6"/>
    <w:rsid w:val="001946DE"/>
    <w:rsid w:val="00194B25"/>
    <w:rsid w:val="00194C64"/>
    <w:rsid w:val="0019514F"/>
    <w:rsid w:val="00195339"/>
    <w:rsid w:val="0019553F"/>
    <w:rsid w:val="0019569E"/>
    <w:rsid w:val="0019577E"/>
    <w:rsid w:val="001959E6"/>
    <w:rsid w:val="00195AE7"/>
    <w:rsid w:val="00195BA8"/>
    <w:rsid w:val="00195BB1"/>
    <w:rsid w:val="00195BDA"/>
    <w:rsid w:val="001960BE"/>
    <w:rsid w:val="001961AD"/>
    <w:rsid w:val="0019668C"/>
    <w:rsid w:val="001966FC"/>
    <w:rsid w:val="00196D18"/>
    <w:rsid w:val="00196DA2"/>
    <w:rsid w:val="00197059"/>
    <w:rsid w:val="001973DB"/>
    <w:rsid w:val="00197431"/>
    <w:rsid w:val="00197825"/>
    <w:rsid w:val="00197F6A"/>
    <w:rsid w:val="001A03C6"/>
    <w:rsid w:val="001A09F2"/>
    <w:rsid w:val="001A0AE7"/>
    <w:rsid w:val="001A0DDF"/>
    <w:rsid w:val="001A0E51"/>
    <w:rsid w:val="001A1DAD"/>
    <w:rsid w:val="001A1E17"/>
    <w:rsid w:val="001A1E1F"/>
    <w:rsid w:val="001A2528"/>
    <w:rsid w:val="001A2695"/>
    <w:rsid w:val="001A2A96"/>
    <w:rsid w:val="001A2C7E"/>
    <w:rsid w:val="001A3736"/>
    <w:rsid w:val="001A3A72"/>
    <w:rsid w:val="001A3C11"/>
    <w:rsid w:val="001A4079"/>
    <w:rsid w:val="001A4522"/>
    <w:rsid w:val="001A466A"/>
    <w:rsid w:val="001A48BF"/>
    <w:rsid w:val="001A48F1"/>
    <w:rsid w:val="001A49EC"/>
    <w:rsid w:val="001A4FAC"/>
    <w:rsid w:val="001A5086"/>
    <w:rsid w:val="001A52D2"/>
    <w:rsid w:val="001A5B5A"/>
    <w:rsid w:val="001A5EF4"/>
    <w:rsid w:val="001A6100"/>
    <w:rsid w:val="001A6B7B"/>
    <w:rsid w:val="001A6FB9"/>
    <w:rsid w:val="001A700B"/>
    <w:rsid w:val="001A7137"/>
    <w:rsid w:val="001A721D"/>
    <w:rsid w:val="001A7272"/>
    <w:rsid w:val="001A74B2"/>
    <w:rsid w:val="001A7839"/>
    <w:rsid w:val="001A798B"/>
    <w:rsid w:val="001A7A12"/>
    <w:rsid w:val="001A7A21"/>
    <w:rsid w:val="001A7BED"/>
    <w:rsid w:val="001A7BEF"/>
    <w:rsid w:val="001B0281"/>
    <w:rsid w:val="001B0488"/>
    <w:rsid w:val="001B04C8"/>
    <w:rsid w:val="001B0744"/>
    <w:rsid w:val="001B0A92"/>
    <w:rsid w:val="001B0C8E"/>
    <w:rsid w:val="001B111B"/>
    <w:rsid w:val="001B1393"/>
    <w:rsid w:val="001B149A"/>
    <w:rsid w:val="001B17E6"/>
    <w:rsid w:val="001B1A9C"/>
    <w:rsid w:val="001B1B0A"/>
    <w:rsid w:val="001B1BA2"/>
    <w:rsid w:val="001B1BB2"/>
    <w:rsid w:val="001B1DC6"/>
    <w:rsid w:val="001B1E44"/>
    <w:rsid w:val="001B2685"/>
    <w:rsid w:val="001B27A7"/>
    <w:rsid w:val="001B286C"/>
    <w:rsid w:val="001B29F5"/>
    <w:rsid w:val="001B2AA0"/>
    <w:rsid w:val="001B2D0E"/>
    <w:rsid w:val="001B2D97"/>
    <w:rsid w:val="001B318E"/>
    <w:rsid w:val="001B333C"/>
    <w:rsid w:val="001B3370"/>
    <w:rsid w:val="001B357D"/>
    <w:rsid w:val="001B3951"/>
    <w:rsid w:val="001B3C0B"/>
    <w:rsid w:val="001B3CAB"/>
    <w:rsid w:val="001B3E3B"/>
    <w:rsid w:val="001B4046"/>
    <w:rsid w:val="001B4185"/>
    <w:rsid w:val="001B41B5"/>
    <w:rsid w:val="001B4250"/>
    <w:rsid w:val="001B44D4"/>
    <w:rsid w:val="001B46FA"/>
    <w:rsid w:val="001B503B"/>
    <w:rsid w:val="001B5199"/>
    <w:rsid w:val="001B5468"/>
    <w:rsid w:val="001B5637"/>
    <w:rsid w:val="001B5D0C"/>
    <w:rsid w:val="001B5ED0"/>
    <w:rsid w:val="001B6BF2"/>
    <w:rsid w:val="001B6D32"/>
    <w:rsid w:val="001B6E70"/>
    <w:rsid w:val="001B6E79"/>
    <w:rsid w:val="001B7019"/>
    <w:rsid w:val="001B72F1"/>
    <w:rsid w:val="001B7917"/>
    <w:rsid w:val="001B7C01"/>
    <w:rsid w:val="001B7C1A"/>
    <w:rsid w:val="001B7D7A"/>
    <w:rsid w:val="001C0171"/>
    <w:rsid w:val="001C061A"/>
    <w:rsid w:val="001C079D"/>
    <w:rsid w:val="001C086E"/>
    <w:rsid w:val="001C1105"/>
    <w:rsid w:val="001C1D35"/>
    <w:rsid w:val="001C2548"/>
    <w:rsid w:val="001C26D1"/>
    <w:rsid w:val="001C29EF"/>
    <w:rsid w:val="001C2AA2"/>
    <w:rsid w:val="001C2AF1"/>
    <w:rsid w:val="001C2C3F"/>
    <w:rsid w:val="001C2CAF"/>
    <w:rsid w:val="001C2D10"/>
    <w:rsid w:val="001C2ED0"/>
    <w:rsid w:val="001C303E"/>
    <w:rsid w:val="001C38D3"/>
    <w:rsid w:val="001C3A42"/>
    <w:rsid w:val="001C4068"/>
    <w:rsid w:val="001C4402"/>
    <w:rsid w:val="001C4CD4"/>
    <w:rsid w:val="001C4CFA"/>
    <w:rsid w:val="001C511C"/>
    <w:rsid w:val="001C51D3"/>
    <w:rsid w:val="001C527E"/>
    <w:rsid w:val="001C55AD"/>
    <w:rsid w:val="001C57CF"/>
    <w:rsid w:val="001C606E"/>
    <w:rsid w:val="001C630D"/>
    <w:rsid w:val="001C646A"/>
    <w:rsid w:val="001C654B"/>
    <w:rsid w:val="001C68EA"/>
    <w:rsid w:val="001C690F"/>
    <w:rsid w:val="001C6F72"/>
    <w:rsid w:val="001C785A"/>
    <w:rsid w:val="001C7A42"/>
    <w:rsid w:val="001D0227"/>
    <w:rsid w:val="001D05DB"/>
    <w:rsid w:val="001D0764"/>
    <w:rsid w:val="001D07A0"/>
    <w:rsid w:val="001D0852"/>
    <w:rsid w:val="001D0952"/>
    <w:rsid w:val="001D097E"/>
    <w:rsid w:val="001D0A9E"/>
    <w:rsid w:val="001D0AF4"/>
    <w:rsid w:val="001D0B55"/>
    <w:rsid w:val="001D0CBD"/>
    <w:rsid w:val="001D1811"/>
    <w:rsid w:val="001D25DA"/>
    <w:rsid w:val="001D26A0"/>
    <w:rsid w:val="001D2865"/>
    <w:rsid w:val="001D2EEF"/>
    <w:rsid w:val="001D2F2B"/>
    <w:rsid w:val="001D3212"/>
    <w:rsid w:val="001D344F"/>
    <w:rsid w:val="001D34A5"/>
    <w:rsid w:val="001D385D"/>
    <w:rsid w:val="001D387A"/>
    <w:rsid w:val="001D3A7A"/>
    <w:rsid w:val="001D4087"/>
    <w:rsid w:val="001D4126"/>
    <w:rsid w:val="001D418F"/>
    <w:rsid w:val="001D479B"/>
    <w:rsid w:val="001D489E"/>
    <w:rsid w:val="001D4BC3"/>
    <w:rsid w:val="001D4C19"/>
    <w:rsid w:val="001D4CDE"/>
    <w:rsid w:val="001D55D4"/>
    <w:rsid w:val="001D5861"/>
    <w:rsid w:val="001D5AEA"/>
    <w:rsid w:val="001D5C02"/>
    <w:rsid w:val="001D5F4E"/>
    <w:rsid w:val="001D6258"/>
    <w:rsid w:val="001D6359"/>
    <w:rsid w:val="001D6398"/>
    <w:rsid w:val="001D640D"/>
    <w:rsid w:val="001D6886"/>
    <w:rsid w:val="001D6F22"/>
    <w:rsid w:val="001D715D"/>
    <w:rsid w:val="001D7444"/>
    <w:rsid w:val="001D7743"/>
    <w:rsid w:val="001D7C2B"/>
    <w:rsid w:val="001E0083"/>
    <w:rsid w:val="001E0151"/>
    <w:rsid w:val="001E030B"/>
    <w:rsid w:val="001E0696"/>
    <w:rsid w:val="001E0988"/>
    <w:rsid w:val="001E135D"/>
    <w:rsid w:val="001E1897"/>
    <w:rsid w:val="001E1B4D"/>
    <w:rsid w:val="001E1F3E"/>
    <w:rsid w:val="001E26C2"/>
    <w:rsid w:val="001E2BDF"/>
    <w:rsid w:val="001E34C8"/>
    <w:rsid w:val="001E3698"/>
    <w:rsid w:val="001E38C8"/>
    <w:rsid w:val="001E39DB"/>
    <w:rsid w:val="001E3AB5"/>
    <w:rsid w:val="001E3E52"/>
    <w:rsid w:val="001E3EEF"/>
    <w:rsid w:val="001E4191"/>
    <w:rsid w:val="001E45BA"/>
    <w:rsid w:val="001E46F8"/>
    <w:rsid w:val="001E4A81"/>
    <w:rsid w:val="001E4B06"/>
    <w:rsid w:val="001E4B5C"/>
    <w:rsid w:val="001E4DA0"/>
    <w:rsid w:val="001E51DB"/>
    <w:rsid w:val="001E592D"/>
    <w:rsid w:val="001E5AC9"/>
    <w:rsid w:val="001E5AF2"/>
    <w:rsid w:val="001E5DCA"/>
    <w:rsid w:val="001E67AA"/>
    <w:rsid w:val="001E6AC6"/>
    <w:rsid w:val="001E6D13"/>
    <w:rsid w:val="001E723A"/>
    <w:rsid w:val="001E7540"/>
    <w:rsid w:val="001E76E2"/>
    <w:rsid w:val="001E78AB"/>
    <w:rsid w:val="001E7984"/>
    <w:rsid w:val="001E7C2D"/>
    <w:rsid w:val="001E7C75"/>
    <w:rsid w:val="001E7FD9"/>
    <w:rsid w:val="001F006B"/>
    <w:rsid w:val="001F0303"/>
    <w:rsid w:val="001F0B2E"/>
    <w:rsid w:val="001F0C1B"/>
    <w:rsid w:val="001F0E4D"/>
    <w:rsid w:val="001F0E55"/>
    <w:rsid w:val="001F0FBA"/>
    <w:rsid w:val="001F10AE"/>
    <w:rsid w:val="001F1AE0"/>
    <w:rsid w:val="001F1BE3"/>
    <w:rsid w:val="001F2454"/>
    <w:rsid w:val="001F2591"/>
    <w:rsid w:val="001F26C4"/>
    <w:rsid w:val="001F271C"/>
    <w:rsid w:val="001F2988"/>
    <w:rsid w:val="001F2D45"/>
    <w:rsid w:val="001F32D1"/>
    <w:rsid w:val="001F38E5"/>
    <w:rsid w:val="001F3953"/>
    <w:rsid w:val="001F3B62"/>
    <w:rsid w:val="001F40DB"/>
    <w:rsid w:val="001F413F"/>
    <w:rsid w:val="001F41F5"/>
    <w:rsid w:val="001F42D0"/>
    <w:rsid w:val="001F4370"/>
    <w:rsid w:val="001F437D"/>
    <w:rsid w:val="001F4466"/>
    <w:rsid w:val="001F475B"/>
    <w:rsid w:val="001F4A72"/>
    <w:rsid w:val="001F4B37"/>
    <w:rsid w:val="001F4E3C"/>
    <w:rsid w:val="001F54C9"/>
    <w:rsid w:val="001F5550"/>
    <w:rsid w:val="001F5C59"/>
    <w:rsid w:val="001F6423"/>
    <w:rsid w:val="001F672A"/>
    <w:rsid w:val="001F688C"/>
    <w:rsid w:val="001F6968"/>
    <w:rsid w:val="001F7084"/>
    <w:rsid w:val="001F7187"/>
    <w:rsid w:val="001F7419"/>
    <w:rsid w:val="001F798C"/>
    <w:rsid w:val="0020005E"/>
    <w:rsid w:val="002000C2"/>
    <w:rsid w:val="00200D60"/>
    <w:rsid w:val="00201129"/>
    <w:rsid w:val="002014C1"/>
    <w:rsid w:val="002014F4"/>
    <w:rsid w:val="00201563"/>
    <w:rsid w:val="00201672"/>
    <w:rsid w:val="00201793"/>
    <w:rsid w:val="00201A66"/>
    <w:rsid w:val="00201C47"/>
    <w:rsid w:val="0020204E"/>
    <w:rsid w:val="002021D2"/>
    <w:rsid w:val="00202346"/>
    <w:rsid w:val="00202559"/>
    <w:rsid w:val="002025CF"/>
    <w:rsid w:val="002030AA"/>
    <w:rsid w:val="00203217"/>
    <w:rsid w:val="0020329F"/>
    <w:rsid w:val="00203357"/>
    <w:rsid w:val="00203447"/>
    <w:rsid w:val="002037C8"/>
    <w:rsid w:val="002037E2"/>
    <w:rsid w:val="00203BE1"/>
    <w:rsid w:val="00203C8D"/>
    <w:rsid w:val="00203CB3"/>
    <w:rsid w:val="002041B6"/>
    <w:rsid w:val="002041E7"/>
    <w:rsid w:val="00204458"/>
    <w:rsid w:val="00204868"/>
    <w:rsid w:val="002050C1"/>
    <w:rsid w:val="00205204"/>
    <w:rsid w:val="002054D4"/>
    <w:rsid w:val="00205A11"/>
    <w:rsid w:val="00205BC7"/>
    <w:rsid w:val="00205D5C"/>
    <w:rsid w:val="0020602B"/>
    <w:rsid w:val="0020645A"/>
    <w:rsid w:val="002065E2"/>
    <w:rsid w:val="0020675D"/>
    <w:rsid w:val="00206B2A"/>
    <w:rsid w:val="00206F70"/>
    <w:rsid w:val="00207433"/>
    <w:rsid w:val="00207506"/>
    <w:rsid w:val="002075E9"/>
    <w:rsid w:val="002079AB"/>
    <w:rsid w:val="002101AE"/>
    <w:rsid w:val="002101DA"/>
    <w:rsid w:val="002103AA"/>
    <w:rsid w:val="00210680"/>
    <w:rsid w:val="00210A80"/>
    <w:rsid w:val="00210B98"/>
    <w:rsid w:val="00211191"/>
    <w:rsid w:val="00211511"/>
    <w:rsid w:val="0021153D"/>
    <w:rsid w:val="00211544"/>
    <w:rsid w:val="002118E1"/>
    <w:rsid w:val="00211AE5"/>
    <w:rsid w:val="00211E25"/>
    <w:rsid w:val="00211EE1"/>
    <w:rsid w:val="002137F4"/>
    <w:rsid w:val="00213CE8"/>
    <w:rsid w:val="00214475"/>
    <w:rsid w:val="002145C1"/>
    <w:rsid w:val="002146FF"/>
    <w:rsid w:val="002149B2"/>
    <w:rsid w:val="0021548C"/>
    <w:rsid w:val="00215699"/>
    <w:rsid w:val="00215926"/>
    <w:rsid w:val="00215B9F"/>
    <w:rsid w:val="00215D96"/>
    <w:rsid w:val="00215F68"/>
    <w:rsid w:val="00216000"/>
    <w:rsid w:val="00216BBA"/>
    <w:rsid w:val="00216CBF"/>
    <w:rsid w:val="00216E0B"/>
    <w:rsid w:val="00216FE5"/>
    <w:rsid w:val="002170B3"/>
    <w:rsid w:val="002175E4"/>
    <w:rsid w:val="002176EE"/>
    <w:rsid w:val="0021789A"/>
    <w:rsid w:val="002178D4"/>
    <w:rsid w:val="00220221"/>
    <w:rsid w:val="00220680"/>
    <w:rsid w:val="00220FFD"/>
    <w:rsid w:val="0022191A"/>
    <w:rsid w:val="002219B8"/>
    <w:rsid w:val="00221A5C"/>
    <w:rsid w:val="00221FD2"/>
    <w:rsid w:val="0022213D"/>
    <w:rsid w:val="00222D6F"/>
    <w:rsid w:val="00222F4C"/>
    <w:rsid w:val="0022303C"/>
    <w:rsid w:val="002235F2"/>
    <w:rsid w:val="0022365C"/>
    <w:rsid w:val="00223899"/>
    <w:rsid w:val="00223BAA"/>
    <w:rsid w:val="00223C09"/>
    <w:rsid w:val="00223C35"/>
    <w:rsid w:val="0022431E"/>
    <w:rsid w:val="00224401"/>
    <w:rsid w:val="0022477A"/>
    <w:rsid w:val="00224D8C"/>
    <w:rsid w:val="00224E0E"/>
    <w:rsid w:val="00224E28"/>
    <w:rsid w:val="002250FD"/>
    <w:rsid w:val="00225BC5"/>
    <w:rsid w:val="00225BE4"/>
    <w:rsid w:val="00225EA5"/>
    <w:rsid w:val="002261B9"/>
    <w:rsid w:val="0022644D"/>
    <w:rsid w:val="00226741"/>
    <w:rsid w:val="00226EAB"/>
    <w:rsid w:val="00227562"/>
    <w:rsid w:val="00227C06"/>
    <w:rsid w:val="00230198"/>
    <w:rsid w:val="00230262"/>
    <w:rsid w:val="002302CB"/>
    <w:rsid w:val="0023070B"/>
    <w:rsid w:val="0023112C"/>
    <w:rsid w:val="00231A2B"/>
    <w:rsid w:val="0023207A"/>
    <w:rsid w:val="0023242F"/>
    <w:rsid w:val="00232512"/>
    <w:rsid w:val="0023272B"/>
    <w:rsid w:val="0023278C"/>
    <w:rsid w:val="002327B4"/>
    <w:rsid w:val="00232D67"/>
    <w:rsid w:val="002331E1"/>
    <w:rsid w:val="0023333F"/>
    <w:rsid w:val="0023389A"/>
    <w:rsid w:val="00233A29"/>
    <w:rsid w:val="002345FB"/>
    <w:rsid w:val="002347F4"/>
    <w:rsid w:val="00234AD9"/>
    <w:rsid w:val="00234BDB"/>
    <w:rsid w:val="00234C4D"/>
    <w:rsid w:val="0023504C"/>
    <w:rsid w:val="0023511C"/>
    <w:rsid w:val="002352BA"/>
    <w:rsid w:val="00235625"/>
    <w:rsid w:val="00235751"/>
    <w:rsid w:val="00235B45"/>
    <w:rsid w:val="0023620A"/>
    <w:rsid w:val="00236230"/>
    <w:rsid w:val="002363C7"/>
    <w:rsid w:val="00236568"/>
    <w:rsid w:val="002366A1"/>
    <w:rsid w:val="00236D60"/>
    <w:rsid w:val="00236DD7"/>
    <w:rsid w:val="002371A8"/>
    <w:rsid w:val="00237430"/>
    <w:rsid w:val="00237B16"/>
    <w:rsid w:val="002403FA"/>
    <w:rsid w:val="0024071C"/>
    <w:rsid w:val="00240974"/>
    <w:rsid w:val="00240AEB"/>
    <w:rsid w:val="00240D0A"/>
    <w:rsid w:val="00240F20"/>
    <w:rsid w:val="0024140C"/>
    <w:rsid w:val="002415B4"/>
    <w:rsid w:val="00241645"/>
    <w:rsid w:val="00241A37"/>
    <w:rsid w:val="00241C1E"/>
    <w:rsid w:val="00241E63"/>
    <w:rsid w:val="00241ECE"/>
    <w:rsid w:val="002422A5"/>
    <w:rsid w:val="0024248A"/>
    <w:rsid w:val="00242690"/>
    <w:rsid w:val="002427D5"/>
    <w:rsid w:val="00242CEE"/>
    <w:rsid w:val="00242D5F"/>
    <w:rsid w:val="00242F04"/>
    <w:rsid w:val="00243E4E"/>
    <w:rsid w:val="00243EF0"/>
    <w:rsid w:val="00243F88"/>
    <w:rsid w:val="00244052"/>
    <w:rsid w:val="00244095"/>
    <w:rsid w:val="002448B9"/>
    <w:rsid w:val="00244A6F"/>
    <w:rsid w:val="00244B14"/>
    <w:rsid w:val="00244FFB"/>
    <w:rsid w:val="00245308"/>
    <w:rsid w:val="0024533F"/>
    <w:rsid w:val="002458AE"/>
    <w:rsid w:val="00245DBD"/>
    <w:rsid w:val="00245EE4"/>
    <w:rsid w:val="00245F31"/>
    <w:rsid w:val="00245F33"/>
    <w:rsid w:val="00246DFF"/>
    <w:rsid w:val="00246F8B"/>
    <w:rsid w:val="00247068"/>
    <w:rsid w:val="00247971"/>
    <w:rsid w:val="0025025E"/>
    <w:rsid w:val="002503C3"/>
    <w:rsid w:val="00250A6E"/>
    <w:rsid w:val="00250C80"/>
    <w:rsid w:val="00250CC3"/>
    <w:rsid w:val="00250EEE"/>
    <w:rsid w:val="002510E3"/>
    <w:rsid w:val="0025119F"/>
    <w:rsid w:val="002513A0"/>
    <w:rsid w:val="0025140E"/>
    <w:rsid w:val="00251622"/>
    <w:rsid w:val="002517C9"/>
    <w:rsid w:val="0025184B"/>
    <w:rsid w:val="002518F3"/>
    <w:rsid w:val="00251A94"/>
    <w:rsid w:val="00251B24"/>
    <w:rsid w:val="00252375"/>
    <w:rsid w:val="00252411"/>
    <w:rsid w:val="00252C7D"/>
    <w:rsid w:val="00252D84"/>
    <w:rsid w:val="002530A0"/>
    <w:rsid w:val="00253227"/>
    <w:rsid w:val="002537CA"/>
    <w:rsid w:val="002537FF"/>
    <w:rsid w:val="00253FC3"/>
    <w:rsid w:val="0025436B"/>
    <w:rsid w:val="002545DF"/>
    <w:rsid w:val="0025468A"/>
    <w:rsid w:val="00254BF0"/>
    <w:rsid w:val="00254E94"/>
    <w:rsid w:val="00254F42"/>
    <w:rsid w:val="00255090"/>
    <w:rsid w:val="00255512"/>
    <w:rsid w:val="00255575"/>
    <w:rsid w:val="002557C7"/>
    <w:rsid w:val="00255ACA"/>
    <w:rsid w:val="002565D2"/>
    <w:rsid w:val="002567AF"/>
    <w:rsid w:val="00256AD7"/>
    <w:rsid w:val="00256CDB"/>
    <w:rsid w:val="00256F62"/>
    <w:rsid w:val="002571A9"/>
    <w:rsid w:val="0025734C"/>
    <w:rsid w:val="002573BD"/>
    <w:rsid w:val="002576B8"/>
    <w:rsid w:val="0026030D"/>
    <w:rsid w:val="0026042F"/>
    <w:rsid w:val="00260A76"/>
    <w:rsid w:val="00260AA7"/>
    <w:rsid w:val="00260F6C"/>
    <w:rsid w:val="0026158F"/>
    <w:rsid w:val="00261A45"/>
    <w:rsid w:val="00261C05"/>
    <w:rsid w:val="00261F02"/>
    <w:rsid w:val="0026225C"/>
    <w:rsid w:val="00262683"/>
    <w:rsid w:val="00262740"/>
    <w:rsid w:val="0026289C"/>
    <w:rsid w:val="002629DE"/>
    <w:rsid w:val="00262BF3"/>
    <w:rsid w:val="00262D82"/>
    <w:rsid w:val="00262ED3"/>
    <w:rsid w:val="0026320B"/>
    <w:rsid w:val="00263245"/>
    <w:rsid w:val="002641CB"/>
    <w:rsid w:val="002643B4"/>
    <w:rsid w:val="002645BE"/>
    <w:rsid w:val="0026475E"/>
    <w:rsid w:val="0026498A"/>
    <w:rsid w:val="00264A74"/>
    <w:rsid w:val="00265110"/>
    <w:rsid w:val="00265319"/>
    <w:rsid w:val="00265A10"/>
    <w:rsid w:val="00265B04"/>
    <w:rsid w:val="00265E1A"/>
    <w:rsid w:val="002663CA"/>
    <w:rsid w:val="0026667C"/>
    <w:rsid w:val="00266EC1"/>
    <w:rsid w:val="00266ED9"/>
    <w:rsid w:val="002671D7"/>
    <w:rsid w:val="00267247"/>
    <w:rsid w:val="00267588"/>
    <w:rsid w:val="00267907"/>
    <w:rsid w:val="00267B46"/>
    <w:rsid w:val="00267F10"/>
    <w:rsid w:val="00270417"/>
    <w:rsid w:val="00270BB7"/>
    <w:rsid w:val="00270DC5"/>
    <w:rsid w:val="00270F50"/>
    <w:rsid w:val="002715AA"/>
    <w:rsid w:val="00272108"/>
    <w:rsid w:val="002722BC"/>
    <w:rsid w:val="002722DB"/>
    <w:rsid w:val="0027235D"/>
    <w:rsid w:val="0027250E"/>
    <w:rsid w:val="00272705"/>
    <w:rsid w:val="00272877"/>
    <w:rsid w:val="00272C93"/>
    <w:rsid w:val="00272F0E"/>
    <w:rsid w:val="002730D4"/>
    <w:rsid w:val="002730FD"/>
    <w:rsid w:val="00273524"/>
    <w:rsid w:val="00273934"/>
    <w:rsid w:val="00273CA4"/>
    <w:rsid w:val="00273CAA"/>
    <w:rsid w:val="00273D20"/>
    <w:rsid w:val="00273D84"/>
    <w:rsid w:val="00273F07"/>
    <w:rsid w:val="00274582"/>
    <w:rsid w:val="002747C7"/>
    <w:rsid w:val="00274C73"/>
    <w:rsid w:val="00274EA2"/>
    <w:rsid w:val="00275294"/>
    <w:rsid w:val="0027559D"/>
    <w:rsid w:val="00275773"/>
    <w:rsid w:val="0027579A"/>
    <w:rsid w:val="0027586E"/>
    <w:rsid w:val="00275FDF"/>
    <w:rsid w:val="002764F1"/>
    <w:rsid w:val="002767B0"/>
    <w:rsid w:val="00276953"/>
    <w:rsid w:val="00276D07"/>
    <w:rsid w:val="00277115"/>
    <w:rsid w:val="00277753"/>
    <w:rsid w:val="002778AC"/>
    <w:rsid w:val="00277E5B"/>
    <w:rsid w:val="00277FC5"/>
    <w:rsid w:val="0028018C"/>
    <w:rsid w:val="002802C7"/>
    <w:rsid w:val="00280B1A"/>
    <w:rsid w:val="002816AE"/>
    <w:rsid w:val="002818DF"/>
    <w:rsid w:val="00281D83"/>
    <w:rsid w:val="0028221F"/>
    <w:rsid w:val="002822FE"/>
    <w:rsid w:val="002823F8"/>
    <w:rsid w:val="00282413"/>
    <w:rsid w:val="00282860"/>
    <w:rsid w:val="00282A42"/>
    <w:rsid w:val="00282F88"/>
    <w:rsid w:val="002832AD"/>
    <w:rsid w:val="0028344B"/>
    <w:rsid w:val="0028384B"/>
    <w:rsid w:val="00283A82"/>
    <w:rsid w:val="00283DC4"/>
    <w:rsid w:val="00284483"/>
    <w:rsid w:val="002849E7"/>
    <w:rsid w:val="00284A2F"/>
    <w:rsid w:val="002850EB"/>
    <w:rsid w:val="002857D8"/>
    <w:rsid w:val="00285F8B"/>
    <w:rsid w:val="00286160"/>
    <w:rsid w:val="002865D5"/>
    <w:rsid w:val="002865D9"/>
    <w:rsid w:val="00286642"/>
    <w:rsid w:val="002867B9"/>
    <w:rsid w:val="002867FC"/>
    <w:rsid w:val="0028681E"/>
    <w:rsid w:val="0028690A"/>
    <w:rsid w:val="00287447"/>
    <w:rsid w:val="00287B64"/>
    <w:rsid w:val="00287F2D"/>
    <w:rsid w:val="00290043"/>
    <w:rsid w:val="002902A1"/>
    <w:rsid w:val="002903C0"/>
    <w:rsid w:val="002906B7"/>
    <w:rsid w:val="00290C8C"/>
    <w:rsid w:val="00290F26"/>
    <w:rsid w:val="00291186"/>
    <w:rsid w:val="002912B4"/>
    <w:rsid w:val="0029159E"/>
    <w:rsid w:val="00291ADA"/>
    <w:rsid w:val="00292C8D"/>
    <w:rsid w:val="00292DAC"/>
    <w:rsid w:val="002931C0"/>
    <w:rsid w:val="0029394C"/>
    <w:rsid w:val="00293A59"/>
    <w:rsid w:val="00293C7E"/>
    <w:rsid w:val="00293F0D"/>
    <w:rsid w:val="002941A1"/>
    <w:rsid w:val="002943D8"/>
    <w:rsid w:val="002944A8"/>
    <w:rsid w:val="00294D01"/>
    <w:rsid w:val="00294DBE"/>
    <w:rsid w:val="00294F62"/>
    <w:rsid w:val="0029555E"/>
    <w:rsid w:val="00295885"/>
    <w:rsid w:val="00295B32"/>
    <w:rsid w:val="00295E0E"/>
    <w:rsid w:val="002962A0"/>
    <w:rsid w:val="0029662A"/>
    <w:rsid w:val="002966A4"/>
    <w:rsid w:val="002967FB"/>
    <w:rsid w:val="00296900"/>
    <w:rsid w:val="00296E3A"/>
    <w:rsid w:val="00297074"/>
    <w:rsid w:val="00297C4F"/>
    <w:rsid w:val="00297CBC"/>
    <w:rsid w:val="00297DB8"/>
    <w:rsid w:val="002A0459"/>
    <w:rsid w:val="002A04AD"/>
    <w:rsid w:val="002A0770"/>
    <w:rsid w:val="002A096E"/>
    <w:rsid w:val="002A16AB"/>
    <w:rsid w:val="002A17B1"/>
    <w:rsid w:val="002A1D0E"/>
    <w:rsid w:val="002A1DBA"/>
    <w:rsid w:val="002A1FB5"/>
    <w:rsid w:val="002A2487"/>
    <w:rsid w:val="002A3116"/>
    <w:rsid w:val="002A315B"/>
    <w:rsid w:val="002A33D2"/>
    <w:rsid w:val="002A3C38"/>
    <w:rsid w:val="002A405D"/>
    <w:rsid w:val="002A407F"/>
    <w:rsid w:val="002A41AB"/>
    <w:rsid w:val="002A45E6"/>
    <w:rsid w:val="002A4BDD"/>
    <w:rsid w:val="002A4FBA"/>
    <w:rsid w:val="002A53AF"/>
    <w:rsid w:val="002A5493"/>
    <w:rsid w:val="002A55E0"/>
    <w:rsid w:val="002A5621"/>
    <w:rsid w:val="002A571E"/>
    <w:rsid w:val="002A57BE"/>
    <w:rsid w:val="002A5D09"/>
    <w:rsid w:val="002A5E3E"/>
    <w:rsid w:val="002A5F72"/>
    <w:rsid w:val="002A6AF9"/>
    <w:rsid w:val="002A6B1E"/>
    <w:rsid w:val="002A6DD8"/>
    <w:rsid w:val="002A71E5"/>
    <w:rsid w:val="002A74E5"/>
    <w:rsid w:val="002A78B5"/>
    <w:rsid w:val="002A7ACF"/>
    <w:rsid w:val="002A7D75"/>
    <w:rsid w:val="002A7E80"/>
    <w:rsid w:val="002B038F"/>
    <w:rsid w:val="002B03D9"/>
    <w:rsid w:val="002B05C9"/>
    <w:rsid w:val="002B0647"/>
    <w:rsid w:val="002B06B9"/>
    <w:rsid w:val="002B09B0"/>
    <w:rsid w:val="002B0E25"/>
    <w:rsid w:val="002B127A"/>
    <w:rsid w:val="002B129F"/>
    <w:rsid w:val="002B154E"/>
    <w:rsid w:val="002B198A"/>
    <w:rsid w:val="002B2010"/>
    <w:rsid w:val="002B2524"/>
    <w:rsid w:val="002B2634"/>
    <w:rsid w:val="002B2687"/>
    <w:rsid w:val="002B2760"/>
    <w:rsid w:val="002B2767"/>
    <w:rsid w:val="002B2AC6"/>
    <w:rsid w:val="002B2AE7"/>
    <w:rsid w:val="002B2FCA"/>
    <w:rsid w:val="002B3509"/>
    <w:rsid w:val="002B3590"/>
    <w:rsid w:val="002B38A4"/>
    <w:rsid w:val="002B3D1E"/>
    <w:rsid w:val="002B43FB"/>
    <w:rsid w:val="002B47E6"/>
    <w:rsid w:val="002B496F"/>
    <w:rsid w:val="002B4AEF"/>
    <w:rsid w:val="002B5917"/>
    <w:rsid w:val="002B5A78"/>
    <w:rsid w:val="002B5AB4"/>
    <w:rsid w:val="002B5C1E"/>
    <w:rsid w:val="002B5D69"/>
    <w:rsid w:val="002B668F"/>
    <w:rsid w:val="002B6BE7"/>
    <w:rsid w:val="002B70F0"/>
    <w:rsid w:val="002B7179"/>
    <w:rsid w:val="002B7212"/>
    <w:rsid w:val="002B73E4"/>
    <w:rsid w:val="002B7579"/>
    <w:rsid w:val="002B78DD"/>
    <w:rsid w:val="002B7C7D"/>
    <w:rsid w:val="002B7FBD"/>
    <w:rsid w:val="002C0357"/>
    <w:rsid w:val="002C0376"/>
    <w:rsid w:val="002C0D18"/>
    <w:rsid w:val="002C161B"/>
    <w:rsid w:val="002C175A"/>
    <w:rsid w:val="002C1894"/>
    <w:rsid w:val="002C1AF5"/>
    <w:rsid w:val="002C1B67"/>
    <w:rsid w:val="002C2164"/>
    <w:rsid w:val="002C23BA"/>
    <w:rsid w:val="002C23D5"/>
    <w:rsid w:val="002C2636"/>
    <w:rsid w:val="002C2A1F"/>
    <w:rsid w:val="002C3202"/>
    <w:rsid w:val="002C3DE6"/>
    <w:rsid w:val="002C3F30"/>
    <w:rsid w:val="002C4604"/>
    <w:rsid w:val="002C4922"/>
    <w:rsid w:val="002C4F34"/>
    <w:rsid w:val="002C5540"/>
    <w:rsid w:val="002C5DB2"/>
    <w:rsid w:val="002C644A"/>
    <w:rsid w:val="002C69C3"/>
    <w:rsid w:val="002C6ECF"/>
    <w:rsid w:val="002C704A"/>
    <w:rsid w:val="002C718E"/>
    <w:rsid w:val="002C7255"/>
    <w:rsid w:val="002C7442"/>
    <w:rsid w:val="002C763D"/>
    <w:rsid w:val="002C770B"/>
    <w:rsid w:val="002C77A3"/>
    <w:rsid w:val="002C78E0"/>
    <w:rsid w:val="002C78F2"/>
    <w:rsid w:val="002C7F14"/>
    <w:rsid w:val="002D0024"/>
    <w:rsid w:val="002D0586"/>
    <w:rsid w:val="002D0A02"/>
    <w:rsid w:val="002D0D4B"/>
    <w:rsid w:val="002D11CF"/>
    <w:rsid w:val="002D1517"/>
    <w:rsid w:val="002D17E9"/>
    <w:rsid w:val="002D1963"/>
    <w:rsid w:val="002D2031"/>
    <w:rsid w:val="002D2035"/>
    <w:rsid w:val="002D2348"/>
    <w:rsid w:val="002D2625"/>
    <w:rsid w:val="002D2C08"/>
    <w:rsid w:val="002D2E49"/>
    <w:rsid w:val="002D317F"/>
    <w:rsid w:val="002D32A0"/>
    <w:rsid w:val="002D32ED"/>
    <w:rsid w:val="002D35FA"/>
    <w:rsid w:val="002D37FE"/>
    <w:rsid w:val="002D387E"/>
    <w:rsid w:val="002D3C7B"/>
    <w:rsid w:val="002D40E3"/>
    <w:rsid w:val="002D4B5C"/>
    <w:rsid w:val="002D4CA2"/>
    <w:rsid w:val="002D4CDB"/>
    <w:rsid w:val="002D4F0E"/>
    <w:rsid w:val="002D517D"/>
    <w:rsid w:val="002D544B"/>
    <w:rsid w:val="002D5507"/>
    <w:rsid w:val="002D5651"/>
    <w:rsid w:val="002D565B"/>
    <w:rsid w:val="002D5670"/>
    <w:rsid w:val="002D5919"/>
    <w:rsid w:val="002D59FB"/>
    <w:rsid w:val="002D5C7F"/>
    <w:rsid w:val="002D5D22"/>
    <w:rsid w:val="002D6256"/>
    <w:rsid w:val="002D630B"/>
    <w:rsid w:val="002D64F0"/>
    <w:rsid w:val="002D6A8A"/>
    <w:rsid w:val="002D6EE2"/>
    <w:rsid w:val="002D72E2"/>
    <w:rsid w:val="002D7346"/>
    <w:rsid w:val="002E0337"/>
    <w:rsid w:val="002E0416"/>
    <w:rsid w:val="002E0A22"/>
    <w:rsid w:val="002E0D5D"/>
    <w:rsid w:val="002E0FD7"/>
    <w:rsid w:val="002E14E6"/>
    <w:rsid w:val="002E1585"/>
    <w:rsid w:val="002E1B1C"/>
    <w:rsid w:val="002E1F24"/>
    <w:rsid w:val="002E2BF6"/>
    <w:rsid w:val="002E2CC1"/>
    <w:rsid w:val="002E2EC9"/>
    <w:rsid w:val="002E30D0"/>
    <w:rsid w:val="002E33F9"/>
    <w:rsid w:val="002E344F"/>
    <w:rsid w:val="002E37F4"/>
    <w:rsid w:val="002E3841"/>
    <w:rsid w:val="002E3ABB"/>
    <w:rsid w:val="002E3CC8"/>
    <w:rsid w:val="002E4252"/>
    <w:rsid w:val="002E4350"/>
    <w:rsid w:val="002E444D"/>
    <w:rsid w:val="002E4650"/>
    <w:rsid w:val="002E473C"/>
    <w:rsid w:val="002E47AA"/>
    <w:rsid w:val="002E50C3"/>
    <w:rsid w:val="002E5495"/>
    <w:rsid w:val="002E57B0"/>
    <w:rsid w:val="002E6311"/>
    <w:rsid w:val="002E6414"/>
    <w:rsid w:val="002E6492"/>
    <w:rsid w:val="002E666E"/>
    <w:rsid w:val="002E6740"/>
    <w:rsid w:val="002E67B6"/>
    <w:rsid w:val="002E6825"/>
    <w:rsid w:val="002E720E"/>
    <w:rsid w:val="002E74CC"/>
    <w:rsid w:val="002E784C"/>
    <w:rsid w:val="002E7C2F"/>
    <w:rsid w:val="002E7EED"/>
    <w:rsid w:val="002F00D3"/>
    <w:rsid w:val="002F01BD"/>
    <w:rsid w:val="002F01C5"/>
    <w:rsid w:val="002F0AEA"/>
    <w:rsid w:val="002F0D85"/>
    <w:rsid w:val="002F0F65"/>
    <w:rsid w:val="002F14D7"/>
    <w:rsid w:val="002F19ED"/>
    <w:rsid w:val="002F1D8A"/>
    <w:rsid w:val="002F1DBD"/>
    <w:rsid w:val="002F200D"/>
    <w:rsid w:val="002F225C"/>
    <w:rsid w:val="002F2A2F"/>
    <w:rsid w:val="002F34C2"/>
    <w:rsid w:val="002F3634"/>
    <w:rsid w:val="002F364C"/>
    <w:rsid w:val="002F36BE"/>
    <w:rsid w:val="002F3ABC"/>
    <w:rsid w:val="002F3F28"/>
    <w:rsid w:val="002F40B5"/>
    <w:rsid w:val="002F44BE"/>
    <w:rsid w:val="002F456A"/>
    <w:rsid w:val="002F46E1"/>
    <w:rsid w:val="002F4D01"/>
    <w:rsid w:val="002F4E20"/>
    <w:rsid w:val="002F50EC"/>
    <w:rsid w:val="002F52C7"/>
    <w:rsid w:val="002F562A"/>
    <w:rsid w:val="002F5A82"/>
    <w:rsid w:val="002F5BE2"/>
    <w:rsid w:val="002F60BD"/>
    <w:rsid w:val="002F655E"/>
    <w:rsid w:val="002F67B5"/>
    <w:rsid w:val="002F7199"/>
    <w:rsid w:val="002F7DC2"/>
    <w:rsid w:val="003001BA"/>
    <w:rsid w:val="00300B52"/>
    <w:rsid w:val="00301961"/>
    <w:rsid w:val="00301983"/>
    <w:rsid w:val="00301D79"/>
    <w:rsid w:val="00301F92"/>
    <w:rsid w:val="00302041"/>
    <w:rsid w:val="003020D7"/>
    <w:rsid w:val="003021A5"/>
    <w:rsid w:val="00302746"/>
    <w:rsid w:val="003029B1"/>
    <w:rsid w:val="003033A6"/>
    <w:rsid w:val="0030359B"/>
    <w:rsid w:val="0030375F"/>
    <w:rsid w:val="003038D7"/>
    <w:rsid w:val="00303BA2"/>
    <w:rsid w:val="00303ED5"/>
    <w:rsid w:val="003043E6"/>
    <w:rsid w:val="003044FD"/>
    <w:rsid w:val="003047F3"/>
    <w:rsid w:val="003049DC"/>
    <w:rsid w:val="00304D9D"/>
    <w:rsid w:val="00304F19"/>
    <w:rsid w:val="0030506E"/>
    <w:rsid w:val="0030526A"/>
    <w:rsid w:val="0030586B"/>
    <w:rsid w:val="00305A4C"/>
    <w:rsid w:val="00306039"/>
    <w:rsid w:val="0030648D"/>
    <w:rsid w:val="003067CC"/>
    <w:rsid w:val="003073B7"/>
    <w:rsid w:val="003078CB"/>
    <w:rsid w:val="00307A80"/>
    <w:rsid w:val="00307CB2"/>
    <w:rsid w:val="00307CE9"/>
    <w:rsid w:val="00307D5F"/>
    <w:rsid w:val="0031031B"/>
    <w:rsid w:val="0031044E"/>
    <w:rsid w:val="003107C3"/>
    <w:rsid w:val="00310B4A"/>
    <w:rsid w:val="00310F66"/>
    <w:rsid w:val="00310FC0"/>
    <w:rsid w:val="00311312"/>
    <w:rsid w:val="0031188F"/>
    <w:rsid w:val="00311C3F"/>
    <w:rsid w:val="00312240"/>
    <w:rsid w:val="00312313"/>
    <w:rsid w:val="00312698"/>
    <w:rsid w:val="003129A6"/>
    <w:rsid w:val="00312B9D"/>
    <w:rsid w:val="00312CE3"/>
    <w:rsid w:val="00312E93"/>
    <w:rsid w:val="00313239"/>
    <w:rsid w:val="00313242"/>
    <w:rsid w:val="0031348C"/>
    <w:rsid w:val="00313AA2"/>
    <w:rsid w:val="00314411"/>
    <w:rsid w:val="003145D8"/>
    <w:rsid w:val="003147B0"/>
    <w:rsid w:val="00314849"/>
    <w:rsid w:val="00314BBD"/>
    <w:rsid w:val="00314C74"/>
    <w:rsid w:val="00314F5C"/>
    <w:rsid w:val="003151D8"/>
    <w:rsid w:val="003152B7"/>
    <w:rsid w:val="003159CE"/>
    <w:rsid w:val="00315B0B"/>
    <w:rsid w:val="00315D2B"/>
    <w:rsid w:val="0031604E"/>
    <w:rsid w:val="003164EE"/>
    <w:rsid w:val="00316814"/>
    <w:rsid w:val="00316AB7"/>
    <w:rsid w:val="00316B9C"/>
    <w:rsid w:val="00317C62"/>
    <w:rsid w:val="00317E5F"/>
    <w:rsid w:val="003205BA"/>
    <w:rsid w:val="0032060D"/>
    <w:rsid w:val="00320733"/>
    <w:rsid w:val="003208BE"/>
    <w:rsid w:val="00320C5D"/>
    <w:rsid w:val="00320F0C"/>
    <w:rsid w:val="003211A0"/>
    <w:rsid w:val="003212A6"/>
    <w:rsid w:val="003213FC"/>
    <w:rsid w:val="00321596"/>
    <w:rsid w:val="00321B78"/>
    <w:rsid w:val="00321DEB"/>
    <w:rsid w:val="00322069"/>
    <w:rsid w:val="003221F9"/>
    <w:rsid w:val="00322210"/>
    <w:rsid w:val="00322338"/>
    <w:rsid w:val="0032287B"/>
    <w:rsid w:val="003229A4"/>
    <w:rsid w:val="00322D78"/>
    <w:rsid w:val="003231F7"/>
    <w:rsid w:val="003234AB"/>
    <w:rsid w:val="00323588"/>
    <w:rsid w:val="003235F5"/>
    <w:rsid w:val="0032372A"/>
    <w:rsid w:val="00323917"/>
    <w:rsid w:val="00323F0D"/>
    <w:rsid w:val="0032452B"/>
    <w:rsid w:val="003245A6"/>
    <w:rsid w:val="00324780"/>
    <w:rsid w:val="00324EF1"/>
    <w:rsid w:val="0032502D"/>
    <w:rsid w:val="003255F6"/>
    <w:rsid w:val="003257C1"/>
    <w:rsid w:val="0032580B"/>
    <w:rsid w:val="003258A3"/>
    <w:rsid w:val="00325958"/>
    <w:rsid w:val="00325AA4"/>
    <w:rsid w:val="00325B7E"/>
    <w:rsid w:val="00326547"/>
    <w:rsid w:val="003265CB"/>
    <w:rsid w:val="00326E0B"/>
    <w:rsid w:val="00326E22"/>
    <w:rsid w:val="003276AE"/>
    <w:rsid w:val="00327740"/>
    <w:rsid w:val="00327890"/>
    <w:rsid w:val="00327944"/>
    <w:rsid w:val="00327E1B"/>
    <w:rsid w:val="00327EFA"/>
    <w:rsid w:val="00330BA5"/>
    <w:rsid w:val="00330BAB"/>
    <w:rsid w:val="00331206"/>
    <w:rsid w:val="0033134F"/>
    <w:rsid w:val="00331414"/>
    <w:rsid w:val="00331571"/>
    <w:rsid w:val="00331654"/>
    <w:rsid w:val="003320A7"/>
    <w:rsid w:val="00332549"/>
    <w:rsid w:val="00332577"/>
    <w:rsid w:val="0033264A"/>
    <w:rsid w:val="00332767"/>
    <w:rsid w:val="00332A66"/>
    <w:rsid w:val="00333157"/>
    <w:rsid w:val="00333237"/>
    <w:rsid w:val="003333FD"/>
    <w:rsid w:val="00333504"/>
    <w:rsid w:val="00333825"/>
    <w:rsid w:val="00333E0E"/>
    <w:rsid w:val="00333E85"/>
    <w:rsid w:val="003343E4"/>
    <w:rsid w:val="0033441A"/>
    <w:rsid w:val="003349D9"/>
    <w:rsid w:val="00334F8C"/>
    <w:rsid w:val="003353E7"/>
    <w:rsid w:val="00335615"/>
    <w:rsid w:val="003356FE"/>
    <w:rsid w:val="00335A35"/>
    <w:rsid w:val="0033618B"/>
    <w:rsid w:val="00336337"/>
    <w:rsid w:val="00336583"/>
    <w:rsid w:val="00336BA6"/>
    <w:rsid w:val="00336D9E"/>
    <w:rsid w:val="00336F6B"/>
    <w:rsid w:val="0033721E"/>
    <w:rsid w:val="00337264"/>
    <w:rsid w:val="00337568"/>
    <w:rsid w:val="0033795E"/>
    <w:rsid w:val="00337A55"/>
    <w:rsid w:val="00337B46"/>
    <w:rsid w:val="00337CB1"/>
    <w:rsid w:val="00337E0C"/>
    <w:rsid w:val="00337F1A"/>
    <w:rsid w:val="00337F82"/>
    <w:rsid w:val="00340533"/>
    <w:rsid w:val="003405AB"/>
    <w:rsid w:val="00340947"/>
    <w:rsid w:val="00341505"/>
    <w:rsid w:val="0034247F"/>
    <w:rsid w:val="0034365D"/>
    <w:rsid w:val="00343705"/>
    <w:rsid w:val="00343802"/>
    <w:rsid w:val="003439F2"/>
    <w:rsid w:val="00343B3F"/>
    <w:rsid w:val="00343B52"/>
    <w:rsid w:val="00343D93"/>
    <w:rsid w:val="00344008"/>
    <w:rsid w:val="0034419E"/>
    <w:rsid w:val="0034442F"/>
    <w:rsid w:val="003446E4"/>
    <w:rsid w:val="00344BBD"/>
    <w:rsid w:val="00344F50"/>
    <w:rsid w:val="0034520D"/>
    <w:rsid w:val="003453CF"/>
    <w:rsid w:val="003453FB"/>
    <w:rsid w:val="00345B7D"/>
    <w:rsid w:val="00346017"/>
    <w:rsid w:val="00346099"/>
    <w:rsid w:val="003465C7"/>
    <w:rsid w:val="00346AFB"/>
    <w:rsid w:val="00346BF4"/>
    <w:rsid w:val="00346EAD"/>
    <w:rsid w:val="00347001"/>
    <w:rsid w:val="003472D8"/>
    <w:rsid w:val="00347537"/>
    <w:rsid w:val="0034786F"/>
    <w:rsid w:val="00347876"/>
    <w:rsid w:val="00347CAC"/>
    <w:rsid w:val="003507E1"/>
    <w:rsid w:val="00350F11"/>
    <w:rsid w:val="00351155"/>
    <w:rsid w:val="00351466"/>
    <w:rsid w:val="003516D7"/>
    <w:rsid w:val="00351B6A"/>
    <w:rsid w:val="00351EF6"/>
    <w:rsid w:val="00352467"/>
    <w:rsid w:val="0035270D"/>
    <w:rsid w:val="003528F7"/>
    <w:rsid w:val="00353982"/>
    <w:rsid w:val="00353A4F"/>
    <w:rsid w:val="00353AD4"/>
    <w:rsid w:val="00353C07"/>
    <w:rsid w:val="00353FB7"/>
    <w:rsid w:val="00354525"/>
    <w:rsid w:val="00354AE3"/>
    <w:rsid w:val="00354B04"/>
    <w:rsid w:val="00354E6C"/>
    <w:rsid w:val="0035519B"/>
    <w:rsid w:val="00355254"/>
    <w:rsid w:val="003555A3"/>
    <w:rsid w:val="00355B03"/>
    <w:rsid w:val="00355D31"/>
    <w:rsid w:val="00355DDF"/>
    <w:rsid w:val="00355EA6"/>
    <w:rsid w:val="00355F04"/>
    <w:rsid w:val="003560E3"/>
    <w:rsid w:val="00356424"/>
    <w:rsid w:val="00356433"/>
    <w:rsid w:val="003566B5"/>
    <w:rsid w:val="00356B44"/>
    <w:rsid w:val="0035706D"/>
    <w:rsid w:val="00357100"/>
    <w:rsid w:val="0035711F"/>
    <w:rsid w:val="00357AB9"/>
    <w:rsid w:val="00357C7A"/>
    <w:rsid w:val="00357D5C"/>
    <w:rsid w:val="00357FE5"/>
    <w:rsid w:val="00360205"/>
    <w:rsid w:val="00360480"/>
    <w:rsid w:val="00360C1D"/>
    <w:rsid w:val="00361143"/>
    <w:rsid w:val="003613EB"/>
    <w:rsid w:val="003614C2"/>
    <w:rsid w:val="003617A4"/>
    <w:rsid w:val="00361959"/>
    <w:rsid w:val="00361EB2"/>
    <w:rsid w:val="003623C4"/>
    <w:rsid w:val="00362954"/>
    <w:rsid w:val="00362B51"/>
    <w:rsid w:val="00362D3A"/>
    <w:rsid w:val="0036323A"/>
    <w:rsid w:val="003632D2"/>
    <w:rsid w:val="003635EE"/>
    <w:rsid w:val="0036390A"/>
    <w:rsid w:val="00363AB1"/>
    <w:rsid w:val="00363AEB"/>
    <w:rsid w:val="00363AFA"/>
    <w:rsid w:val="00363CFD"/>
    <w:rsid w:val="00363EF6"/>
    <w:rsid w:val="00364110"/>
    <w:rsid w:val="00364480"/>
    <w:rsid w:val="003646A7"/>
    <w:rsid w:val="00364AF0"/>
    <w:rsid w:val="003650D5"/>
    <w:rsid w:val="0036559E"/>
    <w:rsid w:val="00365B31"/>
    <w:rsid w:val="00365DC4"/>
    <w:rsid w:val="00366429"/>
    <w:rsid w:val="003666BC"/>
    <w:rsid w:val="003666C9"/>
    <w:rsid w:val="003668C3"/>
    <w:rsid w:val="00366999"/>
    <w:rsid w:val="00366AD1"/>
    <w:rsid w:val="00366C49"/>
    <w:rsid w:val="003673BA"/>
    <w:rsid w:val="0036754B"/>
    <w:rsid w:val="0036758C"/>
    <w:rsid w:val="0036769F"/>
    <w:rsid w:val="00367A48"/>
    <w:rsid w:val="00367B35"/>
    <w:rsid w:val="00367C4A"/>
    <w:rsid w:val="00367E95"/>
    <w:rsid w:val="00367F8E"/>
    <w:rsid w:val="00370688"/>
    <w:rsid w:val="003708D5"/>
    <w:rsid w:val="00370A93"/>
    <w:rsid w:val="00370D63"/>
    <w:rsid w:val="0037134F"/>
    <w:rsid w:val="003713ED"/>
    <w:rsid w:val="003716D5"/>
    <w:rsid w:val="00371B82"/>
    <w:rsid w:val="003725F0"/>
    <w:rsid w:val="0037289C"/>
    <w:rsid w:val="00372E3F"/>
    <w:rsid w:val="00372E59"/>
    <w:rsid w:val="00373234"/>
    <w:rsid w:val="00373435"/>
    <w:rsid w:val="003734AF"/>
    <w:rsid w:val="0037374C"/>
    <w:rsid w:val="0037374E"/>
    <w:rsid w:val="003737AB"/>
    <w:rsid w:val="00373BC3"/>
    <w:rsid w:val="00373CCF"/>
    <w:rsid w:val="00374144"/>
    <w:rsid w:val="00374294"/>
    <w:rsid w:val="0037457E"/>
    <w:rsid w:val="003748F7"/>
    <w:rsid w:val="0037495F"/>
    <w:rsid w:val="003749B1"/>
    <w:rsid w:val="00374D4B"/>
    <w:rsid w:val="00374F4B"/>
    <w:rsid w:val="00375240"/>
    <w:rsid w:val="00375364"/>
    <w:rsid w:val="00375681"/>
    <w:rsid w:val="00375AFB"/>
    <w:rsid w:val="00376302"/>
    <w:rsid w:val="00376341"/>
    <w:rsid w:val="003763E9"/>
    <w:rsid w:val="003765C5"/>
    <w:rsid w:val="003768E7"/>
    <w:rsid w:val="00376D4E"/>
    <w:rsid w:val="00376DAD"/>
    <w:rsid w:val="00376DDB"/>
    <w:rsid w:val="00376F8F"/>
    <w:rsid w:val="00376FF2"/>
    <w:rsid w:val="00377007"/>
    <w:rsid w:val="003772BC"/>
    <w:rsid w:val="00377317"/>
    <w:rsid w:val="003777D3"/>
    <w:rsid w:val="00377876"/>
    <w:rsid w:val="00377C4D"/>
    <w:rsid w:val="0038009C"/>
    <w:rsid w:val="003803DA"/>
    <w:rsid w:val="003805E2"/>
    <w:rsid w:val="0038073D"/>
    <w:rsid w:val="00380759"/>
    <w:rsid w:val="00380DDA"/>
    <w:rsid w:val="003813E4"/>
    <w:rsid w:val="00381447"/>
    <w:rsid w:val="00381ABF"/>
    <w:rsid w:val="00381E22"/>
    <w:rsid w:val="00381F8A"/>
    <w:rsid w:val="00381FC5"/>
    <w:rsid w:val="003821B6"/>
    <w:rsid w:val="00382B47"/>
    <w:rsid w:val="00382DDB"/>
    <w:rsid w:val="00383399"/>
    <w:rsid w:val="00383AEF"/>
    <w:rsid w:val="00383DAE"/>
    <w:rsid w:val="00383E4C"/>
    <w:rsid w:val="003842BE"/>
    <w:rsid w:val="003846B5"/>
    <w:rsid w:val="00384911"/>
    <w:rsid w:val="00384BB4"/>
    <w:rsid w:val="00385376"/>
    <w:rsid w:val="0038559C"/>
    <w:rsid w:val="00385648"/>
    <w:rsid w:val="003856AB"/>
    <w:rsid w:val="003857B0"/>
    <w:rsid w:val="00385A66"/>
    <w:rsid w:val="00385B4B"/>
    <w:rsid w:val="00385D93"/>
    <w:rsid w:val="0038615B"/>
    <w:rsid w:val="003861AA"/>
    <w:rsid w:val="00386755"/>
    <w:rsid w:val="0038683F"/>
    <w:rsid w:val="00386EAA"/>
    <w:rsid w:val="00386FA9"/>
    <w:rsid w:val="0038719F"/>
    <w:rsid w:val="00387825"/>
    <w:rsid w:val="00387E80"/>
    <w:rsid w:val="00387FF1"/>
    <w:rsid w:val="003900B9"/>
    <w:rsid w:val="00390178"/>
    <w:rsid w:val="0039055A"/>
    <w:rsid w:val="003908DD"/>
    <w:rsid w:val="00390DB8"/>
    <w:rsid w:val="00390E4F"/>
    <w:rsid w:val="0039100E"/>
    <w:rsid w:val="00391BC5"/>
    <w:rsid w:val="00391CA8"/>
    <w:rsid w:val="00391F27"/>
    <w:rsid w:val="00392093"/>
    <w:rsid w:val="00392451"/>
    <w:rsid w:val="0039285C"/>
    <w:rsid w:val="00392908"/>
    <w:rsid w:val="00392BBB"/>
    <w:rsid w:val="00392CC3"/>
    <w:rsid w:val="00392CD0"/>
    <w:rsid w:val="00392CEA"/>
    <w:rsid w:val="00393219"/>
    <w:rsid w:val="00393398"/>
    <w:rsid w:val="00393496"/>
    <w:rsid w:val="003937FA"/>
    <w:rsid w:val="00393913"/>
    <w:rsid w:val="00393BA8"/>
    <w:rsid w:val="0039437F"/>
    <w:rsid w:val="0039448A"/>
    <w:rsid w:val="0039448F"/>
    <w:rsid w:val="00394504"/>
    <w:rsid w:val="003945B8"/>
    <w:rsid w:val="003947D4"/>
    <w:rsid w:val="00394A9B"/>
    <w:rsid w:val="0039503B"/>
    <w:rsid w:val="003954E0"/>
    <w:rsid w:val="00395A06"/>
    <w:rsid w:val="00395A79"/>
    <w:rsid w:val="00395C59"/>
    <w:rsid w:val="00395FBF"/>
    <w:rsid w:val="003961FB"/>
    <w:rsid w:val="0039624B"/>
    <w:rsid w:val="0039632C"/>
    <w:rsid w:val="00396354"/>
    <w:rsid w:val="0039661F"/>
    <w:rsid w:val="003967AC"/>
    <w:rsid w:val="0039688F"/>
    <w:rsid w:val="00396CDE"/>
    <w:rsid w:val="00397359"/>
    <w:rsid w:val="0039763F"/>
    <w:rsid w:val="00397844"/>
    <w:rsid w:val="00397BD4"/>
    <w:rsid w:val="00397C1A"/>
    <w:rsid w:val="00397C94"/>
    <w:rsid w:val="003A0141"/>
    <w:rsid w:val="003A0180"/>
    <w:rsid w:val="003A0830"/>
    <w:rsid w:val="003A0AB9"/>
    <w:rsid w:val="003A0F7A"/>
    <w:rsid w:val="003A119B"/>
    <w:rsid w:val="003A13FE"/>
    <w:rsid w:val="003A174C"/>
    <w:rsid w:val="003A1B4B"/>
    <w:rsid w:val="003A1C6E"/>
    <w:rsid w:val="003A1ED3"/>
    <w:rsid w:val="003A2133"/>
    <w:rsid w:val="003A219F"/>
    <w:rsid w:val="003A22A5"/>
    <w:rsid w:val="003A22C5"/>
    <w:rsid w:val="003A2344"/>
    <w:rsid w:val="003A2DA7"/>
    <w:rsid w:val="003A3083"/>
    <w:rsid w:val="003A35F1"/>
    <w:rsid w:val="003A36AF"/>
    <w:rsid w:val="003A3AD2"/>
    <w:rsid w:val="003A3CED"/>
    <w:rsid w:val="003A3DC0"/>
    <w:rsid w:val="003A3FA2"/>
    <w:rsid w:val="003A4317"/>
    <w:rsid w:val="003A4502"/>
    <w:rsid w:val="003A450A"/>
    <w:rsid w:val="003A4566"/>
    <w:rsid w:val="003A5421"/>
    <w:rsid w:val="003A64DF"/>
    <w:rsid w:val="003A66BA"/>
    <w:rsid w:val="003A6AB6"/>
    <w:rsid w:val="003A6B4A"/>
    <w:rsid w:val="003A723F"/>
    <w:rsid w:val="003A726F"/>
    <w:rsid w:val="003A728D"/>
    <w:rsid w:val="003A74B5"/>
    <w:rsid w:val="003A79DD"/>
    <w:rsid w:val="003A7CA5"/>
    <w:rsid w:val="003B0030"/>
    <w:rsid w:val="003B039C"/>
    <w:rsid w:val="003B048F"/>
    <w:rsid w:val="003B06AA"/>
    <w:rsid w:val="003B077C"/>
    <w:rsid w:val="003B0BE3"/>
    <w:rsid w:val="003B0E4D"/>
    <w:rsid w:val="003B0EF1"/>
    <w:rsid w:val="003B12F3"/>
    <w:rsid w:val="003B1414"/>
    <w:rsid w:val="003B15D6"/>
    <w:rsid w:val="003B1A3E"/>
    <w:rsid w:val="003B247F"/>
    <w:rsid w:val="003B2A80"/>
    <w:rsid w:val="003B327F"/>
    <w:rsid w:val="003B3EBE"/>
    <w:rsid w:val="003B415B"/>
    <w:rsid w:val="003B4335"/>
    <w:rsid w:val="003B44D2"/>
    <w:rsid w:val="003B4DC5"/>
    <w:rsid w:val="003B4FEC"/>
    <w:rsid w:val="003B51CA"/>
    <w:rsid w:val="003B563F"/>
    <w:rsid w:val="003B5923"/>
    <w:rsid w:val="003B5BFF"/>
    <w:rsid w:val="003B5E6D"/>
    <w:rsid w:val="003B5F2E"/>
    <w:rsid w:val="003B69EA"/>
    <w:rsid w:val="003B6BD4"/>
    <w:rsid w:val="003B6DA8"/>
    <w:rsid w:val="003B70D4"/>
    <w:rsid w:val="003B70DD"/>
    <w:rsid w:val="003B74EA"/>
    <w:rsid w:val="003B7603"/>
    <w:rsid w:val="003B7A23"/>
    <w:rsid w:val="003B7E5B"/>
    <w:rsid w:val="003C00EE"/>
    <w:rsid w:val="003C0688"/>
    <w:rsid w:val="003C08F8"/>
    <w:rsid w:val="003C0CF5"/>
    <w:rsid w:val="003C0F11"/>
    <w:rsid w:val="003C0FB6"/>
    <w:rsid w:val="003C115C"/>
    <w:rsid w:val="003C16AA"/>
    <w:rsid w:val="003C1812"/>
    <w:rsid w:val="003C1F0A"/>
    <w:rsid w:val="003C28FF"/>
    <w:rsid w:val="003C2A10"/>
    <w:rsid w:val="003C2BAA"/>
    <w:rsid w:val="003C2E54"/>
    <w:rsid w:val="003C3380"/>
    <w:rsid w:val="003C3C61"/>
    <w:rsid w:val="003C4095"/>
    <w:rsid w:val="003C410C"/>
    <w:rsid w:val="003C424C"/>
    <w:rsid w:val="003C4436"/>
    <w:rsid w:val="003C46CF"/>
    <w:rsid w:val="003C48D0"/>
    <w:rsid w:val="003C4D6D"/>
    <w:rsid w:val="003C4D88"/>
    <w:rsid w:val="003C5173"/>
    <w:rsid w:val="003C526E"/>
    <w:rsid w:val="003C54DF"/>
    <w:rsid w:val="003C57FF"/>
    <w:rsid w:val="003C5CC1"/>
    <w:rsid w:val="003C5D4E"/>
    <w:rsid w:val="003C5E79"/>
    <w:rsid w:val="003C631D"/>
    <w:rsid w:val="003C63DF"/>
    <w:rsid w:val="003C6570"/>
    <w:rsid w:val="003C6E54"/>
    <w:rsid w:val="003C76A2"/>
    <w:rsid w:val="003C78F8"/>
    <w:rsid w:val="003C7C24"/>
    <w:rsid w:val="003C7CC3"/>
    <w:rsid w:val="003C7CCB"/>
    <w:rsid w:val="003C7F0F"/>
    <w:rsid w:val="003C7FB2"/>
    <w:rsid w:val="003D0083"/>
    <w:rsid w:val="003D0185"/>
    <w:rsid w:val="003D075D"/>
    <w:rsid w:val="003D07D8"/>
    <w:rsid w:val="003D0924"/>
    <w:rsid w:val="003D0D72"/>
    <w:rsid w:val="003D102D"/>
    <w:rsid w:val="003D11FD"/>
    <w:rsid w:val="003D18F0"/>
    <w:rsid w:val="003D1DFA"/>
    <w:rsid w:val="003D27C3"/>
    <w:rsid w:val="003D2F7E"/>
    <w:rsid w:val="003D3210"/>
    <w:rsid w:val="003D39FF"/>
    <w:rsid w:val="003D3CC7"/>
    <w:rsid w:val="003D3EAA"/>
    <w:rsid w:val="003D4E12"/>
    <w:rsid w:val="003D4E30"/>
    <w:rsid w:val="003D4E8B"/>
    <w:rsid w:val="003D54B9"/>
    <w:rsid w:val="003D58B7"/>
    <w:rsid w:val="003D58C9"/>
    <w:rsid w:val="003D5A69"/>
    <w:rsid w:val="003D5A8B"/>
    <w:rsid w:val="003D63D7"/>
    <w:rsid w:val="003D6658"/>
    <w:rsid w:val="003D6A62"/>
    <w:rsid w:val="003D6C93"/>
    <w:rsid w:val="003D6DB4"/>
    <w:rsid w:val="003D6E86"/>
    <w:rsid w:val="003D7047"/>
    <w:rsid w:val="003D7074"/>
    <w:rsid w:val="003D7179"/>
    <w:rsid w:val="003D7835"/>
    <w:rsid w:val="003D7BEC"/>
    <w:rsid w:val="003E04A6"/>
    <w:rsid w:val="003E05F8"/>
    <w:rsid w:val="003E068E"/>
    <w:rsid w:val="003E0896"/>
    <w:rsid w:val="003E0C65"/>
    <w:rsid w:val="003E0D85"/>
    <w:rsid w:val="003E1073"/>
    <w:rsid w:val="003E1653"/>
    <w:rsid w:val="003E1831"/>
    <w:rsid w:val="003E19FA"/>
    <w:rsid w:val="003E1AF2"/>
    <w:rsid w:val="003E1BAA"/>
    <w:rsid w:val="003E1DB4"/>
    <w:rsid w:val="003E233E"/>
    <w:rsid w:val="003E2419"/>
    <w:rsid w:val="003E28C8"/>
    <w:rsid w:val="003E298E"/>
    <w:rsid w:val="003E3049"/>
    <w:rsid w:val="003E32C5"/>
    <w:rsid w:val="003E375C"/>
    <w:rsid w:val="003E3A93"/>
    <w:rsid w:val="003E3ED7"/>
    <w:rsid w:val="003E405B"/>
    <w:rsid w:val="003E415A"/>
    <w:rsid w:val="003E41A1"/>
    <w:rsid w:val="003E4567"/>
    <w:rsid w:val="003E459B"/>
    <w:rsid w:val="003E47F5"/>
    <w:rsid w:val="003E541F"/>
    <w:rsid w:val="003E550B"/>
    <w:rsid w:val="003E561C"/>
    <w:rsid w:val="003E5ACD"/>
    <w:rsid w:val="003E5E66"/>
    <w:rsid w:val="003E62E6"/>
    <w:rsid w:val="003E66A7"/>
    <w:rsid w:val="003E6985"/>
    <w:rsid w:val="003E6BC9"/>
    <w:rsid w:val="003E70A5"/>
    <w:rsid w:val="003E7551"/>
    <w:rsid w:val="003E7695"/>
    <w:rsid w:val="003F00BE"/>
    <w:rsid w:val="003F04FE"/>
    <w:rsid w:val="003F0C38"/>
    <w:rsid w:val="003F0CD6"/>
    <w:rsid w:val="003F0FD7"/>
    <w:rsid w:val="003F15BE"/>
    <w:rsid w:val="003F1749"/>
    <w:rsid w:val="003F1E39"/>
    <w:rsid w:val="003F25EB"/>
    <w:rsid w:val="003F26FB"/>
    <w:rsid w:val="003F2CC6"/>
    <w:rsid w:val="003F2EA9"/>
    <w:rsid w:val="003F316E"/>
    <w:rsid w:val="003F326B"/>
    <w:rsid w:val="003F38D2"/>
    <w:rsid w:val="003F3954"/>
    <w:rsid w:val="003F397A"/>
    <w:rsid w:val="003F42F4"/>
    <w:rsid w:val="003F4576"/>
    <w:rsid w:val="003F468E"/>
    <w:rsid w:val="003F51A2"/>
    <w:rsid w:val="003F55DB"/>
    <w:rsid w:val="003F597E"/>
    <w:rsid w:val="003F5BF5"/>
    <w:rsid w:val="003F5D9F"/>
    <w:rsid w:val="003F654C"/>
    <w:rsid w:val="003F69BE"/>
    <w:rsid w:val="003F6B25"/>
    <w:rsid w:val="003F6FDF"/>
    <w:rsid w:val="003F71F5"/>
    <w:rsid w:val="003F73D5"/>
    <w:rsid w:val="003F7A90"/>
    <w:rsid w:val="003F7B0E"/>
    <w:rsid w:val="003F7CC2"/>
    <w:rsid w:val="00400480"/>
    <w:rsid w:val="0040070A"/>
    <w:rsid w:val="004012D3"/>
    <w:rsid w:val="00401584"/>
    <w:rsid w:val="00401621"/>
    <w:rsid w:val="00401913"/>
    <w:rsid w:val="004019C2"/>
    <w:rsid w:val="00401B2D"/>
    <w:rsid w:val="00401D25"/>
    <w:rsid w:val="00401E14"/>
    <w:rsid w:val="004020E4"/>
    <w:rsid w:val="00402563"/>
    <w:rsid w:val="00402827"/>
    <w:rsid w:val="004033A2"/>
    <w:rsid w:val="004034EB"/>
    <w:rsid w:val="004036E3"/>
    <w:rsid w:val="0040374F"/>
    <w:rsid w:val="0040399B"/>
    <w:rsid w:val="00404245"/>
    <w:rsid w:val="0040425F"/>
    <w:rsid w:val="004045E1"/>
    <w:rsid w:val="00404BD7"/>
    <w:rsid w:val="00404E58"/>
    <w:rsid w:val="00405175"/>
    <w:rsid w:val="004052D2"/>
    <w:rsid w:val="004058EB"/>
    <w:rsid w:val="00405ABB"/>
    <w:rsid w:val="00405CA6"/>
    <w:rsid w:val="00405E3E"/>
    <w:rsid w:val="004063DC"/>
    <w:rsid w:val="00406517"/>
    <w:rsid w:val="004067D0"/>
    <w:rsid w:val="004067E3"/>
    <w:rsid w:val="004068E9"/>
    <w:rsid w:val="00406D6B"/>
    <w:rsid w:val="00406DB4"/>
    <w:rsid w:val="00407110"/>
    <w:rsid w:val="00407321"/>
    <w:rsid w:val="00407596"/>
    <w:rsid w:val="00407A04"/>
    <w:rsid w:val="00407BBD"/>
    <w:rsid w:val="0041073E"/>
    <w:rsid w:val="00410846"/>
    <w:rsid w:val="004109D7"/>
    <w:rsid w:val="00410E87"/>
    <w:rsid w:val="00410F40"/>
    <w:rsid w:val="0041107A"/>
    <w:rsid w:val="00411145"/>
    <w:rsid w:val="00411C03"/>
    <w:rsid w:val="00411D76"/>
    <w:rsid w:val="00411EA8"/>
    <w:rsid w:val="00412063"/>
    <w:rsid w:val="00412F80"/>
    <w:rsid w:val="004131D0"/>
    <w:rsid w:val="004132DF"/>
    <w:rsid w:val="00413833"/>
    <w:rsid w:val="00413981"/>
    <w:rsid w:val="00413E25"/>
    <w:rsid w:val="0041431F"/>
    <w:rsid w:val="004146A2"/>
    <w:rsid w:val="00414868"/>
    <w:rsid w:val="00414DA9"/>
    <w:rsid w:val="00415041"/>
    <w:rsid w:val="004152AD"/>
    <w:rsid w:val="004155D2"/>
    <w:rsid w:val="00415A54"/>
    <w:rsid w:val="00415D11"/>
    <w:rsid w:val="00415DE6"/>
    <w:rsid w:val="0041683E"/>
    <w:rsid w:val="00416AA1"/>
    <w:rsid w:val="00416D45"/>
    <w:rsid w:val="004170F4"/>
    <w:rsid w:val="00417174"/>
    <w:rsid w:val="004171B8"/>
    <w:rsid w:val="0041752E"/>
    <w:rsid w:val="004175F9"/>
    <w:rsid w:val="0041763F"/>
    <w:rsid w:val="00417D6D"/>
    <w:rsid w:val="00420093"/>
    <w:rsid w:val="00420125"/>
    <w:rsid w:val="00420252"/>
    <w:rsid w:val="004206DE"/>
    <w:rsid w:val="004208D6"/>
    <w:rsid w:val="00420AD4"/>
    <w:rsid w:val="00420B92"/>
    <w:rsid w:val="00421028"/>
    <w:rsid w:val="004210AD"/>
    <w:rsid w:val="004214DC"/>
    <w:rsid w:val="00421CDE"/>
    <w:rsid w:val="00421E88"/>
    <w:rsid w:val="00422097"/>
    <w:rsid w:val="0042260D"/>
    <w:rsid w:val="00422D6D"/>
    <w:rsid w:val="00423141"/>
    <w:rsid w:val="004234E3"/>
    <w:rsid w:val="00423B21"/>
    <w:rsid w:val="00423CDD"/>
    <w:rsid w:val="0042441D"/>
    <w:rsid w:val="0042464D"/>
    <w:rsid w:val="00424F6F"/>
    <w:rsid w:val="00425229"/>
    <w:rsid w:val="004255C3"/>
    <w:rsid w:val="0042581F"/>
    <w:rsid w:val="0042611A"/>
    <w:rsid w:val="0042635E"/>
    <w:rsid w:val="004270A0"/>
    <w:rsid w:val="0042740C"/>
    <w:rsid w:val="0042770E"/>
    <w:rsid w:val="00427938"/>
    <w:rsid w:val="00427B92"/>
    <w:rsid w:val="00427C4B"/>
    <w:rsid w:val="00427DD6"/>
    <w:rsid w:val="00427EF7"/>
    <w:rsid w:val="00430637"/>
    <w:rsid w:val="004308B2"/>
    <w:rsid w:val="00430C37"/>
    <w:rsid w:val="00430D2F"/>
    <w:rsid w:val="00431486"/>
    <w:rsid w:val="00431530"/>
    <w:rsid w:val="00431B42"/>
    <w:rsid w:val="00431C79"/>
    <w:rsid w:val="00431E64"/>
    <w:rsid w:val="00431FAE"/>
    <w:rsid w:val="00432504"/>
    <w:rsid w:val="00432A6C"/>
    <w:rsid w:val="0043302B"/>
    <w:rsid w:val="0043305D"/>
    <w:rsid w:val="00433811"/>
    <w:rsid w:val="004343B3"/>
    <w:rsid w:val="00434440"/>
    <w:rsid w:val="00434461"/>
    <w:rsid w:val="00434547"/>
    <w:rsid w:val="00434C85"/>
    <w:rsid w:val="00435170"/>
    <w:rsid w:val="004353A1"/>
    <w:rsid w:val="00435518"/>
    <w:rsid w:val="00435799"/>
    <w:rsid w:val="00435AFD"/>
    <w:rsid w:val="00435DA0"/>
    <w:rsid w:val="00435EBD"/>
    <w:rsid w:val="004364EA"/>
    <w:rsid w:val="00436B0D"/>
    <w:rsid w:val="00436C30"/>
    <w:rsid w:val="00436DEA"/>
    <w:rsid w:val="00436DFA"/>
    <w:rsid w:val="00436FD5"/>
    <w:rsid w:val="00437365"/>
    <w:rsid w:val="00437753"/>
    <w:rsid w:val="004379F9"/>
    <w:rsid w:val="00437B0C"/>
    <w:rsid w:val="00437D3F"/>
    <w:rsid w:val="00437DB9"/>
    <w:rsid w:val="0044005E"/>
    <w:rsid w:val="004403BC"/>
    <w:rsid w:val="00440617"/>
    <w:rsid w:val="004408C1"/>
    <w:rsid w:val="00440E04"/>
    <w:rsid w:val="00440F01"/>
    <w:rsid w:val="004414FE"/>
    <w:rsid w:val="00441534"/>
    <w:rsid w:val="00441675"/>
    <w:rsid w:val="0044187C"/>
    <w:rsid w:val="004418B5"/>
    <w:rsid w:val="00441A38"/>
    <w:rsid w:val="00441B16"/>
    <w:rsid w:val="0044209F"/>
    <w:rsid w:val="004429DB"/>
    <w:rsid w:val="00442C69"/>
    <w:rsid w:val="00442CD3"/>
    <w:rsid w:val="00442E0E"/>
    <w:rsid w:val="0044321F"/>
    <w:rsid w:val="0044334B"/>
    <w:rsid w:val="00443611"/>
    <w:rsid w:val="00443675"/>
    <w:rsid w:val="00443839"/>
    <w:rsid w:val="00444CE1"/>
    <w:rsid w:val="00444D26"/>
    <w:rsid w:val="0044501A"/>
    <w:rsid w:val="00445AB2"/>
    <w:rsid w:val="00445CCB"/>
    <w:rsid w:val="0044609C"/>
    <w:rsid w:val="004466D3"/>
    <w:rsid w:val="00446CB1"/>
    <w:rsid w:val="00446F6C"/>
    <w:rsid w:val="0044760F"/>
    <w:rsid w:val="00447857"/>
    <w:rsid w:val="00447CCF"/>
    <w:rsid w:val="00450444"/>
    <w:rsid w:val="004508C1"/>
    <w:rsid w:val="004508D8"/>
    <w:rsid w:val="004509E5"/>
    <w:rsid w:val="00450C27"/>
    <w:rsid w:val="00450FE0"/>
    <w:rsid w:val="004510F1"/>
    <w:rsid w:val="004513BC"/>
    <w:rsid w:val="004517C9"/>
    <w:rsid w:val="00451A6B"/>
    <w:rsid w:val="00451B49"/>
    <w:rsid w:val="00451ED0"/>
    <w:rsid w:val="004520E2"/>
    <w:rsid w:val="00452135"/>
    <w:rsid w:val="00452434"/>
    <w:rsid w:val="004527FC"/>
    <w:rsid w:val="00452947"/>
    <w:rsid w:val="00452BFD"/>
    <w:rsid w:val="00452D77"/>
    <w:rsid w:val="00453005"/>
    <w:rsid w:val="00453106"/>
    <w:rsid w:val="0045313D"/>
    <w:rsid w:val="004532EB"/>
    <w:rsid w:val="00453B1F"/>
    <w:rsid w:val="00453C3B"/>
    <w:rsid w:val="00453F76"/>
    <w:rsid w:val="00454272"/>
    <w:rsid w:val="004542AC"/>
    <w:rsid w:val="00454878"/>
    <w:rsid w:val="00454950"/>
    <w:rsid w:val="00454BFE"/>
    <w:rsid w:val="00454E98"/>
    <w:rsid w:val="00454F85"/>
    <w:rsid w:val="0045506E"/>
    <w:rsid w:val="00455630"/>
    <w:rsid w:val="004556F0"/>
    <w:rsid w:val="004557C6"/>
    <w:rsid w:val="00455822"/>
    <w:rsid w:val="00455996"/>
    <w:rsid w:val="0045650E"/>
    <w:rsid w:val="004565EF"/>
    <w:rsid w:val="00456671"/>
    <w:rsid w:val="00457072"/>
    <w:rsid w:val="00457450"/>
    <w:rsid w:val="004574F3"/>
    <w:rsid w:val="0045753D"/>
    <w:rsid w:val="00457668"/>
    <w:rsid w:val="00457AC5"/>
    <w:rsid w:val="00457E98"/>
    <w:rsid w:val="00460129"/>
    <w:rsid w:val="0046012D"/>
    <w:rsid w:val="004604D5"/>
    <w:rsid w:val="004606EF"/>
    <w:rsid w:val="0046089D"/>
    <w:rsid w:val="004614F2"/>
    <w:rsid w:val="004615DB"/>
    <w:rsid w:val="004617F0"/>
    <w:rsid w:val="00461921"/>
    <w:rsid w:val="004619D3"/>
    <w:rsid w:val="00461A68"/>
    <w:rsid w:val="00461B10"/>
    <w:rsid w:val="00461BD6"/>
    <w:rsid w:val="00461BE1"/>
    <w:rsid w:val="00462024"/>
    <w:rsid w:val="004621BF"/>
    <w:rsid w:val="00462331"/>
    <w:rsid w:val="00462366"/>
    <w:rsid w:val="00462956"/>
    <w:rsid w:val="00462C13"/>
    <w:rsid w:val="00462D64"/>
    <w:rsid w:val="004630CC"/>
    <w:rsid w:val="0046337C"/>
    <w:rsid w:val="004638F2"/>
    <w:rsid w:val="0046445A"/>
    <w:rsid w:val="00464A0B"/>
    <w:rsid w:val="00464AE1"/>
    <w:rsid w:val="00464D2D"/>
    <w:rsid w:val="00464F3F"/>
    <w:rsid w:val="00465120"/>
    <w:rsid w:val="00465216"/>
    <w:rsid w:val="004652E1"/>
    <w:rsid w:val="00465770"/>
    <w:rsid w:val="004657CE"/>
    <w:rsid w:val="00465907"/>
    <w:rsid w:val="00465B33"/>
    <w:rsid w:val="004661CD"/>
    <w:rsid w:val="00466303"/>
    <w:rsid w:val="004663A0"/>
    <w:rsid w:val="004663B8"/>
    <w:rsid w:val="004665AA"/>
    <w:rsid w:val="004669F4"/>
    <w:rsid w:val="00466E9F"/>
    <w:rsid w:val="00466F2A"/>
    <w:rsid w:val="00467290"/>
    <w:rsid w:val="00467592"/>
    <w:rsid w:val="0046780A"/>
    <w:rsid w:val="00467B08"/>
    <w:rsid w:val="00467B7A"/>
    <w:rsid w:val="00467EFB"/>
    <w:rsid w:val="00467FA5"/>
    <w:rsid w:val="00467FEE"/>
    <w:rsid w:val="0047029C"/>
    <w:rsid w:val="00470483"/>
    <w:rsid w:val="00470AF7"/>
    <w:rsid w:val="00470B57"/>
    <w:rsid w:val="00470C1D"/>
    <w:rsid w:val="004718D3"/>
    <w:rsid w:val="004718FB"/>
    <w:rsid w:val="00471D09"/>
    <w:rsid w:val="00472853"/>
    <w:rsid w:val="00472BC0"/>
    <w:rsid w:val="00472CBF"/>
    <w:rsid w:val="00472D77"/>
    <w:rsid w:val="00472F67"/>
    <w:rsid w:val="00472FE8"/>
    <w:rsid w:val="00473496"/>
    <w:rsid w:val="004734C2"/>
    <w:rsid w:val="00473702"/>
    <w:rsid w:val="00473DFC"/>
    <w:rsid w:val="004740E3"/>
    <w:rsid w:val="004741E2"/>
    <w:rsid w:val="00474306"/>
    <w:rsid w:val="0047476C"/>
    <w:rsid w:val="00474C32"/>
    <w:rsid w:val="00474CC1"/>
    <w:rsid w:val="00474D99"/>
    <w:rsid w:val="00475122"/>
    <w:rsid w:val="004752E7"/>
    <w:rsid w:val="00475390"/>
    <w:rsid w:val="00475530"/>
    <w:rsid w:val="004755D1"/>
    <w:rsid w:val="00475632"/>
    <w:rsid w:val="0047589B"/>
    <w:rsid w:val="00475BF4"/>
    <w:rsid w:val="004760F0"/>
    <w:rsid w:val="00476C2D"/>
    <w:rsid w:val="00477202"/>
    <w:rsid w:val="004772CA"/>
    <w:rsid w:val="004773F2"/>
    <w:rsid w:val="00477D18"/>
    <w:rsid w:val="00477D2A"/>
    <w:rsid w:val="00477F65"/>
    <w:rsid w:val="00477FE3"/>
    <w:rsid w:val="0048058E"/>
    <w:rsid w:val="004807D8"/>
    <w:rsid w:val="00480E44"/>
    <w:rsid w:val="0048157E"/>
    <w:rsid w:val="00481620"/>
    <w:rsid w:val="004817F2"/>
    <w:rsid w:val="00481A90"/>
    <w:rsid w:val="00481AEB"/>
    <w:rsid w:val="00481B29"/>
    <w:rsid w:val="00481C14"/>
    <w:rsid w:val="00481F71"/>
    <w:rsid w:val="004821AF"/>
    <w:rsid w:val="00482904"/>
    <w:rsid w:val="00482C02"/>
    <w:rsid w:val="00482D8E"/>
    <w:rsid w:val="00483359"/>
    <w:rsid w:val="0048397F"/>
    <w:rsid w:val="00483BD1"/>
    <w:rsid w:val="00483E88"/>
    <w:rsid w:val="00484749"/>
    <w:rsid w:val="00485023"/>
    <w:rsid w:val="00485406"/>
    <w:rsid w:val="004857E7"/>
    <w:rsid w:val="00485850"/>
    <w:rsid w:val="00485A73"/>
    <w:rsid w:val="00486974"/>
    <w:rsid w:val="00486A6D"/>
    <w:rsid w:val="00486B9E"/>
    <w:rsid w:val="00486CCF"/>
    <w:rsid w:val="00486D95"/>
    <w:rsid w:val="00486DEC"/>
    <w:rsid w:val="00486E73"/>
    <w:rsid w:val="0048732D"/>
    <w:rsid w:val="004876EC"/>
    <w:rsid w:val="00487868"/>
    <w:rsid w:val="00487A08"/>
    <w:rsid w:val="00490223"/>
    <w:rsid w:val="00490356"/>
    <w:rsid w:val="004904A9"/>
    <w:rsid w:val="004906C0"/>
    <w:rsid w:val="00490A2F"/>
    <w:rsid w:val="0049137F"/>
    <w:rsid w:val="004913F9"/>
    <w:rsid w:val="004918D5"/>
    <w:rsid w:val="00491CCD"/>
    <w:rsid w:val="00491E08"/>
    <w:rsid w:val="00491EAF"/>
    <w:rsid w:val="0049208A"/>
    <w:rsid w:val="00492262"/>
    <w:rsid w:val="00492289"/>
    <w:rsid w:val="00492566"/>
    <w:rsid w:val="00492699"/>
    <w:rsid w:val="0049275C"/>
    <w:rsid w:val="00492996"/>
    <w:rsid w:val="00492B3E"/>
    <w:rsid w:val="00492BC1"/>
    <w:rsid w:val="00492F9D"/>
    <w:rsid w:val="00493218"/>
    <w:rsid w:val="004935C6"/>
    <w:rsid w:val="004936FF"/>
    <w:rsid w:val="004938AF"/>
    <w:rsid w:val="00493A04"/>
    <w:rsid w:val="00493A2D"/>
    <w:rsid w:val="00493C47"/>
    <w:rsid w:val="00493F8F"/>
    <w:rsid w:val="00494035"/>
    <w:rsid w:val="004942CC"/>
    <w:rsid w:val="0049494E"/>
    <w:rsid w:val="00494C19"/>
    <w:rsid w:val="00494D29"/>
    <w:rsid w:val="0049509C"/>
    <w:rsid w:val="004953DB"/>
    <w:rsid w:val="004956B9"/>
    <w:rsid w:val="00495F8F"/>
    <w:rsid w:val="0049616F"/>
    <w:rsid w:val="004964E5"/>
    <w:rsid w:val="00496601"/>
    <w:rsid w:val="0049662B"/>
    <w:rsid w:val="004967A7"/>
    <w:rsid w:val="00496B28"/>
    <w:rsid w:val="00496D24"/>
    <w:rsid w:val="004970A9"/>
    <w:rsid w:val="00497492"/>
    <w:rsid w:val="004977B3"/>
    <w:rsid w:val="00497DE9"/>
    <w:rsid w:val="00497EB5"/>
    <w:rsid w:val="00497EF6"/>
    <w:rsid w:val="00497F83"/>
    <w:rsid w:val="004A02FD"/>
    <w:rsid w:val="004A0451"/>
    <w:rsid w:val="004A06B2"/>
    <w:rsid w:val="004A0A40"/>
    <w:rsid w:val="004A0AC3"/>
    <w:rsid w:val="004A0C12"/>
    <w:rsid w:val="004A0E47"/>
    <w:rsid w:val="004A0FAF"/>
    <w:rsid w:val="004A153E"/>
    <w:rsid w:val="004A165C"/>
    <w:rsid w:val="004A17E8"/>
    <w:rsid w:val="004A1F5C"/>
    <w:rsid w:val="004A1FEF"/>
    <w:rsid w:val="004A28DD"/>
    <w:rsid w:val="004A2A43"/>
    <w:rsid w:val="004A2C2F"/>
    <w:rsid w:val="004A3336"/>
    <w:rsid w:val="004A33DF"/>
    <w:rsid w:val="004A4143"/>
    <w:rsid w:val="004A4608"/>
    <w:rsid w:val="004A4914"/>
    <w:rsid w:val="004A49A4"/>
    <w:rsid w:val="004A4F90"/>
    <w:rsid w:val="004A4FA4"/>
    <w:rsid w:val="004A5010"/>
    <w:rsid w:val="004A55EF"/>
    <w:rsid w:val="004A56D1"/>
    <w:rsid w:val="004A5769"/>
    <w:rsid w:val="004A5A2F"/>
    <w:rsid w:val="004A5B66"/>
    <w:rsid w:val="004A5C67"/>
    <w:rsid w:val="004A5CAA"/>
    <w:rsid w:val="004A5F18"/>
    <w:rsid w:val="004A60AD"/>
    <w:rsid w:val="004A614E"/>
    <w:rsid w:val="004A66F4"/>
    <w:rsid w:val="004A6FAB"/>
    <w:rsid w:val="004A7367"/>
    <w:rsid w:val="004A7B94"/>
    <w:rsid w:val="004A7BD1"/>
    <w:rsid w:val="004B0780"/>
    <w:rsid w:val="004B07C2"/>
    <w:rsid w:val="004B0B19"/>
    <w:rsid w:val="004B0BC3"/>
    <w:rsid w:val="004B0E2A"/>
    <w:rsid w:val="004B0F54"/>
    <w:rsid w:val="004B1029"/>
    <w:rsid w:val="004B10F0"/>
    <w:rsid w:val="004B1662"/>
    <w:rsid w:val="004B16AB"/>
    <w:rsid w:val="004B1970"/>
    <w:rsid w:val="004B1F9B"/>
    <w:rsid w:val="004B20A1"/>
    <w:rsid w:val="004B226E"/>
    <w:rsid w:val="004B23F0"/>
    <w:rsid w:val="004B2962"/>
    <w:rsid w:val="004B2B0E"/>
    <w:rsid w:val="004B2B1A"/>
    <w:rsid w:val="004B2CE8"/>
    <w:rsid w:val="004B2DCC"/>
    <w:rsid w:val="004B2DF8"/>
    <w:rsid w:val="004B2F52"/>
    <w:rsid w:val="004B3A13"/>
    <w:rsid w:val="004B409B"/>
    <w:rsid w:val="004B4541"/>
    <w:rsid w:val="004B4630"/>
    <w:rsid w:val="004B4636"/>
    <w:rsid w:val="004B467B"/>
    <w:rsid w:val="004B4736"/>
    <w:rsid w:val="004B4A9A"/>
    <w:rsid w:val="004B4F05"/>
    <w:rsid w:val="004B532D"/>
    <w:rsid w:val="004B53CD"/>
    <w:rsid w:val="004B565D"/>
    <w:rsid w:val="004B57BA"/>
    <w:rsid w:val="004B5B55"/>
    <w:rsid w:val="004B5BCA"/>
    <w:rsid w:val="004B5F47"/>
    <w:rsid w:val="004B5FE0"/>
    <w:rsid w:val="004B6007"/>
    <w:rsid w:val="004B605F"/>
    <w:rsid w:val="004B617B"/>
    <w:rsid w:val="004B6225"/>
    <w:rsid w:val="004B657B"/>
    <w:rsid w:val="004B68D0"/>
    <w:rsid w:val="004B6D8B"/>
    <w:rsid w:val="004B6EEE"/>
    <w:rsid w:val="004B6FD5"/>
    <w:rsid w:val="004B71B4"/>
    <w:rsid w:val="004B744A"/>
    <w:rsid w:val="004B7686"/>
    <w:rsid w:val="004B7F11"/>
    <w:rsid w:val="004C03B6"/>
    <w:rsid w:val="004C0E86"/>
    <w:rsid w:val="004C12F2"/>
    <w:rsid w:val="004C13F1"/>
    <w:rsid w:val="004C1680"/>
    <w:rsid w:val="004C1C42"/>
    <w:rsid w:val="004C1D98"/>
    <w:rsid w:val="004C1E48"/>
    <w:rsid w:val="004C2000"/>
    <w:rsid w:val="004C20AB"/>
    <w:rsid w:val="004C23F2"/>
    <w:rsid w:val="004C2553"/>
    <w:rsid w:val="004C2660"/>
    <w:rsid w:val="004C2B0F"/>
    <w:rsid w:val="004C2E9C"/>
    <w:rsid w:val="004C2EA1"/>
    <w:rsid w:val="004C3996"/>
    <w:rsid w:val="004C3D15"/>
    <w:rsid w:val="004C3DEE"/>
    <w:rsid w:val="004C4627"/>
    <w:rsid w:val="004C4D6D"/>
    <w:rsid w:val="004C4EF0"/>
    <w:rsid w:val="004C5151"/>
    <w:rsid w:val="004C561F"/>
    <w:rsid w:val="004C5738"/>
    <w:rsid w:val="004C5B62"/>
    <w:rsid w:val="004C6267"/>
    <w:rsid w:val="004C62EB"/>
    <w:rsid w:val="004C6430"/>
    <w:rsid w:val="004C6CB4"/>
    <w:rsid w:val="004C71D5"/>
    <w:rsid w:val="004C72FC"/>
    <w:rsid w:val="004C731C"/>
    <w:rsid w:val="004C7696"/>
    <w:rsid w:val="004C77BF"/>
    <w:rsid w:val="004C7A3F"/>
    <w:rsid w:val="004C7B50"/>
    <w:rsid w:val="004C7ED5"/>
    <w:rsid w:val="004C7F98"/>
    <w:rsid w:val="004D0433"/>
    <w:rsid w:val="004D0AE1"/>
    <w:rsid w:val="004D1207"/>
    <w:rsid w:val="004D13B2"/>
    <w:rsid w:val="004D189C"/>
    <w:rsid w:val="004D18F8"/>
    <w:rsid w:val="004D196B"/>
    <w:rsid w:val="004D1AC3"/>
    <w:rsid w:val="004D1F19"/>
    <w:rsid w:val="004D1F46"/>
    <w:rsid w:val="004D1FC5"/>
    <w:rsid w:val="004D21E9"/>
    <w:rsid w:val="004D283F"/>
    <w:rsid w:val="004D3332"/>
    <w:rsid w:val="004D351D"/>
    <w:rsid w:val="004D399F"/>
    <w:rsid w:val="004D3D75"/>
    <w:rsid w:val="004D407F"/>
    <w:rsid w:val="004D4303"/>
    <w:rsid w:val="004D44DD"/>
    <w:rsid w:val="004D478B"/>
    <w:rsid w:val="004D488E"/>
    <w:rsid w:val="004D5344"/>
    <w:rsid w:val="004D536C"/>
    <w:rsid w:val="004D593B"/>
    <w:rsid w:val="004D5B8C"/>
    <w:rsid w:val="004D6047"/>
    <w:rsid w:val="004D60A1"/>
    <w:rsid w:val="004D67ED"/>
    <w:rsid w:val="004D6AFF"/>
    <w:rsid w:val="004D761B"/>
    <w:rsid w:val="004D7ED1"/>
    <w:rsid w:val="004E00A7"/>
    <w:rsid w:val="004E0707"/>
    <w:rsid w:val="004E1389"/>
    <w:rsid w:val="004E18F5"/>
    <w:rsid w:val="004E21D9"/>
    <w:rsid w:val="004E23EA"/>
    <w:rsid w:val="004E2699"/>
    <w:rsid w:val="004E26C9"/>
    <w:rsid w:val="004E29D5"/>
    <w:rsid w:val="004E30E5"/>
    <w:rsid w:val="004E3696"/>
    <w:rsid w:val="004E3949"/>
    <w:rsid w:val="004E3A6D"/>
    <w:rsid w:val="004E3C02"/>
    <w:rsid w:val="004E4111"/>
    <w:rsid w:val="004E4212"/>
    <w:rsid w:val="004E44C1"/>
    <w:rsid w:val="004E4563"/>
    <w:rsid w:val="004E4678"/>
    <w:rsid w:val="004E538B"/>
    <w:rsid w:val="004E59C6"/>
    <w:rsid w:val="004E5A42"/>
    <w:rsid w:val="004E5A84"/>
    <w:rsid w:val="004E5B78"/>
    <w:rsid w:val="004E5CC4"/>
    <w:rsid w:val="004E5EE5"/>
    <w:rsid w:val="004E641E"/>
    <w:rsid w:val="004E644B"/>
    <w:rsid w:val="004E72EB"/>
    <w:rsid w:val="004E7593"/>
    <w:rsid w:val="004E75C2"/>
    <w:rsid w:val="004E762A"/>
    <w:rsid w:val="004E7755"/>
    <w:rsid w:val="004E77B3"/>
    <w:rsid w:val="004E780F"/>
    <w:rsid w:val="004E7E4C"/>
    <w:rsid w:val="004F0321"/>
    <w:rsid w:val="004F03B1"/>
    <w:rsid w:val="004F0965"/>
    <w:rsid w:val="004F0C16"/>
    <w:rsid w:val="004F0C69"/>
    <w:rsid w:val="004F1488"/>
    <w:rsid w:val="004F1671"/>
    <w:rsid w:val="004F1DBE"/>
    <w:rsid w:val="004F1E85"/>
    <w:rsid w:val="004F20E6"/>
    <w:rsid w:val="004F2295"/>
    <w:rsid w:val="004F231D"/>
    <w:rsid w:val="004F2ABD"/>
    <w:rsid w:val="004F2DAA"/>
    <w:rsid w:val="004F30FC"/>
    <w:rsid w:val="004F336F"/>
    <w:rsid w:val="004F369D"/>
    <w:rsid w:val="004F3A4F"/>
    <w:rsid w:val="004F3BCA"/>
    <w:rsid w:val="004F3F86"/>
    <w:rsid w:val="004F416C"/>
    <w:rsid w:val="004F4657"/>
    <w:rsid w:val="004F48F6"/>
    <w:rsid w:val="004F4CA8"/>
    <w:rsid w:val="004F4F08"/>
    <w:rsid w:val="004F504D"/>
    <w:rsid w:val="004F517C"/>
    <w:rsid w:val="004F51A7"/>
    <w:rsid w:val="004F533C"/>
    <w:rsid w:val="004F59BF"/>
    <w:rsid w:val="004F5C2A"/>
    <w:rsid w:val="004F6164"/>
    <w:rsid w:val="004F6183"/>
    <w:rsid w:val="004F6593"/>
    <w:rsid w:val="004F6787"/>
    <w:rsid w:val="004F6940"/>
    <w:rsid w:val="004F6FD5"/>
    <w:rsid w:val="004F7052"/>
    <w:rsid w:val="004F738B"/>
    <w:rsid w:val="004F787E"/>
    <w:rsid w:val="004F7FD5"/>
    <w:rsid w:val="005005E6"/>
    <w:rsid w:val="00500755"/>
    <w:rsid w:val="00500B4A"/>
    <w:rsid w:val="00500B81"/>
    <w:rsid w:val="00501015"/>
    <w:rsid w:val="00501557"/>
    <w:rsid w:val="00501D68"/>
    <w:rsid w:val="0050230F"/>
    <w:rsid w:val="005024B9"/>
    <w:rsid w:val="0050276F"/>
    <w:rsid w:val="00502D8A"/>
    <w:rsid w:val="00502E0E"/>
    <w:rsid w:val="00503BD9"/>
    <w:rsid w:val="00503ED6"/>
    <w:rsid w:val="00504026"/>
    <w:rsid w:val="0050457E"/>
    <w:rsid w:val="00504AF0"/>
    <w:rsid w:val="00504C94"/>
    <w:rsid w:val="00505695"/>
    <w:rsid w:val="00505776"/>
    <w:rsid w:val="00505D2C"/>
    <w:rsid w:val="00505D49"/>
    <w:rsid w:val="00505F26"/>
    <w:rsid w:val="00505FD9"/>
    <w:rsid w:val="0050694F"/>
    <w:rsid w:val="00506C24"/>
    <w:rsid w:val="00506C45"/>
    <w:rsid w:val="00506F01"/>
    <w:rsid w:val="00507054"/>
    <w:rsid w:val="005070A1"/>
    <w:rsid w:val="00507132"/>
    <w:rsid w:val="005072F7"/>
    <w:rsid w:val="00507455"/>
    <w:rsid w:val="00507896"/>
    <w:rsid w:val="005078A7"/>
    <w:rsid w:val="005078E7"/>
    <w:rsid w:val="00507B28"/>
    <w:rsid w:val="00510A3A"/>
    <w:rsid w:val="00510CE1"/>
    <w:rsid w:val="00510F55"/>
    <w:rsid w:val="005114E5"/>
    <w:rsid w:val="00511900"/>
    <w:rsid w:val="005124A9"/>
    <w:rsid w:val="005124F8"/>
    <w:rsid w:val="00512B43"/>
    <w:rsid w:val="00512F1A"/>
    <w:rsid w:val="0051326F"/>
    <w:rsid w:val="00513484"/>
    <w:rsid w:val="00513487"/>
    <w:rsid w:val="00513A3E"/>
    <w:rsid w:val="005140B8"/>
    <w:rsid w:val="005144F5"/>
    <w:rsid w:val="0051461A"/>
    <w:rsid w:val="005152E3"/>
    <w:rsid w:val="00515435"/>
    <w:rsid w:val="0051596F"/>
    <w:rsid w:val="00515C30"/>
    <w:rsid w:val="00516372"/>
    <w:rsid w:val="005165D2"/>
    <w:rsid w:val="00516A23"/>
    <w:rsid w:val="0051720F"/>
    <w:rsid w:val="0051777A"/>
    <w:rsid w:val="00517EC5"/>
    <w:rsid w:val="005202BC"/>
    <w:rsid w:val="00520AC1"/>
    <w:rsid w:val="00520BA0"/>
    <w:rsid w:val="00520D27"/>
    <w:rsid w:val="00520DDA"/>
    <w:rsid w:val="00520F79"/>
    <w:rsid w:val="005215A6"/>
    <w:rsid w:val="0052171C"/>
    <w:rsid w:val="00521796"/>
    <w:rsid w:val="00521CF3"/>
    <w:rsid w:val="00521EB9"/>
    <w:rsid w:val="005226F7"/>
    <w:rsid w:val="00522CA9"/>
    <w:rsid w:val="00523029"/>
    <w:rsid w:val="00523326"/>
    <w:rsid w:val="00523353"/>
    <w:rsid w:val="005235D2"/>
    <w:rsid w:val="005239BB"/>
    <w:rsid w:val="00523B5F"/>
    <w:rsid w:val="00523B79"/>
    <w:rsid w:val="00523B89"/>
    <w:rsid w:val="005242A7"/>
    <w:rsid w:val="005246D4"/>
    <w:rsid w:val="00524C5A"/>
    <w:rsid w:val="00524FB3"/>
    <w:rsid w:val="00525285"/>
    <w:rsid w:val="00525736"/>
    <w:rsid w:val="00525872"/>
    <w:rsid w:val="005258FA"/>
    <w:rsid w:val="00525EA6"/>
    <w:rsid w:val="00526171"/>
    <w:rsid w:val="00526373"/>
    <w:rsid w:val="00526664"/>
    <w:rsid w:val="00526856"/>
    <w:rsid w:val="005268EB"/>
    <w:rsid w:val="00526914"/>
    <w:rsid w:val="00527436"/>
    <w:rsid w:val="0052760F"/>
    <w:rsid w:val="005277EB"/>
    <w:rsid w:val="005300C3"/>
    <w:rsid w:val="00530260"/>
    <w:rsid w:val="005309E8"/>
    <w:rsid w:val="00530F54"/>
    <w:rsid w:val="0053154C"/>
    <w:rsid w:val="00531CC2"/>
    <w:rsid w:val="00531CD6"/>
    <w:rsid w:val="00531D6F"/>
    <w:rsid w:val="005322F2"/>
    <w:rsid w:val="00532459"/>
    <w:rsid w:val="00532A6A"/>
    <w:rsid w:val="00532B7B"/>
    <w:rsid w:val="00532BD3"/>
    <w:rsid w:val="00532E51"/>
    <w:rsid w:val="005336AD"/>
    <w:rsid w:val="005337A7"/>
    <w:rsid w:val="00533BD4"/>
    <w:rsid w:val="00533C93"/>
    <w:rsid w:val="00533CC1"/>
    <w:rsid w:val="00533E06"/>
    <w:rsid w:val="00534DB0"/>
    <w:rsid w:val="00534E63"/>
    <w:rsid w:val="00534F49"/>
    <w:rsid w:val="00535391"/>
    <w:rsid w:val="00535A7A"/>
    <w:rsid w:val="00535B14"/>
    <w:rsid w:val="00535B1A"/>
    <w:rsid w:val="00535C7D"/>
    <w:rsid w:val="00535D8D"/>
    <w:rsid w:val="00536069"/>
    <w:rsid w:val="00536567"/>
    <w:rsid w:val="0053686B"/>
    <w:rsid w:val="00536B28"/>
    <w:rsid w:val="00536BD9"/>
    <w:rsid w:val="005370C7"/>
    <w:rsid w:val="005373B0"/>
    <w:rsid w:val="005376EC"/>
    <w:rsid w:val="0053775C"/>
    <w:rsid w:val="00537A93"/>
    <w:rsid w:val="00537B17"/>
    <w:rsid w:val="00537BF5"/>
    <w:rsid w:val="00537C4C"/>
    <w:rsid w:val="00537D82"/>
    <w:rsid w:val="0054005E"/>
    <w:rsid w:val="005403CA"/>
    <w:rsid w:val="005410A1"/>
    <w:rsid w:val="00541692"/>
    <w:rsid w:val="0054186D"/>
    <w:rsid w:val="00541D1E"/>
    <w:rsid w:val="0054215E"/>
    <w:rsid w:val="005428D1"/>
    <w:rsid w:val="005432F7"/>
    <w:rsid w:val="005435EE"/>
    <w:rsid w:val="005437D7"/>
    <w:rsid w:val="005439CD"/>
    <w:rsid w:val="00543B65"/>
    <w:rsid w:val="00543C13"/>
    <w:rsid w:val="0054428C"/>
    <w:rsid w:val="005442DA"/>
    <w:rsid w:val="00544440"/>
    <w:rsid w:val="00544592"/>
    <w:rsid w:val="005447D4"/>
    <w:rsid w:val="0054481B"/>
    <w:rsid w:val="00544B55"/>
    <w:rsid w:val="00544E29"/>
    <w:rsid w:val="005451A7"/>
    <w:rsid w:val="00545DFC"/>
    <w:rsid w:val="00545EBD"/>
    <w:rsid w:val="00546087"/>
    <w:rsid w:val="0054619D"/>
    <w:rsid w:val="00546324"/>
    <w:rsid w:val="0054632F"/>
    <w:rsid w:val="005468FC"/>
    <w:rsid w:val="00546C88"/>
    <w:rsid w:val="00546E72"/>
    <w:rsid w:val="00547669"/>
    <w:rsid w:val="00547DAC"/>
    <w:rsid w:val="00547E26"/>
    <w:rsid w:val="00547F62"/>
    <w:rsid w:val="00547F96"/>
    <w:rsid w:val="00550513"/>
    <w:rsid w:val="005505FE"/>
    <w:rsid w:val="00550779"/>
    <w:rsid w:val="0055097D"/>
    <w:rsid w:val="005517D2"/>
    <w:rsid w:val="00551BA5"/>
    <w:rsid w:val="00551BCA"/>
    <w:rsid w:val="0055219D"/>
    <w:rsid w:val="005521A6"/>
    <w:rsid w:val="00552EF4"/>
    <w:rsid w:val="00553875"/>
    <w:rsid w:val="00553BEB"/>
    <w:rsid w:val="00553CBD"/>
    <w:rsid w:val="00553F7C"/>
    <w:rsid w:val="005542D6"/>
    <w:rsid w:val="00554335"/>
    <w:rsid w:val="005544F7"/>
    <w:rsid w:val="00554680"/>
    <w:rsid w:val="0055478C"/>
    <w:rsid w:val="00554FDD"/>
    <w:rsid w:val="005553D7"/>
    <w:rsid w:val="00555479"/>
    <w:rsid w:val="005558ED"/>
    <w:rsid w:val="00555ACC"/>
    <w:rsid w:val="00555B5C"/>
    <w:rsid w:val="00555E38"/>
    <w:rsid w:val="00555F6C"/>
    <w:rsid w:val="005560B1"/>
    <w:rsid w:val="005562B7"/>
    <w:rsid w:val="005563A2"/>
    <w:rsid w:val="00556865"/>
    <w:rsid w:val="00556D4D"/>
    <w:rsid w:val="00556EA7"/>
    <w:rsid w:val="00556EFD"/>
    <w:rsid w:val="005572BE"/>
    <w:rsid w:val="00557CCF"/>
    <w:rsid w:val="005603B5"/>
    <w:rsid w:val="005604E5"/>
    <w:rsid w:val="005607D5"/>
    <w:rsid w:val="005609A5"/>
    <w:rsid w:val="00560F79"/>
    <w:rsid w:val="00561231"/>
    <w:rsid w:val="00561888"/>
    <w:rsid w:val="005619B1"/>
    <w:rsid w:val="00561C98"/>
    <w:rsid w:val="005629D0"/>
    <w:rsid w:val="00562A79"/>
    <w:rsid w:val="00562E8F"/>
    <w:rsid w:val="00563124"/>
    <w:rsid w:val="0056323B"/>
    <w:rsid w:val="0056329F"/>
    <w:rsid w:val="0056339F"/>
    <w:rsid w:val="00563631"/>
    <w:rsid w:val="005641DC"/>
    <w:rsid w:val="005647F2"/>
    <w:rsid w:val="00564F90"/>
    <w:rsid w:val="00565076"/>
    <w:rsid w:val="00565247"/>
    <w:rsid w:val="005652D1"/>
    <w:rsid w:val="0056546C"/>
    <w:rsid w:val="005659F5"/>
    <w:rsid w:val="00565B00"/>
    <w:rsid w:val="00565D88"/>
    <w:rsid w:val="00566063"/>
    <w:rsid w:val="005660A7"/>
    <w:rsid w:val="005661A7"/>
    <w:rsid w:val="005663AA"/>
    <w:rsid w:val="005663BE"/>
    <w:rsid w:val="00566446"/>
    <w:rsid w:val="00566491"/>
    <w:rsid w:val="00566582"/>
    <w:rsid w:val="00566934"/>
    <w:rsid w:val="00566B03"/>
    <w:rsid w:val="00566E6B"/>
    <w:rsid w:val="00566F88"/>
    <w:rsid w:val="00567162"/>
    <w:rsid w:val="005671D8"/>
    <w:rsid w:val="0056733F"/>
    <w:rsid w:val="005673A0"/>
    <w:rsid w:val="005674C4"/>
    <w:rsid w:val="00567B98"/>
    <w:rsid w:val="00567DCC"/>
    <w:rsid w:val="00567DF8"/>
    <w:rsid w:val="00567E8C"/>
    <w:rsid w:val="00567F5A"/>
    <w:rsid w:val="00567F79"/>
    <w:rsid w:val="005705A2"/>
    <w:rsid w:val="005707B0"/>
    <w:rsid w:val="00570B19"/>
    <w:rsid w:val="00570B65"/>
    <w:rsid w:val="00570EE8"/>
    <w:rsid w:val="005710AD"/>
    <w:rsid w:val="0057175F"/>
    <w:rsid w:val="005720B2"/>
    <w:rsid w:val="005720FE"/>
    <w:rsid w:val="005726E6"/>
    <w:rsid w:val="00572F01"/>
    <w:rsid w:val="00572F5C"/>
    <w:rsid w:val="00572F61"/>
    <w:rsid w:val="0057334F"/>
    <w:rsid w:val="00573655"/>
    <w:rsid w:val="005742F0"/>
    <w:rsid w:val="005748A9"/>
    <w:rsid w:val="00574AA9"/>
    <w:rsid w:val="005752AE"/>
    <w:rsid w:val="0057548E"/>
    <w:rsid w:val="00575762"/>
    <w:rsid w:val="00575D3F"/>
    <w:rsid w:val="005760F4"/>
    <w:rsid w:val="005763D4"/>
    <w:rsid w:val="00576BC8"/>
    <w:rsid w:val="00576C5B"/>
    <w:rsid w:val="00576EE4"/>
    <w:rsid w:val="00576F4B"/>
    <w:rsid w:val="0057765B"/>
    <w:rsid w:val="00577B52"/>
    <w:rsid w:val="00577C4D"/>
    <w:rsid w:val="00577CBA"/>
    <w:rsid w:val="00577CF6"/>
    <w:rsid w:val="00580945"/>
    <w:rsid w:val="00580C5F"/>
    <w:rsid w:val="00580C66"/>
    <w:rsid w:val="005815C5"/>
    <w:rsid w:val="00581A71"/>
    <w:rsid w:val="00581B90"/>
    <w:rsid w:val="00581CB5"/>
    <w:rsid w:val="0058237C"/>
    <w:rsid w:val="0058242D"/>
    <w:rsid w:val="005824FC"/>
    <w:rsid w:val="00582592"/>
    <w:rsid w:val="00582AE4"/>
    <w:rsid w:val="005833CD"/>
    <w:rsid w:val="0058358A"/>
    <w:rsid w:val="005835C1"/>
    <w:rsid w:val="005836F5"/>
    <w:rsid w:val="00583AA7"/>
    <w:rsid w:val="00583CFE"/>
    <w:rsid w:val="00584256"/>
    <w:rsid w:val="00584537"/>
    <w:rsid w:val="0058507B"/>
    <w:rsid w:val="005852B7"/>
    <w:rsid w:val="00585585"/>
    <w:rsid w:val="00585E43"/>
    <w:rsid w:val="0058632E"/>
    <w:rsid w:val="00586A4A"/>
    <w:rsid w:val="00586BBF"/>
    <w:rsid w:val="00586D3C"/>
    <w:rsid w:val="00586D50"/>
    <w:rsid w:val="00586DF1"/>
    <w:rsid w:val="00587224"/>
    <w:rsid w:val="00587695"/>
    <w:rsid w:val="00587BFD"/>
    <w:rsid w:val="00587D8E"/>
    <w:rsid w:val="00587F87"/>
    <w:rsid w:val="0059002A"/>
    <w:rsid w:val="005900C4"/>
    <w:rsid w:val="00590420"/>
    <w:rsid w:val="0059045E"/>
    <w:rsid w:val="00590576"/>
    <w:rsid w:val="00590999"/>
    <w:rsid w:val="00590AA8"/>
    <w:rsid w:val="00590F04"/>
    <w:rsid w:val="00591146"/>
    <w:rsid w:val="00591472"/>
    <w:rsid w:val="00591E1F"/>
    <w:rsid w:val="0059251D"/>
    <w:rsid w:val="005926E7"/>
    <w:rsid w:val="00592D65"/>
    <w:rsid w:val="00593064"/>
    <w:rsid w:val="005936A6"/>
    <w:rsid w:val="00593A3A"/>
    <w:rsid w:val="005940D3"/>
    <w:rsid w:val="005942F8"/>
    <w:rsid w:val="005944C6"/>
    <w:rsid w:val="00594629"/>
    <w:rsid w:val="00594795"/>
    <w:rsid w:val="00594C29"/>
    <w:rsid w:val="00594F12"/>
    <w:rsid w:val="00594F9E"/>
    <w:rsid w:val="0059541A"/>
    <w:rsid w:val="00595954"/>
    <w:rsid w:val="00595B94"/>
    <w:rsid w:val="00595BC5"/>
    <w:rsid w:val="00595CB7"/>
    <w:rsid w:val="00595ED7"/>
    <w:rsid w:val="00595FDF"/>
    <w:rsid w:val="00596184"/>
    <w:rsid w:val="00596267"/>
    <w:rsid w:val="00596370"/>
    <w:rsid w:val="00596800"/>
    <w:rsid w:val="005969FC"/>
    <w:rsid w:val="0059743A"/>
    <w:rsid w:val="0059773C"/>
    <w:rsid w:val="00597DAA"/>
    <w:rsid w:val="00597F17"/>
    <w:rsid w:val="00597FD0"/>
    <w:rsid w:val="005A01D9"/>
    <w:rsid w:val="005A0619"/>
    <w:rsid w:val="005A123A"/>
    <w:rsid w:val="005A19B7"/>
    <w:rsid w:val="005A1AC2"/>
    <w:rsid w:val="005A1D13"/>
    <w:rsid w:val="005A2214"/>
    <w:rsid w:val="005A26BF"/>
    <w:rsid w:val="005A27D7"/>
    <w:rsid w:val="005A287B"/>
    <w:rsid w:val="005A2960"/>
    <w:rsid w:val="005A2AE2"/>
    <w:rsid w:val="005A42AD"/>
    <w:rsid w:val="005A436A"/>
    <w:rsid w:val="005A47A3"/>
    <w:rsid w:val="005A4B61"/>
    <w:rsid w:val="005A4B97"/>
    <w:rsid w:val="005A5051"/>
    <w:rsid w:val="005A521B"/>
    <w:rsid w:val="005A522A"/>
    <w:rsid w:val="005A55B9"/>
    <w:rsid w:val="005A56E2"/>
    <w:rsid w:val="005A57E8"/>
    <w:rsid w:val="005A5F39"/>
    <w:rsid w:val="005A640B"/>
    <w:rsid w:val="005A6A79"/>
    <w:rsid w:val="005A700F"/>
    <w:rsid w:val="005A709A"/>
    <w:rsid w:val="005A7473"/>
    <w:rsid w:val="005A76DD"/>
    <w:rsid w:val="005B065A"/>
    <w:rsid w:val="005B0DCF"/>
    <w:rsid w:val="005B0E40"/>
    <w:rsid w:val="005B0FCB"/>
    <w:rsid w:val="005B10B8"/>
    <w:rsid w:val="005B1200"/>
    <w:rsid w:val="005B12E8"/>
    <w:rsid w:val="005B1A02"/>
    <w:rsid w:val="005B1AE4"/>
    <w:rsid w:val="005B1B8A"/>
    <w:rsid w:val="005B1C16"/>
    <w:rsid w:val="005B1D4B"/>
    <w:rsid w:val="005B21FB"/>
    <w:rsid w:val="005B2450"/>
    <w:rsid w:val="005B279F"/>
    <w:rsid w:val="005B27D0"/>
    <w:rsid w:val="005B28DD"/>
    <w:rsid w:val="005B2981"/>
    <w:rsid w:val="005B2BC3"/>
    <w:rsid w:val="005B327C"/>
    <w:rsid w:val="005B32EF"/>
    <w:rsid w:val="005B352C"/>
    <w:rsid w:val="005B3614"/>
    <w:rsid w:val="005B3E50"/>
    <w:rsid w:val="005B3FA2"/>
    <w:rsid w:val="005B418B"/>
    <w:rsid w:val="005B45FA"/>
    <w:rsid w:val="005B52E7"/>
    <w:rsid w:val="005B53AC"/>
    <w:rsid w:val="005B53BF"/>
    <w:rsid w:val="005B592B"/>
    <w:rsid w:val="005B5CA3"/>
    <w:rsid w:val="005B643D"/>
    <w:rsid w:val="005B6577"/>
    <w:rsid w:val="005B696A"/>
    <w:rsid w:val="005B6D2C"/>
    <w:rsid w:val="005B6DA6"/>
    <w:rsid w:val="005B7292"/>
    <w:rsid w:val="005B72B4"/>
    <w:rsid w:val="005B7C95"/>
    <w:rsid w:val="005B7EDD"/>
    <w:rsid w:val="005C0825"/>
    <w:rsid w:val="005C1250"/>
    <w:rsid w:val="005C132A"/>
    <w:rsid w:val="005C142C"/>
    <w:rsid w:val="005C1478"/>
    <w:rsid w:val="005C1548"/>
    <w:rsid w:val="005C1E14"/>
    <w:rsid w:val="005C2250"/>
    <w:rsid w:val="005C2704"/>
    <w:rsid w:val="005C2B0F"/>
    <w:rsid w:val="005C2B37"/>
    <w:rsid w:val="005C2D39"/>
    <w:rsid w:val="005C2D91"/>
    <w:rsid w:val="005C2DD1"/>
    <w:rsid w:val="005C2F24"/>
    <w:rsid w:val="005C3072"/>
    <w:rsid w:val="005C329C"/>
    <w:rsid w:val="005C32D4"/>
    <w:rsid w:val="005C338E"/>
    <w:rsid w:val="005C3536"/>
    <w:rsid w:val="005C36FA"/>
    <w:rsid w:val="005C3930"/>
    <w:rsid w:val="005C3A43"/>
    <w:rsid w:val="005C3CC6"/>
    <w:rsid w:val="005C3E1E"/>
    <w:rsid w:val="005C424E"/>
    <w:rsid w:val="005C44E4"/>
    <w:rsid w:val="005C4D51"/>
    <w:rsid w:val="005C4F31"/>
    <w:rsid w:val="005C4FB6"/>
    <w:rsid w:val="005C5682"/>
    <w:rsid w:val="005C5907"/>
    <w:rsid w:val="005C5B2B"/>
    <w:rsid w:val="005C5D08"/>
    <w:rsid w:val="005C5F46"/>
    <w:rsid w:val="005C6022"/>
    <w:rsid w:val="005C62DA"/>
    <w:rsid w:val="005C698E"/>
    <w:rsid w:val="005C6CBF"/>
    <w:rsid w:val="005C737F"/>
    <w:rsid w:val="005C760D"/>
    <w:rsid w:val="005C7AD8"/>
    <w:rsid w:val="005C7C03"/>
    <w:rsid w:val="005C7D33"/>
    <w:rsid w:val="005D006B"/>
    <w:rsid w:val="005D0074"/>
    <w:rsid w:val="005D0531"/>
    <w:rsid w:val="005D0D79"/>
    <w:rsid w:val="005D0EA7"/>
    <w:rsid w:val="005D0F71"/>
    <w:rsid w:val="005D0FB7"/>
    <w:rsid w:val="005D12DD"/>
    <w:rsid w:val="005D150C"/>
    <w:rsid w:val="005D1721"/>
    <w:rsid w:val="005D1AE4"/>
    <w:rsid w:val="005D1EB8"/>
    <w:rsid w:val="005D2259"/>
    <w:rsid w:val="005D22B1"/>
    <w:rsid w:val="005D26C1"/>
    <w:rsid w:val="005D2C5A"/>
    <w:rsid w:val="005D2D7C"/>
    <w:rsid w:val="005D316E"/>
    <w:rsid w:val="005D36AD"/>
    <w:rsid w:val="005D3790"/>
    <w:rsid w:val="005D3ECA"/>
    <w:rsid w:val="005D40A4"/>
    <w:rsid w:val="005D40DF"/>
    <w:rsid w:val="005D42E2"/>
    <w:rsid w:val="005D4AF6"/>
    <w:rsid w:val="005D4B4D"/>
    <w:rsid w:val="005D4D49"/>
    <w:rsid w:val="005D5493"/>
    <w:rsid w:val="005D594C"/>
    <w:rsid w:val="005D5AF8"/>
    <w:rsid w:val="005D5BF3"/>
    <w:rsid w:val="005D6158"/>
    <w:rsid w:val="005D626F"/>
    <w:rsid w:val="005D6347"/>
    <w:rsid w:val="005D63A0"/>
    <w:rsid w:val="005D658B"/>
    <w:rsid w:val="005D6660"/>
    <w:rsid w:val="005D6A92"/>
    <w:rsid w:val="005D6AD9"/>
    <w:rsid w:val="005D71AF"/>
    <w:rsid w:val="005D73F6"/>
    <w:rsid w:val="005D7868"/>
    <w:rsid w:val="005D7AC1"/>
    <w:rsid w:val="005D7EBC"/>
    <w:rsid w:val="005E026C"/>
    <w:rsid w:val="005E0312"/>
    <w:rsid w:val="005E0410"/>
    <w:rsid w:val="005E0D29"/>
    <w:rsid w:val="005E125A"/>
    <w:rsid w:val="005E138A"/>
    <w:rsid w:val="005E147A"/>
    <w:rsid w:val="005E1481"/>
    <w:rsid w:val="005E1E05"/>
    <w:rsid w:val="005E209A"/>
    <w:rsid w:val="005E2212"/>
    <w:rsid w:val="005E2353"/>
    <w:rsid w:val="005E2A32"/>
    <w:rsid w:val="005E2E31"/>
    <w:rsid w:val="005E313D"/>
    <w:rsid w:val="005E34F3"/>
    <w:rsid w:val="005E35AC"/>
    <w:rsid w:val="005E38E5"/>
    <w:rsid w:val="005E3A9C"/>
    <w:rsid w:val="005E40AA"/>
    <w:rsid w:val="005E44C8"/>
    <w:rsid w:val="005E46E6"/>
    <w:rsid w:val="005E4A9C"/>
    <w:rsid w:val="005E4AC8"/>
    <w:rsid w:val="005E4CF2"/>
    <w:rsid w:val="005E4EA4"/>
    <w:rsid w:val="005E4F68"/>
    <w:rsid w:val="005E4FEC"/>
    <w:rsid w:val="005E55F7"/>
    <w:rsid w:val="005E56A0"/>
    <w:rsid w:val="005E5C5B"/>
    <w:rsid w:val="005E689D"/>
    <w:rsid w:val="005E6A14"/>
    <w:rsid w:val="005E77E0"/>
    <w:rsid w:val="005E7A57"/>
    <w:rsid w:val="005E7CC0"/>
    <w:rsid w:val="005E7FDD"/>
    <w:rsid w:val="005F0234"/>
    <w:rsid w:val="005F064D"/>
    <w:rsid w:val="005F0DF9"/>
    <w:rsid w:val="005F11B9"/>
    <w:rsid w:val="005F13A7"/>
    <w:rsid w:val="005F156B"/>
    <w:rsid w:val="005F1725"/>
    <w:rsid w:val="005F1A44"/>
    <w:rsid w:val="005F1E11"/>
    <w:rsid w:val="005F2076"/>
    <w:rsid w:val="005F24B6"/>
    <w:rsid w:val="005F2637"/>
    <w:rsid w:val="005F2B2B"/>
    <w:rsid w:val="005F2BB6"/>
    <w:rsid w:val="005F2DCC"/>
    <w:rsid w:val="005F2EEF"/>
    <w:rsid w:val="005F2F77"/>
    <w:rsid w:val="005F38AC"/>
    <w:rsid w:val="005F3E11"/>
    <w:rsid w:val="005F419F"/>
    <w:rsid w:val="005F44AD"/>
    <w:rsid w:val="005F4686"/>
    <w:rsid w:val="005F4D58"/>
    <w:rsid w:val="005F54A0"/>
    <w:rsid w:val="005F5F6D"/>
    <w:rsid w:val="005F602C"/>
    <w:rsid w:val="005F622E"/>
    <w:rsid w:val="005F6E93"/>
    <w:rsid w:val="005F6EC1"/>
    <w:rsid w:val="005F70C8"/>
    <w:rsid w:val="005F7265"/>
    <w:rsid w:val="005F7523"/>
    <w:rsid w:val="005F7536"/>
    <w:rsid w:val="005F76ED"/>
    <w:rsid w:val="0060016C"/>
    <w:rsid w:val="006001FC"/>
    <w:rsid w:val="00600213"/>
    <w:rsid w:val="00600340"/>
    <w:rsid w:val="006008D6"/>
    <w:rsid w:val="00600A8B"/>
    <w:rsid w:val="00600BCC"/>
    <w:rsid w:val="0060136A"/>
    <w:rsid w:val="006017A0"/>
    <w:rsid w:val="0060188D"/>
    <w:rsid w:val="006023D3"/>
    <w:rsid w:val="006028D6"/>
    <w:rsid w:val="0060296A"/>
    <w:rsid w:val="006040AB"/>
    <w:rsid w:val="00604315"/>
    <w:rsid w:val="00604652"/>
    <w:rsid w:val="00604731"/>
    <w:rsid w:val="0060477F"/>
    <w:rsid w:val="006047BA"/>
    <w:rsid w:val="00604800"/>
    <w:rsid w:val="00604E24"/>
    <w:rsid w:val="00605175"/>
    <w:rsid w:val="00605356"/>
    <w:rsid w:val="00605823"/>
    <w:rsid w:val="00605E8B"/>
    <w:rsid w:val="00605FDF"/>
    <w:rsid w:val="006063F0"/>
    <w:rsid w:val="00606817"/>
    <w:rsid w:val="00606BE7"/>
    <w:rsid w:val="00606DAE"/>
    <w:rsid w:val="00607017"/>
    <w:rsid w:val="0060731D"/>
    <w:rsid w:val="00607325"/>
    <w:rsid w:val="00607393"/>
    <w:rsid w:val="0060763C"/>
    <w:rsid w:val="00607A0E"/>
    <w:rsid w:val="00607FA1"/>
    <w:rsid w:val="0061012A"/>
    <w:rsid w:val="0061027C"/>
    <w:rsid w:val="006105CA"/>
    <w:rsid w:val="00610C81"/>
    <w:rsid w:val="00610CCD"/>
    <w:rsid w:val="00611339"/>
    <w:rsid w:val="0061177B"/>
    <w:rsid w:val="0061283F"/>
    <w:rsid w:val="00613019"/>
    <w:rsid w:val="0061336A"/>
    <w:rsid w:val="00613895"/>
    <w:rsid w:val="006145B0"/>
    <w:rsid w:val="00614A34"/>
    <w:rsid w:val="00614AEC"/>
    <w:rsid w:val="00614CE3"/>
    <w:rsid w:val="006153F9"/>
    <w:rsid w:val="00615537"/>
    <w:rsid w:val="00615840"/>
    <w:rsid w:val="00615A28"/>
    <w:rsid w:val="00615ADA"/>
    <w:rsid w:val="00616104"/>
    <w:rsid w:val="00616188"/>
    <w:rsid w:val="006162F6"/>
    <w:rsid w:val="0061658D"/>
    <w:rsid w:val="0061693C"/>
    <w:rsid w:val="00616940"/>
    <w:rsid w:val="00616C29"/>
    <w:rsid w:val="00617230"/>
    <w:rsid w:val="00617599"/>
    <w:rsid w:val="006177AA"/>
    <w:rsid w:val="0062047A"/>
    <w:rsid w:val="0062047C"/>
    <w:rsid w:val="006204EF"/>
    <w:rsid w:val="0062080C"/>
    <w:rsid w:val="0062092F"/>
    <w:rsid w:val="00620C39"/>
    <w:rsid w:val="006210E2"/>
    <w:rsid w:val="006212B7"/>
    <w:rsid w:val="006214AD"/>
    <w:rsid w:val="00621709"/>
    <w:rsid w:val="006217ED"/>
    <w:rsid w:val="00621912"/>
    <w:rsid w:val="006223E1"/>
    <w:rsid w:val="006225BD"/>
    <w:rsid w:val="006225DC"/>
    <w:rsid w:val="006228E1"/>
    <w:rsid w:val="00622B03"/>
    <w:rsid w:val="00622CC8"/>
    <w:rsid w:val="00623472"/>
    <w:rsid w:val="0062354A"/>
    <w:rsid w:val="006235BE"/>
    <w:rsid w:val="00623C6C"/>
    <w:rsid w:val="00623C7D"/>
    <w:rsid w:val="00623CE0"/>
    <w:rsid w:val="00623E3D"/>
    <w:rsid w:val="00623FBE"/>
    <w:rsid w:val="006245DC"/>
    <w:rsid w:val="00624911"/>
    <w:rsid w:val="0062499D"/>
    <w:rsid w:val="006249B6"/>
    <w:rsid w:val="00624C3B"/>
    <w:rsid w:val="00624DA7"/>
    <w:rsid w:val="00625217"/>
    <w:rsid w:val="00625384"/>
    <w:rsid w:val="006257B9"/>
    <w:rsid w:val="0062580C"/>
    <w:rsid w:val="006258FF"/>
    <w:rsid w:val="0062592A"/>
    <w:rsid w:val="00625963"/>
    <w:rsid w:val="006259C2"/>
    <w:rsid w:val="006267A2"/>
    <w:rsid w:val="006267DB"/>
    <w:rsid w:val="00626A9A"/>
    <w:rsid w:val="00626B9A"/>
    <w:rsid w:val="00626DC3"/>
    <w:rsid w:val="00626F48"/>
    <w:rsid w:val="006276C0"/>
    <w:rsid w:val="006276FE"/>
    <w:rsid w:val="00627A03"/>
    <w:rsid w:val="00627C99"/>
    <w:rsid w:val="00630415"/>
    <w:rsid w:val="00630A1A"/>
    <w:rsid w:val="00630A31"/>
    <w:rsid w:val="00630CEF"/>
    <w:rsid w:val="00630E6F"/>
    <w:rsid w:val="006317BC"/>
    <w:rsid w:val="0063184D"/>
    <w:rsid w:val="006318BF"/>
    <w:rsid w:val="00631DC6"/>
    <w:rsid w:val="00631E9A"/>
    <w:rsid w:val="00632365"/>
    <w:rsid w:val="0063238D"/>
    <w:rsid w:val="0063308A"/>
    <w:rsid w:val="00633385"/>
    <w:rsid w:val="00633B17"/>
    <w:rsid w:val="00633B18"/>
    <w:rsid w:val="00633B84"/>
    <w:rsid w:val="00633D7F"/>
    <w:rsid w:val="00633E43"/>
    <w:rsid w:val="00633E5E"/>
    <w:rsid w:val="0063465A"/>
    <w:rsid w:val="0063466F"/>
    <w:rsid w:val="00634B36"/>
    <w:rsid w:val="00634D60"/>
    <w:rsid w:val="006354B4"/>
    <w:rsid w:val="0063553D"/>
    <w:rsid w:val="00635715"/>
    <w:rsid w:val="00635C98"/>
    <w:rsid w:val="00635D05"/>
    <w:rsid w:val="00635F04"/>
    <w:rsid w:val="006363B2"/>
    <w:rsid w:val="0063688A"/>
    <w:rsid w:val="0063697E"/>
    <w:rsid w:val="00636D65"/>
    <w:rsid w:val="0063777E"/>
    <w:rsid w:val="00637B9D"/>
    <w:rsid w:val="00637C0A"/>
    <w:rsid w:val="00637C3F"/>
    <w:rsid w:val="00637DC9"/>
    <w:rsid w:val="00637E82"/>
    <w:rsid w:val="00637F7D"/>
    <w:rsid w:val="00640266"/>
    <w:rsid w:val="0064038A"/>
    <w:rsid w:val="006403BA"/>
    <w:rsid w:val="006407C9"/>
    <w:rsid w:val="00640985"/>
    <w:rsid w:val="006409C0"/>
    <w:rsid w:val="00640A80"/>
    <w:rsid w:val="00640A8A"/>
    <w:rsid w:val="00640BCC"/>
    <w:rsid w:val="00640E99"/>
    <w:rsid w:val="006414EA"/>
    <w:rsid w:val="00641851"/>
    <w:rsid w:val="00641956"/>
    <w:rsid w:val="00641C78"/>
    <w:rsid w:val="0064216C"/>
    <w:rsid w:val="006421BA"/>
    <w:rsid w:val="006421F4"/>
    <w:rsid w:val="0064226C"/>
    <w:rsid w:val="00642351"/>
    <w:rsid w:val="006424EE"/>
    <w:rsid w:val="00642C08"/>
    <w:rsid w:val="00642D6B"/>
    <w:rsid w:val="00643019"/>
    <w:rsid w:val="006431D0"/>
    <w:rsid w:val="00643375"/>
    <w:rsid w:val="0064342D"/>
    <w:rsid w:val="0064354C"/>
    <w:rsid w:val="00643870"/>
    <w:rsid w:val="00643A6B"/>
    <w:rsid w:val="00643DBC"/>
    <w:rsid w:val="006444C4"/>
    <w:rsid w:val="00644570"/>
    <w:rsid w:val="006446F4"/>
    <w:rsid w:val="00644A36"/>
    <w:rsid w:val="00644DAA"/>
    <w:rsid w:val="00645004"/>
    <w:rsid w:val="00645A6B"/>
    <w:rsid w:val="00645CC9"/>
    <w:rsid w:val="00645DF4"/>
    <w:rsid w:val="00646231"/>
    <w:rsid w:val="00646286"/>
    <w:rsid w:val="0064638E"/>
    <w:rsid w:val="006463CA"/>
    <w:rsid w:val="006465E5"/>
    <w:rsid w:val="00646963"/>
    <w:rsid w:val="00646C9F"/>
    <w:rsid w:val="00647316"/>
    <w:rsid w:val="0064734A"/>
    <w:rsid w:val="00647D07"/>
    <w:rsid w:val="00650658"/>
    <w:rsid w:val="006508BA"/>
    <w:rsid w:val="006510E8"/>
    <w:rsid w:val="0065123B"/>
    <w:rsid w:val="0065155A"/>
    <w:rsid w:val="0065175C"/>
    <w:rsid w:val="00651B95"/>
    <w:rsid w:val="00651BFE"/>
    <w:rsid w:val="00651DA5"/>
    <w:rsid w:val="00651F95"/>
    <w:rsid w:val="00651FBD"/>
    <w:rsid w:val="00652182"/>
    <w:rsid w:val="00652567"/>
    <w:rsid w:val="0065260C"/>
    <w:rsid w:val="0065263D"/>
    <w:rsid w:val="0065379F"/>
    <w:rsid w:val="0065384A"/>
    <w:rsid w:val="006538EE"/>
    <w:rsid w:val="00654131"/>
    <w:rsid w:val="00654251"/>
    <w:rsid w:val="0065464C"/>
    <w:rsid w:val="0065468B"/>
    <w:rsid w:val="006547EA"/>
    <w:rsid w:val="00654F9E"/>
    <w:rsid w:val="006552A7"/>
    <w:rsid w:val="00655556"/>
    <w:rsid w:val="006555D8"/>
    <w:rsid w:val="0065588B"/>
    <w:rsid w:val="006559AA"/>
    <w:rsid w:val="00655D14"/>
    <w:rsid w:val="00655F24"/>
    <w:rsid w:val="00656741"/>
    <w:rsid w:val="0065699B"/>
    <w:rsid w:val="00656F32"/>
    <w:rsid w:val="006573A7"/>
    <w:rsid w:val="00657734"/>
    <w:rsid w:val="00657BAF"/>
    <w:rsid w:val="006600F0"/>
    <w:rsid w:val="00660914"/>
    <w:rsid w:val="00660CF1"/>
    <w:rsid w:val="00660FC6"/>
    <w:rsid w:val="00660FF0"/>
    <w:rsid w:val="00661AED"/>
    <w:rsid w:val="00661E7D"/>
    <w:rsid w:val="00661F33"/>
    <w:rsid w:val="00662015"/>
    <w:rsid w:val="006620AE"/>
    <w:rsid w:val="006620F3"/>
    <w:rsid w:val="006624F0"/>
    <w:rsid w:val="006625F4"/>
    <w:rsid w:val="00662958"/>
    <w:rsid w:val="00662E03"/>
    <w:rsid w:val="00663409"/>
    <w:rsid w:val="0066344D"/>
    <w:rsid w:val="00663520"/>
    <w:rsid w:val="00663596"/>
    <w:rsid w:val="0066362B"/>
    <w:rsid w:val="00663C79"/>
    <w:rsid w:val="006640EC"/>
    <w:rsid w:val="00664144"/>
    <w:rsid w:val="00664514"/>
    <w:rsid w:val="006648E3"/>
    <w:rsid w:val="00664A07"/>
    <w:rsid w:val="00664A46"/>
    <w:rsid w:val="00664A85"/>
    <w:rsid w:val="006652FC"/>
    <w:rsid w:val="00665851"/>
    <w:rsid w:val="00665A8D"/>
    <w:rsid w:val="00665AC3"/>
    <w:rsid w:val="00666053"/>
    <w:rsid w:val="0066614A"/>
    <w:rsid w:val="00666195"/>
    <w:rsid w:val="0066644B"/>
    <w:rsid w:val="00666C98"/>
    <w:rsid w:val="00666F41"/>
    <w:rsid w:val="006674DB"/>
    <w:rsid w:val="0066755E"/>
    <w:rsid w:val="00667A1B"/>
    <w:rsid w:val="00667AA2"/>
    <w:rsid w:val="00667C29"/>
    <w:rsid w:val="00667F20"/>
    <w:rsid w:val="006704C6"/>
    <w:rsid w:val="006706ED"/>
    <w:rsid w:val="00670E65"/>
    <w:rsid w:val="00670F9E"/>
    <w:rsid w:val="00670FB0"/>
    <w:rsid w:val="00671352"/>
    <w:rsid w:val="006714E4"/>
    <w:rsid w:val="006714F9"/>
    <w:rsid w:val="0067156A"/>
    <w:rsid w:val="00671946"/>
    <w:rsid w:val="006719A0"/>
    <w:rsid w:val="00671B3A"/>
    <w:rsid w:val="0067232D"/>
    <w:rsid w:val="006727AB"/>
    <w:rsid w:val="00672D3F"/>
    <w:rsid w:val="00673937"/>
    <w:rsid w:val="00673EA2"/>
    <w:rsid w:val="00673FB7"/>
    <w:rsid w:val="00674222"/>
    <w:rsid w:val="0067430A"/>
    <w:rsid w:val="0067442F"/>
    <w:rsid w:val="006744B2"/>
    <w:rsid w:val="00674521"/>
    <w:rsid w:val="00674E90"/>
    <w:rsid w:val="00674F49"/>
    <w:rsid w:val="00674FFA"/>
    <w:rsid w:val="006750FD"/>
    <w:rsid w:val="0067545E"/>
    <w:rsid w:val="00675826"/>
    <w:rsid w:val="00675BC3"/>
    <w:rsid w:val="00675C6A"/>
    <w:rsid w:val="00675CA6"/>
    <w:rsid w:val="00675CD4"/>
    <w:rsid w:val="00675F8F"/>
    <w:rsid w:val="006762C5"/>
    <w:rsid w:val="00676431"/>
    <w:rsid w:val="00676541"/>
    <w:rsid w:val="00676678"/>
    <w:rsid w:val="00676D69"/>
    <w:rsid w:val="00676E38"/>
    <w:rsid w:val="006773E3"/>
    <w:rsid w:val="0067798C"/>
    <w:rsid w:val="00677AD4"/>
    <w:rsid w:val="00680938"/>
    <w:rsid w:val="00681166"/>
    <w:rsid w:val="006811B3"/>
    <w:rsid w:val="00681487"/>
    <w:rsid w:val="006814F0"/>
    <w:rsid w:val="006816E1"/>
    <w:rsid w:val="00681C0C"/>
    <w:rsid w:val="006825F7"/>
    <w:rsid w:val="0068284E"/>
    <w:rsid w:val="00682A80"/>
    <w:rsid w:val="00682D07"/>
    <w:rsid w:val="00682FB0"/>
    <w:rsid w:val="00683592"/>
    <w:rsid w:val="00683594"/>
    <w:rsid w:val="0068365A"/>
    <w:rsid w:val="0068390A"/>
    <w:rsid w:val="0068470C"/>
    <w:rsid w:val="00684C54"/>
    <w:rsid w:val="006851E9"/>
    <w:rsid w:val="006852C9"/>
    <w:rsid w:val="00685349"/>
    <w:rsid w:val="006853F5"/>
    <w:rsid w:val="006854E6"/>
    <w:rsid w:val="0068567C"/>
    <w:rsid w:val="00685ABA"/>
    <w:rsid w:val="006860E6"/>
    <w:rsid w:val="006866D7"/>
    <w:rsid w:val="00686F7F"/>
    <w:rsid w:val="00687292"/>
    <w:rsid w:val="0068730C"/>
    <w:rsid w:val="00687392"/>
    <w:rsid w:val="00687F99"/>
    <w:rsid w:val="00690D81"/>
    <w:rsid w:val="0069128D"/>
    <w:rsid w:val="00691339"/>
    <w:rsid w:val="00691631"/>
    <w:rsid w:val="0069168D"/>
    <w:rsid w:val="00691F11"/>
    <w:rsid w:val="00691F5F"/>
    <w:rsid w:val="00692369"/>
    <w:rsid w:val="00693343"/>
    <w:rsid w:val="0069335F"/>
    <w:rsid w:val="00693520"/>
    <w:rsid w:val="00693656"/>
    <w:rsid w:val="00693D67"/>
    <w:rsid w:val="00693DAB"/>
    <w:rsid w:val="00694216"/>
    <w:rsid w:val="006959B2"/>
    <w:rsid w:val="00695B5B"/>
    <w:rsid w:val="006960E0"/>
    <w:rsid w:val="0069613C"/>
    <w:rsid w:val="0069637E"/>
    <w:rsid w:val="006964EF"/>
    <w:rsid w:val="006965CF"/>
    <w:rsid w:val="00696EA3"/>
    <w:rsid w:val="00696F76"/>
    <w:rsid w:val="00697319"/>
    <w:rsid w:val="0069779F"/>
    <w:rsid w:val="00697A9F"/>
    <w:rsid w:val="00697F27"/>
    <w:rsid w:val="00697F67"/>
    <w:rsid w:val="006A00E1"/>
    <w:rsid w:val="006A00E6"/>
    <w:rsid w:val="006A0176"/>
    <w:rsid w:val="006A02F2"/>
    <w:rsid w:val="006A0FA2"/>
    <w:rsid w:val="006A11DD"/>
    <w:rsid w:val="006A1593"/>
    <w:rsid w:val="006A16AE"/>
    <w:rsid w:val="006A190E"/>
    <w:rsid w:val="006A1C19"/>
    <w:rsid w:val="006A1F74"/>
    <w:rsid w:val="006A1FB8"/>
    <w:rsid w:val="006A2713"/>
    <w:rsid w:val="006A29C7"/>
    <w:rsid w:val="006A29CB"/>
    <w:rsid w:val="006A2A21"/>
    <w:rsid w:val="006A2D1E"/>
    <w:rsid w:val="006A30E4"/>
    <w:rsid w:val="006A357D"/>
    <w:rsid w:val="006A38E0"/>
    <w:rsid w:val="006A3A71"/>
    <w:rsid w:val="006A3B2A"/>
    <w:rsid w:val="006A3F25"/>
    <w:rsid w:val="006A451B"/>
    <w:rsid w:val="006A453A"/>
    <w:rsid w:val="006A45F0"/>
    <w:rsid w:val="006A4611"/>
    <w:rsid w:val="006A46B9"/>
    <w:rsid w:val="006A48F4"/>
    <w:rsid w:val="006A4B66"/>
    <w:rsid w:val="006A50A7"/>
    <w:rsid w:val="006A538E"/>
    <w:rsid w:val="006A53A6"/>
    <w:rsid w:val="006A5599"/>
    <w:rsid w:val="006A5A2F"/>
    <w:rsid w:val="006A5CAD"/>
    <w:rsid w:val="006A65E5"/>
    <w:rsid w:val="006A6761"/>
    <w:rsid w:val="006A6A96"/>
    <w:rsid w:val="006A6C61"/>
    <w:rsid w:val="006A6CDD"/>
    <w:rsid w:val="006A6E79"/>
    <w:rsid w:val="006A70D7"/>
    <w:rsid w:val="006A71AF"/>
    <w:rsid w:val="006A7507"/>
    <w:rsid w:val="006A753F"/>
    <w:rsid w:val="006A78D1"/>
    <w:rsid w:val="006A7A2C"/>
    <w:rsid w:val="006A7C77"/>
    <w:rsid w:val="006B00B0"/>
    <w:rsid w:val="006B0165"/>
    <w:rsid w:val="006B02C0"/>
    <w:rsid w:val="006B04BE"/>
    <w:rsid w:val="006B0B25"/>
    <w:rsid w:val="006B12B5"/>
    <w:rsid w:val="006B1498"/>
    <w:rsid w:val="006B17DA"/>
    <w:rsid w:val="006B198C"/>
    <w:rsid w:val="006B1A49"/>
    <w:rsid w:val="006B1AE7"/>
    <w:rsid w:val="006B1D83"/>
    <w:rsid w:val="006B1E7D"/>
    <w:rsid w:val="006B1F2A"/>
    <w:rsid w:val="006B1F3D"/>
    <w:rsid w:val="006B1FD6"/>
    <w:rsid w:val="006B2272"/>
    <w:rsid w:val="006B23B8"/>
    <w:rsid w:val="006B24E2"/>
    <w:rsid w:val="006B2709"/>
    <w:rsid w:val="006B2A98"/>
    <w:rsid w:val="006B2D79"/>
    <w:rsid w:val="006B2FEC"/>
    <w:rsid w:val="006B38D7"/>
    <w:rsid w:val="006B3ACC"/>
    <w:rsid w:val="006B3BA0"/>
    <w:rsid w:val="006B3C2C"/>
    <w:rsid w:val="006B3D1B"/>
    <w:rsid w:val="006B3DE0"/>
    <w:rsid w:val="006B3F18"/>
    <w:rsid w:val="006B3F24"/>
    <w:rsid w:val="006B457F"/>
    <w:rsid w:val="006B4772"/>
    <w:rsid w:val="006B4D19"/>
    <w:rsid w:val="006B51D0"/>
    <w:rsid w:val="006B54CF"/>
    <w:rsid w:val="006B57C5"/>
    <w:rsid w:val="006B64C6"/>
    <w:rsid w:val="006B6530"/>
    <w:rsid w:val="006B687B"/>
    <w:rsid w:val="006B6936"/>
    <w:rsid w:val="006B7A19"/>
    <w:rsid w:val="006B7B00"/>
    <w:rsid w:val="006B7C86"/>
    <w:rsid w:val="006B7E32"/>
    <w:rsid w:val="006C0307"/>
    <w:rsid w:val="006C03EC"/>
    <w:rsid w:val="006C03F2"/>
    <w:rsid w:val="006C0646"/>
    <w:rsid w:val="006C12D6"/>
    <w:rsid w:val="006C1467"/>
    <w:rsid w:val="006C1735"/>
    <w:rsid w:val="006C1A95"/>
    <w:rsid w:val="006C1EF1"/>
    <w:rsid w:val="006C20AC"/>
    <w:rsid w:val="006C2191"/>
    <w:rsid w:val="006C2262"/>
    <w:rsid w:val="006C22B0"/>
    <w:rsid w:val="006C28F7"/>
    <w:rsid w:val="006C2C0D"/>
    <w:rsid w:val="006C2E64"/>
    <w:rsid w:val="006C3193"/>
    <w:rsid w:val="006C354E"/>
    <w:rsid w:val="006C3923"/>
    <w:rsid w:val="006C3DFC"/>
    <w:rsid w:val="006C402E"/>
    <w:rsid w:val="006C42A5"/>
    <w:rsid w:val="006C45B1"/>
    <w:rsid w:val="006C5114"/>
    <w:rsid w:val="006C5A77"/>
    <w:rsid w:val="006C5A97"/>
    <w:rsid w:val="006C5E66"/>
    <w:rsid w:val="006C6CF9"/>
    <w:rsid w:val="006C6FD7"/>
    <w:rsid w:val="006C71F1"/>
    <w:rsid w:val="006C7396"/>
    <w:rsid w:val="006C77B9"/>
    <w:rsid w:val="006C7964"/>
    <w:rsid w:val="006C7B27"/>
    <w:rsid w:val="006D00F8"/>
    <w:rsid w:val="006D0101"/>
    <w:rsid w:val="006D0198"/>
    <w:rsid w:val="006D022A"/>
    <w:rsid w:val="006D036F"/>
    <w:rsid w:val="006D0CCA"/>
    <w:rsid w:val="006D0F5B"/>
    <w:rsid w:val="006D14B9"/>
    <w:rsid w:val="006D1540"/>
    <w:rsid w:val="006D1DBD"/>
    <w:rsid w:val="006D1DD8"/>
    <w:rsid w:val="006D2B27"/>
    <w:rsid w:val="006D2BE2"/>
    <w:rsid w:val="006D326A"/>
    <w:rsid w:val="006D3A64"/>
    <w:rsid w:val="006D3AD0"/>
    <w:rsid w:val="006D3C1E"/>
    <w:rsid w:val="006D3EA9"/>
    <w:rsid w:val="006D3EAE"/>
    <w:rsid w:val="006D4073"/>
    <w:rsid w:val="006D442D"/>
    <w:rsid w:val="006D4A6C"/>
    <w:rsid w:val="006D4E35"/>
    <w:rsid w:val="006D55C9"/>
    <w:rsid w:val="006D5A99"/>
    <w:rsid w:val="006D5B92"/>
    <w:rsid w:val="006D5E1A"/>
    <w:rsid w:val="006D5EB6"/>
    <w:rsid w:val="006D5F6F"/>
    <w:rsid w:val="006D611F"/>
    <w:rsid w:val="006D612B"/>
    <w:rsid w:val="006D627E"/>
    <w:rsid w:val="006D66D9"/>
    <w:rsid w:val="006D67AD"/>
    <w:rsid w:val="006D68DD"/>
    <w:rsid w:val="006D6A31"/>
    <w:rsid w:val="006D6B48"/>
    <w:rsid w:val="006D6B53"/>
    <w:rsid w:val="006D6C13"/>
    <w:rsid w:val="006D71C8"/>
    <w:rsid w:val="006D729D"/>
    <w:rsid w:val="006D76A7"/>
    <w:rsid w:val="006D7867"/>
    <w:rsid w:val="006D7B1D"/>
    <w:rsid w:val="006E0821"/>
    <w:rsid w:val="006E0C43"/>
    <w:rsid w:val="006E0CEC"/>
    <w:rsid w:val="006E0F5E"/>
    <w:rsid w:val="006E1176"/>
    <w:rsid w:val="006E11EA"/>
    <w:rsid w:val="006E2139"/>
    <w:rsid w:val="006E21B6"/>
    <w:rsid w:val="006E21DC"/>
    <w:rsid w:val="006E2259"/>
    <w:rsid w:val="006E25DD"/>
    <w:rsid w:val="006E2B84"/>
    <w:rsid w:val="006E2BF8"/>
    <w:rsid w:val="006E322E"/>
    <w:rsid w:val="006E3545"/>
    <w:rsid w:val="006E37BF"/>
    <w:rsid w:val="006E4599"/>
    <w:rsid w:val="006E47A5"/>
    <w:rsid w:val="006E5065"/>
    <w:rsid w:val="006E5076"/>
    <w:rsid w:val="006E5103"/>
    <w:rsid w:val="006E542E"/>
    <w:rsid w:val="006E5550"/>
    <w:rsid w:val="006E5880"/>
    <w:rsid w:val="006E5BBB"/>
    <w:rsid w:val="006E5CDE"/>
    <w:rsid w:val="006E5DF9"/>
    <w:rsid w:val="006E615D"/>
    <w:rsid w:val="006E63C8"/>
    <w:rsid w:val="006E6653"/>
    <w:rsid w:val="006E67E7"/>
    <w:rsid w:val="006E67F9"/>
    <w:rsid w:val="006E69F8"/>
    <w:rsid w:val="006E6E33"/>
    <w:rsid w:val="006E71BD"/>
    <w:rsid w:val="006E725A"/>
    <w:rsid w:val="006E7371"/>
    <w:rsid w:val="006E752E"/>
    <w:rsid w:val="006E757C"/>
    <w:rsid w:val="006E758D"/>
    <w:rsid w:val="006E7E8E"/>
    <w:rsid w:val="006F01F8"/>
    <w:rsid w:val="006F020A"/>
    <w:rsid w:val="006F05C0"/>
    <w:rsid w:val="006F06FC"/>
    <w:rsid w:val="006F080C"/>
    <w:rsid w:val="006F0A9F"/>
    <w:rsid w:val="006F0D0D"/>
    <w:rsid w:val="006F0EA3"/>
    <w:rsid w:val="006F17E8"/>
    <w:rsid w:val="006F1B16"/>
    <w:rsid w:val="006F1C6A"/>
    <w:rsid w:val="006F1CE7"/>
    <w:rsid w:val="006F1F76"/>
    <w:rsid w:val="006F2162"/>
    <w:rsid w:val="006F23E5"/>
    <w:rsid w:val="006F28E9"/>
    <w:rsid w:val="006F2967"/>
    <w:rsid w:val="006F296A"/>
    <w:rsid w:val="006F3059"/>
    <w:rsid w:val="006F336E"/>
    <w:rsid w:val="006F3545"/>
    <w:rsid w:val="006F39A0"/>
    <w:rsid w:val="006F3D02"/>
    <w:rsid w:val="006F3D0F"/>
    <w:rsid w:val="006F3ED9"/>
    <w:rsid w:val="006F422E"/>
    <w:rsid w:val="006F4445"/>
    <w:rsid w:val="006F4921"/>
    <w:rsid w:val="006F53A8"/>
    <w:rsid w:val="006F57E9"/>
    <w:rsid w:val="006F5CB4"/>
    <w:rsid w:val="006F5EB8"/>
    <w:rsid w:val="006F65BE"/>
    <w:rsid w:val="006F66CD"/>
    <w:rsid w:val="006F6EEA"/>
    <w:rsid w:val="006F7A37"/>
    <w:rsid w:val="006F7B87"/>
    <w:rsid w:val="006F7C44"/>
    <w:rsid w:val="006F7D37"/>
    <w:rsid w:val="006F7E6D"/>
    <w:rsid w:val="006F7EEE"/>
    <w:rsid w:val="00700099"/>
    <w:rsid w:val="0070022B"/>
    <w:rsid w:val="00700375"/>
    <w:rsid w:val="00700795"/>
    <w:rsid w:val="00700C48"/>
    <w:rsid w:val="00700E01"/>
    <w:rsid w:val="00701398"/>
    <w:rsid w:val="0070176F"/>
    <w:rsid w:val="007018A8"/>
    <w:rsid w:val="00701E1A"/>
    <w:rsid w:val="007020A9"/>
    <w:rsid w:val="007021A9"/>
    <w:rsid w:val="007022CE"/>
    <w:rsid w:val="007022D7"/>
    <w:rsid w:val="0070266E"/>
    <w:rsid w:val="00702886"/>
    <w:rsid w:val="00702A59"/>
    <w:rsid w:val="007031F1"/>
    <w:rsid w:val="00703606"/>
    <w:rsid w:val="0070383A"/>
    <w:rsid w:val="00703B48"/>
    <w:rsid w:val="00703D75"/>
    <w:rsid w:val="00703E0A"/>
    <w:rsid w:val="007042DA"/>
    <w:rsid w:val="00704F4A"/>
    <w:rsid w:val="007052D0"/>
    <w:rsid w:val="00705411"/>
    <w:rsid w:val="00705939"/>
    <w:rsid w:val="00705C8B"/>
    <w:rsid w:val="0070626E"/>
    <w:rsid w:val="00706397"/>
    <w:rsid w:val="0070644B"/>
    <w:rsid w:val="00706979"/>
    <w:rsid w:val="00706E1B"/>
    <w:rsid w:val="00706F7A"/>
    <w:rsid w:val="00707006"/>
    <w:rsid w:val="007071DD"/>
    <w:rsid w:val="00707CDC"/>
    <w:rsid w:val="0071073B"/>
    <w:rsid w:val="00710999"/>
    <w:rsid w:val="007109F3"/>
    <w:rsid w:val="00710C47"/>
    <w:rsid w:val="00710C8D"/>
    <w:rsid w:val="00710E22"/>
    <w:rsid w:val="00711D2E"/>
    <w:rsid w:val="007122D7"/>
    <w:rsid w:val="0071276C"/>
    <w:rsid w:val="00712AFF"/>
    <w:rsid w:val="00712D94"/>
    <w:rsid w:val="00712E12"/>
    <w:rsid w:val="00712FB3"/>
    <w:rsid w:val="007134BB"/>
    <w:rsid w:val="00713550"/>
    <w:rsid w:val="00713574"/>
    <w:rsid w:val="00713CA8"/>
    <w:rsid w:val="00714107"/>
    <w:rsid w:val="007141E8"/>
    <w:rsid w:val="00714529"/>
    <w:rsid w:val="00714615"/>
    <w:rsid w:val="00714673"/>
    <w:rsid w:val="00714AB6"/>
    <w:rsid w:val="00714E7B"/>
    <w:rsid w:val="00715B92"/>
    <w:rsid w:val="00715C06"/>
    <w:rsid w:val="00715D44"/>
    <w:rsid w:val="00715E86"/>
    <w:rsid w:val="00715F78"/>
    <w:rsid w:val="007163AB"/>
    <w:rsid w:val="007165FF"/>
    <w:rsid w:val="00716A49"/>
    <w:rsid w:val="00716BF0"/>
    <w:rsid w:val="00716C39"/>
    <w:rsid w:val="00717104"/>
    <w:rsid w:val="00717205"/>
    <w:rsid w:val="007177A0"/>
    <w:rsid w:val="007178E5"/>
    <w:rsid w:val="007206DA"/>
    <w:rsid w:val="00720AC5"/>
    <w:rsid w:val="00720BFE"/>
    <w:rsid w:val="00720C89"/>
    <w:rsid w:val="00720DBA"/>
    <w:rsid w:val="00721883"/>
    <w:rsid w:val="00721892"/>
    <w:rsid w:val="00721965"/>
    <w:rsid w:val="00721A44"/>
    <w:rsid w:val="00721C22"/>
    <w:rsid w:val="00721CEA"/>
    <w:rsid w:val="007221CB"/>
    <w:rsid w:val="00722554"/>
    <w:rsid w:val="007227D6"/>
    <w:rsid w:val="00722A4B"/>
    <w:rsid w:val="00722EEE"/>
    <w:rsid w:val="0072303B"/>
    <w:rsid w:val="007233A3"/>
    <w:rsid w:val="007238D9"/>
    <w:rsid w:val="00723AB9"/>
    <w:rsid w:val="00723D2B"/>
    <w:rsid w:val="0072417D"/>
    <w:rsid w:val="007242C7"/>
    <w:rsid w:val="007245B6"/>
    <w:rsid w:val="007245CD"/>
    <w:rsid w:val="007245EF"/>
    <w:rsid w:val="00725486"/>
    <w:rsid w:val="007259A1"/>
    <w:rsid w:val="00725FE3"/>
    <w:rsid w:val="007261A0"/>
    <w:rsid w:val="0072666F"/>
    <w:rsid w:val="0072673D"/>
    <w:rsid w:val="00726846"/>
    <w:rsid w:val="00726B9A"/>
    <w:rsid w:val="00726C74"/>
    <w:rsid w:val="00726C8C"/>
    <w:rsid w:val="007277CD"/>
    <w:rsid w:val="00727ACE"/>
    <w:rsid w:val="00730355"/>
    <w:rsid w:val="00730608"/>
    <w:rsid w:val="007307E1"/>
    <w:rsid w:val="007308B1"/>
    <w:rsid w:val="00730C3A"/>
    <w:rsid w:val="00730C9D"/>
    <w:rsid w:val="0073194D"/>
    <w:rsid w:val="00731E2E"/>
    <w:rsid w:val="007321DC"/>
    <w:rsid w:val="0073267C"/>
    <w:rsid w:val="0073291A"/>
    <w:rsid w:val="00733005"/>
    <w:rsid w:val="007330A0"/>
    <w:rsid w:val="0073318D"/>
    <w:rsid w:val="0073374D"/>
    <w:rsid w:val="00733A73"/>
    <w:rsid w:val="00733C00"/>
    <w:rsid w:val="00733DC0"/>
    <w:rsid w:val="00733DE8"/>
    <w:rsid w:val="00734768"/>
    <w:rsid w:val="0073486D"/>
    <w:rsid w:val="00734B7D"/>
    <w:rsid w:val="00734BD7"/>
    <w:rsid w:val="00734D7C"/>
    <w:rsid w:val="0073520D"/>
    <w:rsid w:val="00735225"/>
    <w:rsid w:val="0073575A"/>
    <w:rsid w:val="00735C88"/>
    <w:rsid w:val="00735D6F"/>
    <w:rsid w:val="00735E96"/>
    <w:rsid w:val="00736372"/>
    <w:rsid w:val="007363B0"/>
    <w:rsid w:val="0073672D"/>
    <w:rsid w:val="00736838"/>
    <w:rsid w:val="007369D5"/>
    <w:rsid w:val="00736FF7"/>
    <w:rsid w:val="007373EB"/>
    <w:rsid w:val="00737560"/>
    <w:rsid w:val="00737942"/>
    <w:rsid w:val="00737E6E"/>
    <w:rsid w:val="00737F4A"/>
    <w:rsid w:val="007401FC"/>
    <w:rsid w:val="0074044F"/>
    <w:rsid w:val="007404FD"/>
    <w:rsid w:val="00740699"/>
    <w:rsid w:val="00740C12"/>
    <w:rsid w:val="00740CFB"/>
    <w:rsid w:val="00740D00"/>
    <w:rsid w:val="00740D0E"/>
    <w:rsid w:val="007413A8"/>
    <w:rsid w:val="00741905"/>
    <w:rsid w:val="00741FC4"/>
    <w:rsid w:val="00742C74"/>
    <w:rsid w:val="00742D48"/>
    <w:rsid w:val="00743210"/>
    <w:rsid w:val="007434CE"/>
    <w:rsid w:val="007438C5"/>
    <w:rsid w:val="00743BEF"/>
    <w:rsid w:val="00743CDE"/>
    <w:rsid w:val="007440EE"/>
    <w:rsid w:val="00744230"/>
    <w:rsid w:val="00744562"/>
    <w:rsid w:val="0074457F"/>
    <w:rsid w:val="00744A9B"/>
    <w:rsid w:val="007450E0"/>
    <w:rsid w:val="007459BF"/>
    <w:rsid w:val="00745C4F"/>
    <w:rsid w:val="00745C79"/>
    <w:rsid w:val="00745CAA"/>
    <w:rsid w:val="00745D43"/>
    <w:rsid w:val="00746122"/>
    <w:rsid w:val="00746239"/>
    <w:rsid w:val="00746B0B"/>
    <w:rsid w:val="00746DBA"/>
    <w:rsid w:val="007471D5"/>
    <w:rsid w:val="00747A05"/>
    <w:rsid w:val="00747D57"/>
    <w:rsid w:val="00747E8D"/>
    <w:rsid w:val="00747F6E"/>
    <w:rsid w:val="007500D4"/>
    <w:rsid w:val="0075050C"/>
    <w:rsid w:val="00750BD5"/>
    <w:rsid w:val="00750DAA"/>
    <w:rsid w:val="00750E30"/>
    <w:rsid w:val="00750E83"/>
    <w:rsid w:val="0075126F"/>
    <w:rsid w:val="007513E4"/>
    <w:rsid w:val="007516AA"/>
    <w:rsid w:val="00751ACB"/>
    <w:rsid w:val="00752559"/>
    <w:rsid w:val="0075264C"/>
    <w:rsid w:val="00752B94"/>
    <w:rsid w:val="00752E3B"/>
    <w:rsid w:val="007534E4"/>
    <w:rsid w:val="007535BD"/>
    <w:rsid w:val="007537C7"/>
    <w:rsid w:val="00753A3F"/>
    <w:rsid w:val="00753C09"/>
    <w:rsid w:val="00753F4F"/>
    <w:rsid w:val="00753FC9"/>
    <w:rsid w:val="00753FFB"/>
    <w:rsid w:val="00754288"/>
    <w:rsid w:val="007544CD"/>
    <w:rsid w:val="00754507"/>
    <w:rsid w:val="007545FB"/>
    <w:rsid w:val="007545FD"/>
    <w:rsid w:val="007546B9"/>
    <w:rsid w:val="007550EB"/>
    <w:rsid w:val="00755261"/>
    <w:rsid w:val="007552B7"/>
    <w:rsid w:val="007555BF"/>
    <w:rsid w:val="00755730"/>
    <w:rsid w:val="00755749"/>
    <w:rsid w:val="007557E9"/>
    <w:rsid w:val="00755936"/>
    <w:rsid w:val="00755D9C"/>
    <w:rsid w:val="007566FB"/>
    <w:rsid w:val="00756B78"/>
    <w:rsid w:val="00756D38"/>
    <w:rsid w:val="00756E70"/>
    <w:rsid w:val="007570F9"/>
    <w:rsid w:val="007572BF"/>
    <w:rsid w:val="00757579"/>
    <w:rsid w:val="007578BB"/>
    <w:rsid w:val="0075794E"/>
    <w:rsid w:val="00757B25"/>
    <w:rsid w:val="00757B7F"/>
    <w:rsid w:val="00757D95"/>
    <w:rsid w:val="0076006D"/>
    <w:rsid w:val="007602FC"/>
    <w:rsid w:val="00760CEA"/>
    <w:rsid w:val="00761655"/>
    <w:rsid w:val="00761825"/>
    <w:rsid w:val="00761AAC"/>
    <w:rsid w:val="00761DCA"/>
    <w:rsid w:val="00761F27"/>
    <w:rsid w:val="00761F77"/>
    <w:rsid w:val="00762137"/>
    <w:rsid w:val="00762188"/>
    <w:rsid w:val="0076224D"/>
    <w:rsid w:val="007629E1"/>
    <w:rsid w:val="00762E4F"/>
    <w:rsid w:val="00763CE5"/>
    <w:rsid w:val="00764104"/>
    <w:rsid w:val="00764210"/>
    <w:rsid w:val="007644B7"/>
    <w:rsid w:val="00764B4D"/>
    <w:rsid w:val="00764CD3"/>
    <w:rsid w:val="00765086"/>
    <w:rsid w:val="00765188"/>
    <w:rsid w:val="007659D5"/>
    <w:rsid w:val="00765AB3"/>
    <w:rsid w:val="00765C91"/>
    <w:rsid w:val="00765FBB"/>
    <w:rsid w:val="0076651F"/>
    <w:rsid w:val="00766AD2"/>
    <w:rsid w:val="00766BED"/>
    <w:rsid w:val="007675C4"/>
    <w:rsid w:val="007701D6"/>
    <w:rsid w:val="0077034E"/>
    <w:rsid w:val="0077083A"/>
    <w:rsid w:val="00770877"/>
    <w:rsid w:val="00770A0E"/>
    <w:rsid w:val="00770A95"/>
    <w:rsid w:val="00770F74"/>
    <w:rsid w:val="007711ED"/>
    <w:rsid w:val="0077163D"/>
    <w:rsid w:val="0077178A"/>
    <w:rsid w:val="00771A53"/>
    <w:rsid w:val="007725FA"/>
    <w:rsid w:val="0077290A"/>
    <w:rsid w:val="00772A25"/>
    <w:rsid w:val="00772BC7"/>
    <w:rsid w:val="00772BDF"/>
    <w:rsid w:val="00772EAD"/>
    <w:rsid w:val="0077304A"/>
    <w:rsid w:val="0077371F"/>
    <w:rsid w:val="00773A04"/>
    <w:rsid w:val="0077410E"/>
    <w:rsid w:val="00774C3D"/>
    <w:rsid w:val="00774E0B"/>
    <w:rsid w:val="00774E51"/>
    <w:rsid w:val="007752B9"/>
    <w:rsid w:val="0077577E"/>
    <w:rsid w:val="00775CA8"/>
    <w:rsid w:val="0077619B"/>
    <w:rsid w:val="00776351"/>
    <w:rsid w:val="007766DE"/>
    <w:rsid w:val="007768AC"/>
    <w:rsid w:val="007769CC"/>
    <w:rsid w:val="007769D8"/>
    <w:rsid w:val="00776DB0"/>
    <w:rsid w:val="00776E69"/>
    <w:rsid w:val="00777090"/>
    <w:rsid w:val="00777863"/>
    <w:rsid w:val="00777B6A"/>
    <w:rsid w:val="00780987"/>
    <w:rsid w:val="00780A22"/>
    <w:rsid w:val="00780C23"/>
    <w:rsid w:val="00781294"/>
    <w:rsid w:val="007812BD"/>
    <w:rsid w:val="00781D48"/>
    <w:rsid w:val="00782094"/>
    <w:rsid w:val="0078229C"/>
    <w:rsid w:val="007822F7"/>
    <w:rsid w:val="0078256E"/>
    <w:rsid w:val="00782ADB"/>
    <w:rsid w:val="00782B89"/>
    <w:rsid w:val="00782F53"/>
    <w:rsid w:val="0078312B"/>
    <w:rsid w:val="007832DD"/>
    <w:rsid w:val="0078334A"/>
    <w:rsid w:val="00783C78"/>
    <w:rsid w:val="00783C93"/>
    <w:rsid w:val="00784460"/>
    <w:rsid w:val="007844C2"/>
    <w:rsid w:val="00784659"/>
    <w:rsid w:val="00784AA0"/>
    <w:rsid w:val="007852BD"/>
    <w:rsid w:val="00785364"/>
    <w:rsid w:val="007853C7"/>
    <w:rsid w:val="007854DE"/>
    <w:rsid w:val="00785714"/>
    <w:rsid w:val="0078578F"/>
    <w:rsid w:val="007859F7"/>
    <w:rsid w:val="00785A59"/>
    <w:rsid w:val="00785B7D"/>
    <w:rsid w:val="00785EAF"/>
    <w:rsid w:val="00785FA6"/>
    <w:rsid w:val="00787152"/>
    <w:rsid w:val="00787646"/>
    <w:rsid w:val="00787E49"/>
    <w:rsid w:val="007900DB"/>
    <w:rsid w:val="00790146"/>
    <w:rsid w:val="00790797"/>
    <w:rsid w:val="007907AD"/>
    <w:rsid w:val="0079098E"/>
    <w:rsid w:val="00790AC6"/>
    <w:rsid w:val="00790AE0"/>
    <w:rsid w:val="00790ECA"/>
    <w:rsid w:val="00790F67"/>
    <w:rsid w:val="00791687"/>
    <w:rsid w:val="00791BE1"/>
    <w:rsid w:val="00791E49"/>
    <w:rsid w:val="00791F2A"/>
    <w:rsid w:val="007926BC"/>
    <w:rsid w:val="0079284C"/>
    <w:rsid w:val="007929C2"/>
    <w:rsid w:val="00792BEF"/>
    <w:rsid w:val="00792CCD"/>
    <w:rsid w:val="00792FA5"/>
    <w:rsid w:val="0079317F"/>
    <w:rsid w:val="00793182"/>
    <w:rsid w:val="00793743"/>
    <w:rsid w:val="00793977"/>
    <w:rsid w:val="00793CC6"/>
    <w:rsid w:val="00793CD3"/>
    <w:rsid w:val="00793FD3"/>
    <w:rsid w:val="00794440"/>
    <w:rsid w:val="00794D3F"/>
    <w:rsid w:val="00794FB6"/>
    <w:rsid w:val="00795714"/>
    <w:rsid w:val="00795843"/>
    <w:rsid w:val="00795B83"/>
    <w:rsid w:val="00795F71"/>
    <w:rsid w:val="0079613D"/>
    <w:rsid w:val="0079637D"/>
    <w:rsid w:val="00797DFF"/>
    <w:rsid w:val="00797EC7"/>
    <w:rsid w:val="00797FA0"/>
    <w:rsid w:val="007A047E"/>
    <w:rsid w:val="007A0F0D"/>
    <w:rsid w:val="007A0F33"/>
    <w:rsid w:val="007A10CC"/>
    <w:rsid w:val="007A1414"/>
    <w:rsid w:val="007A1536"/>
    <w:rsid w:val="007A16A6"/>
    <w:rsid w:val="007A1714"/>
    <w:rsid w:val="007A1E8A"/>
    <w:rsid w:val="007A1F03"/>
    <w:rsid w:val="007A1F10"/>
    <w:rsid w:val="007A21E8"/>
    <w:rsid w:val="007A26A3"/>
    <w:rsid w:val="007A26DE"/>
    <w:rsid w:val="007A2914"/>
    <w:rsid w:val="007A2AB5"/>
    <w:rsid w:val="007A2FB6"/>
    <w:rsid w:val="007A39EE"/>
    <w:rsid w:val="007A3DE3"/>
    <w:rsid w:val="007A3F19"/>
    <w:rsid w:val="007A3F6F"/>
    <w:rsid w:val="007A3FD8"/>
    <w:rsid w:val="007A4102"/>
    <w:rsid w:val="007A4276"/>
    <w:rsid w:val="007A4450"/>
    <w:rsid w:val="007A4A87"/>
    <w:rsid w:val="007A4CEA"/>
    <w:rsid w:val="007A4DF4"/>
    <w:rsid w:val="007A5122"/>
    <w:rsid w:val="007A5638"/>
    <w:rsid w:val="007A58ED"/>
    <w:rsid w:val="007A590D"/>
    <w:rsid w:val="007A5D57"/>
    <w:rsid w:val="007A643B"/>
    <w:rsid w:val="007A6807"/>
    <w:rsid w:val="007A6A6C"/>
    <w:rsid w:val="007A6B80"/>
    <w:rsid w:val="007A6C78"/>
    <w:rsid w:val="007A6CE8"/>
    <w:rsid w:val="007A76EF"/>
    <w:rsid w:val="007B0348"/>
    <w:rsid w:val="007B0984"/>
    <w:rsid w:val="007B0AB6"/>
    <w:rsid w:val="007B0C9E"/>
    <w:rsid w:val="007B0D52"/>
    <w:rsid w:val="007B12A0"/>
    <w:rsid w:val="007B1377"/>
    <w:rsid w:val="007B1431"/>
    <w:rsid w:val="007B15E4"/>
    <w:rsid w:val="007B168E"/>
    <w:rsid w:val="007B1A62"/>
    <w:rsid w:val="007B22E5"/>
    <w:rsid w:val="007B2563"/>
    <w:rsid w:val="007B2A24"/>
    <w:rsid w:val="007B2B67"/>
    <w:rsid w:val="007B2E73"/>
    <w:rsid w:val="007B2F98"/>
    <w:rsid w:val="007B32A3"/>
    <w:rsid w:val="007B3D9E"/>
    <w:rsid w:val="007B47CE"/>
    <w:rsid w:val="007B4861"/>
    <w:rsid w:val="007B49ED"/>
    <w:rsid w:val="007B4B01"/>
    <w:rsid w:val="007B5161"/>
    <w:rsid w:val="007B5396"/>
    <w:rsid w:val="007B54BA"/>
    <w:rsid w:val="007B54D1"/>
    <w:rsid w:val="007B59F1"/>
    <w:rsid w:val="007B5BC7"/>
    <w:rsid w:val="007B5C09"/>
    <w:rsid w:val="007B6068"/>
    <w:rsid w:val="007B639F"/>
    <w:rsid w:val="007B64FA"/>
    <w:rsid w:val="007B6873"/>
    <w:rsid w:val="007B68AF"/>
    <w:rsid w:val="007B75A5"/>
    <w:rsid w:val="007B790E"/>
    <w:rsid w:val="007B7A0B"/>
    <w:rsid w:val="007C0285"/>
    <w:rsid w:val="007C05B2"/>
    <w:rsid w:val="007C0E73"/>
    <w:rsid w:val="007C10DF"/>
    <w:rsid w:val="007C127A"/>
    <w:rsid w:val="007C142B"/>
    <w:rsid w:val="007C169F"/>
    <w:rsid w:val="007C179F"/>
    <w:rsid w:val="007C1989"/>
    <w:rsid w:val="007C1FFE"/>
    <w:rsid w:val="007C25D3"/>
    <w:rsid w:val="007C2A7D"/>
    <w:rsid w:val="007C2BD1"/>
    <w:rsid w:val="007C305C"/>
    <w:rsid w:val="007C3269"/>
    <w:rsid w:val="007C32CF"/>
    <w:rsid w:val="007C3A98"/>
    <w:rsid w:val="007C4030"/>
    <w:rsid w:val="007C4193"/>
    <w:rsid w:val="007C435B"/>
    <w:rsid w:val="007C482D"/>
    <w:rsid w:val="007C4B2C"/>
    <w:rsid w:val="007C4D64"/>
    <w:rsid w:val="007C55C2"/>
    <w:rsid w:val="007C55D9"/>
    <w:rsid w:val="007C58CE"/>
    <w:rsid w:val="007C5E43"/>
    <w:rsid w:val="007C5FAB"/>
    <w:rsid w:val="007C66FC"/>
    <w:rsid w:val="007C67DE"/>
    <w:rsid w:val="007C6A27"/>
    <w:rsid w:val="007C6CA6"/>
    <w:rsid w:val="007C6E89"/>
    <w:rsid w:val="007C75F8"/>
    <w:rsid w:val="007C77B2"/>
    <w:rsid w:val="007C7B5E"/>
    <w:rsid w:val="007D0215"/>
    <w:rsid w:val="007D035A"/>
    <w:rsid w:val="007D0554"/>
    <w:rsid w:val="007D060F"/>
    <w:rsid w:val="007D085A"/>
    <w:rsid w:val="007D091C"/>
    <w:rsid w:val="007D0C69"/>
    <w:rsid w:val="007D126C"/>
    <w:rsid w:val="007D1CB5"/>
    <w:rsid w:val="007D20C8"/>
    <w:rsid w:val="007D2200"/>
    <w:rsid w:val="007D235D"/>
    <w:rsid w:val="007D2CC0"/>
    <w:rsid w:val="007D3651"/>
    <w:rsid w:val="007D3951"/>
    <w:rsid w:val="007D3E97"/>
    <w:rsid w:val="007D4524"/>
    <w:rsid w:val="007D4929"/>
    <w:rsid w:val="007D4D6A"/>
    <w:rsid w:val="007D541C"/>
    <w:rsid w:val="007D5AF6"/>
    <w:rsid w:val="007D5D1E"/>
    <w:rsid w:val="007D5DF0"/>
    <w:rsid w:val="007D5E24"/>
    <w:rsid w:val="007D626F"/>
    <w:rsid w:val="007D64E2"/>
    <w:rsid w:val="007D6BFE"/>
    <w:rsid w:val="007D7075"/>
    <w:rsid w:val="007D781F"/>
    <w:rsid w:val="007D7A56"/>
    <w:rsid w:val="007D7F43"/>
    <w:rsid w:val="007E014F"/>
    <w:rsid w:val="007E029A"/>
    <w:rsid w:val="007E045B"/>
    <w:rsid w:val="007E083E"/>
    <w:rsid w:val="007E08EE"/>
    <w:rsid w:val="007E0DC4"/>
    <w:rsid w:val="007E0EB5"/>
    <w:rsid w:val="007E112E"/>
    <w:rsid w:val="007E19AA"/>
    <w:rsid w:val="007E1A48"/>
    <w:rsid w:val="007E1B70"/>
    <w:rsid w:val="007E1C53"/>
    <w:rsid w:val="007E1E08"/>
    <w:rsid w:val="007E215A"/>
    <w:rsid w:val="007E2301"/>
    <w:rsid w:val="007E2C27"/>
    <w:rsid w:val="007E3310"/>
    <w:rsid w:val="007E3621"/>
    <w:rsid w:val="007E36AF"/>
    <w:rsid w:val="007E385E"/>
    <w:rsid w:val="007E3AD5"/>
    <w:rsid w:val="007E3D8D"/>
    <w:rsid w:val="007E4176"/>
    <w:rsid w:val="007E45D4"/>
    <w:rsid w:val="007E4E7D"/>
    <w:rsid w:val="007E5211"/>
    <w:rsid w:val="007E5412"/>
    <w:rsid w:val="007E5758"/>
    <w:rsid w:val="007E5A13"/>
    <w:rsid w:val="007E5BEF"/>
    <w:rsid w:val="007E5C21"/>
    <w:rsid w:val="007E5EAD"/>
    <w:rsid w:val="007E67B5"/>
    <w:rsid w:val="007E67E8"/>
    <w:rsid w:val="007E6DBB"/>
    <w:rsid w:val="007E6E20"/>
    <w:rsid w:val="007E6FAC"/>
    <w:rsid w:val="007E75C9"/>
    <w:rsid w:val="007E7634"/>
    <w:rsid w:val="007E7BAE"/>
    <w:rsid w:val="007E7BFC"/>
    <w:rsid w:val="007F0672"/>
    <w:rsid w:val="007F06F0"/>
    <w:rsid w:val="007F078D"/>
    <w:rsid w:val="007F09B0"/>
    <w:rsid w:val="007F09DB"/>
    <w:rsid w:val="007F0EDD"/>
    <w:rsid w:val="007F1041"/>
    <w:rsid w:val="007F110D"/>
    <w:rsid w:val="007F12E1"/>
    <w:rsid w:val="007F1772"/>
    <w:rsid w:val="007F19E6"/>
    <w:rsid w:val="007F1ACE"/>
    <w:rsid w:val="007F1F48"/>
    <w:rsid w:val="007F2098"/>
    <w:rsid w:val="007F2231"/>
    <w:rsid w:val="007F22E9"/>
    <w:rsid w:val="007F2C09"/>
    <w:rsid w:val="007F2C57"/>
    <w:rsid w:val="007F3037"/>
    <w:rsid w:val="007F31D6"/>
    <w:rsid w:val="007F3286"/>
    <w:rsid w:val="007F396E"/>
    <w:rsid w:val="007F3A54"/>
    <w:rsid w:val="007F3BBD"/>
    <w:rsid w:val="007F3CDE"/>
    <w:rsid w:val="007F4074"/>
    <w:rsid w:val="007F40E9"/>
    <w:rsid w:val="007F4136"/>
    <w:rsid w:val="007F4488"/>
    <w:rsid w:val="007F48A7"/>
    <w:rsid w:val="007F4BFE"/>
    <w:rsid w:val="007F50FA"/>
    <w:rsid w:val="007F530E"/>
    <w:rsid w:val="007F5850"/>
    <w:rsid w:val="007F5DF0"/>
    <w:rsid w:val="007F5EE0"/>
    <w:rsid w:val="007F5F5D"/>
    <w:rsid w:val="007F5FDA"/>
    <w:rsid w:val="007F6288"/>
    <w:rsid w:val="007F65A8"/>
    <w:rsid w:val="007F6DB9"/>
    <w:rsid w:val="007F75BF"/>
    <w:rsid w:val="007F75F3"/>
    <w:rsid w:val="007F7B8C"/>
    <w:rsid w:val="007F7D79"/>
    <w:rsid w:val="0080005E"/>
    <w:rsid w:val="008003B0"/>
    <w:rsid w:val="0080091D"/>
    <w:rsid w:val="00800A2C"/>
    <w:rsid w:val="00800F5A"/>
    <w:rsid w:val="00801650"/>
    <w:rsid w:val="00801878"/>
    <w:rsid w:val="00801DE3"/>
    <w:rsid w:val="008025E7"/>
    <w:rsid w:val="00802650"/>
    <w:rsid w:val="00802CE6"/>
    <w:rsid w:val="0080311F"/>
    <w:rsid w:val="00803521"/>
    <w:rsid w:val="00803663"/>
    <w:rsid w:val="00803A08"/>
    <w:rsid w:val="00803CBC"/>
    <w:rsid w:val="00803F38"/>
    <w:rsid w:val="00804010"/>
    <w:rsid w:val="008041C6"/>
    <w:rsid w:val="008043E0"/>
    <w:rsid w:val="0080472E"/>
    <w:rsid w:val="00804A92"/>
    <w:rsid w:val="00804C19"/>
    <w:rsid w:val="00804F39"/>
    <w:rsid w:val="00805493"/>
    <w:rsid w:val="00805740"/>
    <w:rsid w:val="008057BC"/>
    <w:rsid w:val="00805B2F"/>
    <w:rsid w:val="00805BE6"/>
    <w:rsid w:val="00806083"/>
    <w:rsid w:val="00806436"/>
    <w:rsid w:val="00806922"/>
    <w:rsid w:val="00806C01"/>
    <w:rsid w:val="00806F0E"/>
    <w:rsid w:val="00807293"/>
    <w:rsid w:val="00807610"/>
    <w:rsid w:val="00807C8E"/>
    <w:rsid w:val="0081049C"/>
    <w:rsid w:val="00810790"/>
    <w:rsid w:val="00810809"/>
    <w:rsid w:val="008108D8"/>
    <w:rsid w:val="00810C08"/>
    <w:rsid w:val="00810D2B"/>
    <w:rsid w:val="00811313"/>
    <w:rsid w:val="008114FB"/>
    <w:rsid w:val="00811CAE"/>
    <w:rsid w:val="00811FFF"/>
    <w:rsid w:val="00812321"/>
    <w:rsid w:val="00812724"/>
    <w:rsid w:val="008130EF"/>
    <w:rsid w:val="00813370"/>
    <w:rsid w:val="008136E7"/>
    <w:rsid w:val="008137E7"/>
    <w:rsid w:val="008139CA"/>
    <w:rsid w:val="00813F6C"/>
    <w:rsid w:val="00814012"/>
    <w:rsid w:val="0081406A"/>
    <w:rsid w:val="008141F5"/>
    <w:rsid w:val="0081423E"/>
    <w:rsid w:val="008147DB"/>
    <w:rsid w:val="0081491B"/>
    <w:rsid w:val="00814AB6"/>
    <w:rsid w:val="00814B3A"/>
    <w:rsid w:val="00814BC7"/>
    <w:rsid w:val="00814C3D"/>
    <w:rsid w:val="008151F8"/>
    <w:rsid w:val="00815648"/>
    <w:rsid w:val="008157F3"/>
    <w:rsid w:val="00815A2C"/>
    <w:rsid w:val="00815AFB"/>
    <w:rsid w:val="00816298"/>
    <w:rsid w:val="0081655D"/>
    <w:rsid w:val="00816887"/>
    <w:rsid w:val="00816C72"/>
    <w:rsid w:val="00816FB3"/>
    <w:rsid w:val="0081751E"/>
    <w:rsid w:val="008177F9"/>
    <w:rsid w:val="00817F8C"/>
    <w:rsid w:val="00820062"/>
    <w:rsid w:val="008200A8"/>
    <w:rsid w:val="0082095C"/>
    <w:rsid w:val="00821687"/>
    <w:rsid w:val="00821F40"/>
    <w:rsid w:val="00821FD9"/>
    <w:rsid w:val="008225C8"/>
    <w:rsid w:val="008226A1"/>
    <w:rsid w:val="00822935"/>
    <w:rsid w:val="00822E77"/>
    <w:rsid w:val="00823075"/>
    <w:rsid w:val="008239CE"/>
    <w:rsid w:val="00823CFA"/>
    <w:rsid w:val="0082403B"/>
    <w:rsid w:val="008240F3"/>
    <w:rsid w:val="0082422F"/>
    <w:rsid w:val="00824B9A"/>
    <w:rsid w:val="00824B9E"/>
    <w:rsid w:val="00824D0C"/>
    <w:rsid w:val="00825375"/>
    <w:rsid w:val="00825473"/>
    <w:rsid w:val="00825DD0"/>
    <w:rsid w:val="00825E8A"/>
    <w:rsid w:val="00825F98"/>
    <w:rsid w:val="00825FF9"/>
    <w:rsid w:val="00826187"/>
    <w:rsid w:val="008261E0"/>
    <w:rsid w:val="0082622C"/>
    <w:rsid w:val="008262CB"/>
    <w:rsid w:val="00826314"/>
    <w:rsid w:val="00826EED"/>
    <w:rsid w:val="008274B4"/>
    <w:rsid w:val="00827C6E"/>
    <w:rsid w:val="00830158"/>
    <w:rsid w:val="0083049B"/>
    <w:rsid w:val="00830F53"/>
    <w:rsid w:val="008310B7"/>
    <w:rsid w:val="00831456"/>
    <w:rsid w:val="00831934"/>
    <w:rsid w:val="00831E9A"/>
    <w:rsid w:val="0083222E"/>
    <w:rsid w:val="0083232F"/>
    <w:rsid w:val="008324D5"/>
    <w:rsid w:val="00832682"/>
    <w:rsid w:val="00832B13"/>
    <w:rsid w:val="0083307C"/>
    <w:rsid w:val="008335C1"/>
    <w:rsid w:val="008337B0"/>
    <w:rsid w:val="00833A3C"/>
    <w:rsid w:val="00833B0B"/>
    <w:rsid w:val="008341D1"/>
    <w:rsid w:val="0083434B"/>
    <w:rsid w:val="00834B4F"/>
    <w:rsid w:val="00834C9B"/>
    <w:rsid w:val="00834DD3"/>
    <w:rsid w:val="00834E1E"/>
    <w:rsid w:val="00834EB2"/>
    <w:rsid w:val="0083529A"/>
    <w:rsid w:val="00835463"/>
    <w:rsid w:val="00835DA2"/>
    <w:rsid w:val="00835FCD"/>
    <w:rsid w:val="00836024"/>
    <w:rsid w:val="008360CD"/>
    <w:rsid w:val="008362F2"/>
    <w:rsid w:val="00836325"/>
    <w:rsid w:val="00836B98"/>
    <w:rsid w:val="00836DA0"/>
    <w:rsid w:val="00836E09"/>
    <w:rsid w:val="00836FD3"/>
    <w:rsid w:val="00837244"/>
    <w:rsid w:val="0083778F"/>
    <w:rsid w:val="0083788D"/>
    <w:rsid w:val="00837C62"/>
    <w:rsid w:val="00837D93"/>
    <w:rsid w:val="0084068D"/>
    <w:rsid w:val="008407E1"/>
    <w:rsid w:val="00840A43"/>
    <w:rsid w:val="00840CEC"/>
    <w:rsid w:val="00840FB3"/>
    <w:rsid w:val="00841AEC"/>
    <w:rsid w:val="00841CD4"/>
    <w:rsid w:val="00841FB7"/>
    <w:rsid w:val="00842591"/>
    <w:rsid w:val="008425BF"/>
    <w:rsid w:val="0084332E"/>
    <w:rsid w:val="00843366"/>
    <w:rsid w:val="008434FE"/>
    <w:rsid w:val="00843683"/>
    <w:rsid w:val="00843C1E"/>
    <w:rsid w:val="00843C9B"/>
    <w:rsid w:val="00843E26"/>
    <w:rsid w:val="00843F6C"/>
    <w:rsid w:val="00844051"/>
    <w:rsid w:val="00844094"/>
    <w:rsid w:val="00844176"/>
    <w:rsid w:val="00844558"/>
    <w:rsid w:val="00844618"/>
    <w:rsid w:val="0084469B"/>
    <w:rsid w:val="008449FB"/>
    <w:rsid w:val="00844D73"/>
    <w:rsid w:val="00844E6C"/>
    <w:rsid w:val="00844F39"/>
    <w:rsid w:val="00844FF0"/>
    <w:rsid w:val="00844FFD"/>
    <w:rsid w:val="008450C2"/>
    <w:rsid w:val="0084519E"/>
    <w:rsid w:val="00845392"/>
    <w:rsid w:val="008455A4"/>
    <w:rsid w:val="008456DF"/>
    <w:rsid w:val="00845AEC"/>
    <w:rsid w:val="00845BD1"/>
    <w:rsid w:val="0084642A"/>
    <w:rsid w:val="0084644E"/>
    <w:rsid w:val="00846844"/>
    <w:rsid w:val="00847D36"/>
    <w:rsid w:val="008500C8"/>
    <w:rsid w:val="00850112"/>
    <w:rsid w:val="0085055A"/>
    <w:rsid w:val="008508B9"/>
    <w:rsid w:val="00850D85"/>
    <w:rsid w:val="00850FB1"/>
    <w:rsid w:val="0085197E"/>
    <w:rsid w:val="00851C74"/>
    <w:rsid w:val="00851D08"/>
    <w:rsid w:val="00851EA2"/>
    <w:rsid w:val="0085216C"/>
    <w:rsid w:val="00852410"/>
    <w:rsid w:val="00852AE9"/>
    <w:rsid w:val="00852B23"/>
    <w:rsid w:val="00852C6D"/>
    <w:rsid w:val="00852D8D"/>
    <w:rsid w:val="00852E24"/>
    <w:rsid w:val="008535EB"/>
    <w:rsid w:val="00853721"/>
    <w:rsid w:val="00853972"/>
    <w:rsid w:val="0085397A"/>
    <w:rsid w:val="008539E0"/>
    <w:rsid w:val="00853BA7"/>
    <w:rsid w:val="0085468D"/>
    <w:rsid w:val="008549D4"/>
    <w:rsid w:val="00854AD2"/>
    <w:rsid w:val="00854FCC"/>
    <w:rsid w:val="00855201"/>
    <w:rsid w:val="00855240"/>
    <w:rsid w:val="008555D2"/>
    <w:rsid w:val="00855743"/>
    <w:rsid w:val="00855ACD"/>
    <w:rsid w:val="00855C62"/>
    <w:rsid w:val="00855DD3"/>
    <w:rsid w:val="00855F50"/>
    <w:rsid w:val="00856057"/>
    <w:rsid w:val="00856198"/>
    <w:rsid w:val="008563F0"/>
    <w:rsid w:val="00856C82"/>
    <w:rsid w:val="00857060"/>
    <w:rsid w:val="00857446"/>
    <w:rsid w:val="00857AE8"/>
    <w:rsid w:val="008602B6"/>
    <w:rsid w:val="00860354"/>
    <w:rsid w:val="00860880"/>
    <w:rsid w:val="0086093A"/>
    <w:rsid w:val="00860A99"/>
    <w:rsid w:val="00860DB7"/>
    <w:rsid w:val="00860DF5"/>
    <w:rsid w:val="00860FCA"/>
    <w:rsid w:val="008619A0"/>
    <w:rsid w:val="00861B30"/>
    <w:rsid w:val="00861B3E"/>
    <w:rsid w:val="00861EB3"/>
    <w:rsid w:val="0086261B"/>
    <w:rsid w:val="0086296E"/>
    <w:rsid w:val="00862B25"/>
    <w:rsid w:val="00862B9C"/>
    <w:rsid w:val="00862CD9"/>
    <w:rsid w:val="00862F76"/>
    <w:rsid w:val="008630A6"/>
    <w:rsid w:val="00863929"/>
    <w:rsid w:val="00863AB2"/>
    <w:rsid w:val="00863F1B"/>
    <w:rsid w:val="00863FF3"/>
    <w:rsid w:val="0086427F"/>
    <w:rsid w:val="0086468F"/>
    <w:rsid w:val="00864728"/>
    <w:rsid w:val="00864AB5"/>
    <w:rsid w:val="00864B45"/>
    <w:rsid w:val="00864D7F"/>
    <w:rsid w:val="00864FCE"/>
    <w:rsid w:val="008651F3"/>
    <w:rsid w:val="00865492"/>
    <w:rsid w:val="008656BF"/>
    <w:rsid w:val="00865A7C"/>
    <w:rsid w:val="00865EF8"/>
    <w:rsid w:val="0086619F"/>
    <w:rsid w:val="0086645B"/>
    <w:rsid w:val="0086682B"/>
    <w:rsid w:val="00866C20"/>
    <w:rsid w:val="00866E55"/>
    <w:rsid w:val="0086704E"/>
    <w:rsid w:val="0086764B"/>
    <w:rsid w:val="00867D37"/>
    <w:rsid w:val="008701E6"/>
    <w:rsid w:val="00870693"/>
    <w:rsid w:val="00870951"/>
    <w:rsid w:val="00870B56"/>
    <w:rsid w:val="00871062"/>
    <w:rsid w:val="00871C91"/>
    <w:rsid w:val="0087201F"/>
    <w:rsid w:val="00872128"/>
    <w:rsid w:val="0087251F"/>
    <w:rsid w:val="008727E9"/>
    <w:rsid w:val="00872B3D"/>
    <w:rsid w:val="00872BA6"/>
    <w:rsid w:val="00872C7A"/>
    <w:rsid w:val="00872CB9"/>
    <w:rsid w:val="00872E05"/>
    <w:rsid w:val="008738B2"/>
    <w:rsid w:val="008738B5"/>
    <w:rsid w:val="00873CDF"/>
    <w:rsid w:val="00873D6D"/>
    <w:rsid w:val="008740CD"/>
    <w:rsid w:val="008742A7"/>
    <w:rsid w:val="0087432A"/>
    <w:rsid w:val="0087463A"/>
    <w:rsid w:val="0087465F"/>
    <w:rsid w:val="0087475F"/>
    <w:rsid w:val="00874A5A"/>
    <w:rsid w:val="00874B60"/>
    <w:rsid w:val="00874BCF"/>
    <w:rsid w:val="00874FCC"/>
    <w:rsid w:val="0087502A"/>
    <w:rsid w:val="0087520A"/>
    <w:rsid w:val="008753D7"/>
    <w:rsid w:val="00875673"/>
    <w:rsid w:val="0087571C"/>
    <w:rsid w:val="008757F2"/>
    <w:rsid w:val="00875CB3"/>
    <w:rsid w:val="00875D6D"/>
    <w:rsid w:val="00876103"/>
    <w:rsid w:val="00876912"/>
    <w:rsid w:val="00876A35"/>
    <w:rsid w:val="00876ED5"/>
    <w:rsid w:val="0087707D"/>
    <w:rsid w:val="00877139"/>
    <w:rsid w:val="00877459"/>
    <w:rsid w:val="0087750F"/>
    <w:rsid w:val="0087753D"/>
    <w:rsid w:val="00877775"/>
    <w:rsid w:val="00877B27"/>
    <w:rsid w:val="00877DC2"/>
    <w:rsid w:val="00880186"/>
    <w:rsid w:val="00880DF0"/>
    <w:rsid w:val="00880E6C"/>
    <w:rsid w:val="00880FF9"/>
    <w:rsid w:val="0088105B"/>
    <w:rsid w:val="008811F6"/>
    <w:rsid w:val="008812F9"/>
    <w:rsid w:val="008813B3"/>
    <w:rsid w:val="00881520"/>
    <w:rsid w:val="00881615"/>
    <w:rsid w:val="008819C8"/>
    <w:rsid w:val="00881ACA"/>
    <w:rsid w:val="00881BA5"/>
    <w:rsid w:val="008827A4"/>
    <w:rsid w:val="00883463"/>
    <w:rsid w:val="008836BD"/>
    <w:rsid w:val="008836D8"/>
    <w:rsid w:val="008842BD"/>
    <w:rsid w:val="00884718"/>
    <w:rsid w:val="00884960"/>
    <w:rsid w:val="00884A2A"/>
    <w:rsid w:val="00884A34"/>
    <w:rsid w:val="00884EAD"/>
    <w:rsid w:val="00885402"/>
    <w:rsid w:val="00885A8E"/>
    <w:rsid w:val="00885DD5"/>
    <w:rsid w:val="00886136"/>
    <w:rsid w:val="008863B7"/>
    <w:rsid w:val="00886DAD"/>
    <w:rsid w:val="00886E48"/>
    <w:rsid w:val="00886F66"/>
    <w:rsid w:val="008871B5"/>
    <w:rsid w:val="008872C3"/>
    <w:rsid w:val="00887479"/>
    <w:rsid w:val="008879E9"/>
    <w:rsid w:val="0089023E"/>
    <w:rsid w:val="00890422"/>
    <w:rsid w:val="008917BF"/>
    <w:rsid w:val="0089189F"/>
    <w:rsid w:val="008919C1"/>
    <w:rsid w:val="00891F55"/>
    <w:rsid w:val="0089219E"/>
    <w:rsid w:val="008922AE"/>
    <w:rsid w:val="008922B0"/>
    <w:rsid w:val="008928D7"/>
    <w:rsid w:val="008928F5"/>
    <w:rsid w:val="00892C6C"/>
    <w:rsid w:val="00892E6A"/>
    <w:rsid w:val="008931E6"/>
    <w:rsid w:val="0089329A"/>
    <w:rsid w:val="0089347D"/>
    <w:rsid w:val="00893D27"/>
    <w:rsid w:val="00893D93"/>
    <w:rsid w:val="00893E59"/>
    <w:rsid w:val="00893E90"/>
    <w:rsid w:val="0089463E"/>
    <w:rsid w:val="00894678"/>
    <w:rsid w:val="00894966"/>
    <w:rsid w:val="008952D2"/>
    <w:rsid w:val="00895B52"/>
    <w:rsid w:val="00895CE3"/>
    <w:rsid w:val="008964C1"/>
    <w:rsid w:val="008968A8"/>
    <w:rsid w:val="0089696D"/>
    <w:rsid w:val="0089735C"/>
    <w:rsid w:val="008973B6"/>
    <w:rsid w:val="00897697"/>
    <w:rsid w:val="00897C22"/>
    <w:rsid w:val="008A0449"/>
    <w:rsid w:val="008A0639"/>
    <w:rsid w:val="008A0A0A"/>
    <w:rsid w:val="008A0DA7"/>
    <w:rsid w:val="008A0F8D"/>
    <w:rsid w:val="008A1189"/>
    <w:rsid w:val="008A13D2"/>
    <w:rsid w:val="008A171E"/>
    <w:rsid w:val="008A1937"/>
    <w:rsid w:val="008A1B84"/>
    <w:rsid w:val="008A1BB7"/>
    <w:rsid w:val="008A1C60"/>
    <w:rsid w:val="008A2096"/>
    <w:rsid w:val="008A2119"/>
    <w:rsid w:val="008A2205"/>
    <w:rsid w:val="008A2512"/>
    <w:rsid w:val="008A2A12"/>
    <w:rsid w:val="008A2B3C"/>
    <w:rsid w:val="008A2E66"/>
    <w:rsid w:val="008A34A8"/>
    <w:rsid w:val="008A440B"/>
    <w:rsid w:val="008A4667"/>
    <w:rsid w:val="008A4767"/>
    <w:rsid w:val="008A4FD0"/>
    <w:rsid w:val="008A514B"/>
    <w:rsid w:val="008A5276"/>
    <w:rsid w:val="008A52C1"/>
    <w:rsid w:val="008A5683"/>
    <w:rsid w:val="008A583A"/>
    <w:rsid w:val="008A5894"/>
    <w:rsid w:val="008A5A5C"/>
    <w:rsid w:val="008A5DB6"/>
    <w:rsid w:val="008A5E85"/>
    <w:rsid w:val="008A5F34"/>
    <w:rsid w:val="008A5F47"/>
    <w:rsid w:val="008A635E"/>
    <w:rsid w:val="008A6A58"/>
    <w:rsid w:val="008A6FE3"/>
    <w:rsid w:val="008A7910"/>
    <w:rsid w:val="008A7CAC"/>
    <w:rsid w:val="008A7EC2"/>
    <w:rsid w:val="008B07D9"/>
    <w:rsid w:val="008B08FA"/>
    <w:rsid w:val="008B0BE9"/>
    <w:rsid w:val="008B1064"/>
    <w:rsid w:val="008B13AF"/>
    <w:rsid w:val="008B1426"/>
    <w:rsid w:val="008B18EF"/>
    <w:rsid w:val="008B205F"/>
    <w:rsid w:val="008B26B7"/>
    <w:rsid w:val="008B2931"/>
    <w:rsid w:val="008B2AFD"/>
    <w:rsid w:val="008B2BBC"/>
    <w:rsid w:val="008B2CCD"/>
    <w:rsid w:val="008B2D54"/>
    <w:rsid w:val="008B3158"/>
    <w:rsid w:val="008B3985"/>
    <w:rsid w:val="008B3B03"/>
    <w:rsid w:val="008B3D02"/>
    <w:rsid w:val="008B3F98"/>
    <w:rsid w:val="008B45D4"/>
    <w:rsid w:val="008B491C"/>
    <w:rsid w:val="008B4B88"/>
    <w:rsid w:val="008B4E46"/>
    <w:rsid w:val="008B5364"/>
    <w:rsid w:val="008B5365"/>
    <w:rsid w:val="008B536A"/>
    <w:rsid w:val="008B5AA5"/>
    <w:rsid w:val="008B5C0F"/>
    <w:rsid w:val="008B5D05"/>
    <w:rsid w:val="008B5D0E"/>
    <w:rsid w:val="008B5D70"/>
    <w:rsid w:val="008B5F47"/>
    <w:rsid w:val="008B5F7A"/>
    <w:rsid w:val="008B6168"/>
    <w:rsid w:val="008B63AD"/>
    <w:rsid w:val="008B6CED"/>
    <w:rsid w:val="008B6DEC"/>
    <w:rsid w:val="008B70CE"/>
    <w:rsid w:val="008B72C4"/>
    <w:rsid w:val="008B7379"/>
    <w:rsid w:val="008B7410"/>
    <w:rsid w:val="008B766B"/>
    <w:rsid w:val="008B7814"/>
    <w:rsid w:val="008B787D"/>
    <w:rsid w:val="008B7DB9"/>
    <w:rsid w:val="008B7FDD"/>
    <w:rsid w:val="008C0042"/>
    <w:rsid w:val="008C05A4"/>
    <w:rsid w:val="008C06C5"/>
    <w:rsid w:val="008C07B9"/>
    <w:rsid w:val="008C084F"/>
    <w:rsid w:val="008C0B1A"/>
    <w:rsid w:val="008C0B8F"/>
    <w:rsid w:val="008C0C8D"/>
    <w:rsid w:val="008C0E4A"/>
    <w:rsid w:val="008C13A1"/>
    <w:rsid w:val="008C1445"/>
    <w:rsid w:val="008C14D0"/>
    <w:rsid w:val="008C14F9"/>
    <w:rsid w:val="008C1F30"/>
    <w:rsid w:val="008C2283"/>
    <w:rsid w:val="008C2776"/>
    <w:rsid w:val="008C29B6"/>
    <w:rsid w:val="008C2C03"/>
    <w:rsid w:val="008C2C6E"/>
    <w:rsid w:val="008C2E74"/>
    <w:rsid w:val="008C2F3E"/>
    <w:rsid w:val="008C324B"/>
    <w:rsid w:val="008C32AF"/>
    <w:rsid w:val="008C345A"/>
    <w:rsid w:val="008C372A"/>
    <w:rsid w:val="008C3BCA"/>
    <w:rsid w:val="008C4A16"/>
    <w:rsid w:val="008C4A31"/>
    <w:rsid w:val="008C4A4B"/>
    <w:rsid w:val="008C4BCC"/>
    <w:rsid w:val="008C52ED"/>
    <w:rsid w:val="008C55BE"/>
    <w:rsid w:val="008C5D8F"/>
    <w:rsid w:val="008C5F52"/>
    <w:rsid w:val="008C5F58"/>
    <w:rsid w:val="008C61FA"/>
    <w:rsid w:val="008C67C7"/>
    <w:rsid w:val="008C6932"/>
    <w:rsid w:val="008C6D69"/>
    <w:rsid w:val="008C729B"/>
    <w:rsid w:val="008C76B5"/>
    <w:rsid w:val="008C7737"/>
    <w:rsid w:val="008C7952"/>
    <w:rsid w:val="008C7DF4"/>
    <w:rsid w:val="008D01B5"/>
    <w:rsid w:val="008D0373"/>
    <w:rsid w:val="008D05CF"/>
    <w:rsid w:val="008D09D9"/>
    <w:rsid w:val="008D1444"/>
    <w:rsid w:val="008D16E0"/>
    <w:rsid w:val="008D1BF5"/>
    <w:rsid w:val="008D1C77"/>
    <w:rsid w:val="008D1D74"/>
    <w:rsid w:val="008D1F99"/>
    <w:rsid w:val="008D2054"/>
    <w:rsid w:val="008D21FF"/>
    <w:rsid w:val="008D236D"/>
    <w:rsid w:val="008D26E8"/>
    <w:rsid w:val="008D27C6"/>
    <w:rsid w:val="008D2E5B"/>
    <w:rsid w:val="008D3564"/>
    <w:rsid w:val="008D3575"/>
    <w:rsid w:val="008D35B0"/>
    <w:rsid w:val="008D3A18"/>
    <w:rsid w:val="008D3C01"/>
    <w:rsid w:val="008D3F35"/>
    <w:rsid w:val="008D405C"/>
    <w:rsid w:val="008D4124"/>
    <w:rsid w:val="008D4540"/>
    <w:rsid w:val="008D48F4"/>
    <w:rsid w:val="008D4E59"/>
    <w:rsid w:val="008D4F49"/>
    <w:rsid w:val="008D4F65"/>
    <w:rsid w:val="008D5108"/>
    <w:rsid w:val="008D5BB4"/>
    <w:rsid w:val="008D5C85"/>
    <w:rsid w:val="008D5E5D"/>
    <w:rsid w:val="008D63A8"/>
    <w:rsid w:val="008D6772"/>
    <w:rsid w:val="008D6C21"/>
    <w:rsid w:val="008D71BC"/>
    <w:rsid w:val="008D7275"/>
    <w:rsid w:val="008D7607"/>
    <w:rsid w:val="008D77BD"/>
    <w:rsid w:val="008D7833"/>
    <w:rsid w:val="008E0609"/>
    <w:rsid w:val="008E06A3"/>
    <w:rsid w:val="008E06E3"/>
    <w:rsid w:val="008E0790"/>
    <w:rsid w:val="008E079B"/>
    <w:rsid w:val="008E09AF"/>
    <w:rsid w:val="008E0B4B"/>
    <w:rsid w:val="008E0E95"/>
    <w:rsid w:val="008E10FB"/>
    <w:rsid w:val="008E1152"/>
    <w:rsid w:val="008E1736"/>
    <w:rsid w:val="008E1A75"/>
    <w:rsid w:val="008E1CDB"/>
    <w:rsid w:val="008E2279"/>
    <w:rsid w:val="008E272D"/>
    <w:rsid w:val="008E2FAC"/>
    <w:rsid w:val="008E2FE2"/>
    <w:rsid w:val="008E3299"/>
    <w:rsid w:val="008E35A5"/>
    <w:rsid w:val="008E39E7"/>
    <w:rsid w:val="008E3A3F"/>
    <w:rsid w:val="008E3B74"/>
    <w:rsid w:val="008E3E3C"/>
    <w:rsid w:val="008E4056"/>
    <w:rsid w:val="008E4232"/>
    <w:rsid w:val="008E4BA3"/>
    <w:rsid w:val="008E4CAF"/>
    <w:rsid w:val="008E54E8"/>
    <w:rsid w:val="008E5819"/>
    <w:rsid w:val="008E581A"/>
    <w:rsid w:val="008E58CF"/>
    <w:rsid w:val="008E5E50"/>
    <w:rsid w:val="008E5FED"/>
    <w:rsid w:val="008E64A4"/>
    <w:rsid w:val="008E64B8"/>
    <w:rsid w:val="008E6513"/>
    <w:rsid w:val="008E678A"/>
    <w:rsid w:val="008E68A9"/>
    <w:rsid w:val="008E6979"/>
    <w:rsid w:val="008E6A70"/>
    <w:rsid w:val="008E6A80"/>
    <w:rsid w:val="008E6C5E"/>
    <w:rsid w:val="008E7064"/>
    <w:rsid w:val="008E7140"/>
    <w:rsid w:val="008E74FF"/>
    <w:rsid w:val="008E79C7"/>
    <w:rsid w:val="008E7D11"/>
    <w:rsid w:val="008E7FA5"/>
    <w:rsid w:val="008F0566"/>
    <w:rsid w:val="008F0689"/>
    <w:rsid w:val="008F0C1A"/>
    <w:rsid w:val="008F0F7F"/>
    <w:rsid w:val="008F11C4"/>
    <w:rsid w:val="008F15B0"/>
    <w:rsid w:val="008F17CA"/>
    <w:rsid w:val="008F18F1"/>
    <w:rsid w:val="008F1C0D"/>
    <w:rsid w:val="008F2C9F"/>
    <w:rsid w:val="008F31A0"/>
    <w:rsid w:val="008F3604"/>
    <w:rsid w:val="008F39E4"/>
    <w:rsid w:val="008F3A63"/>
    <w:rsid w:val="008F3BF5"/>
    <w:rsid w:val="008F4489"/>
    <w:rsid w:val="008F475A"/>
    <w:rsid w:val="008F4FD3"/>
    <w:rsid w:val="008F5086"/>
    <w:rsid w:val="008F5169"/>
    <w:rsid w:val="008F521F"/>
    <w:rsid w:val="008F55C6"/>
    <w:rsid w:val="008F5B53"/>
    <w:rsid w:val="008F5B8C"/>
    <w:rsid w:val="008F6259"/>
    <w:rsid w:val="008F6479"/>
    <w:rsid w:val="008F6649"/>
    <w:rsid w:val="008F66FC"/>
    <w:rsid w:val="008F6808"/>
    <w:rsid w:val="008F6F86"/>
    <w:rsid w:val="008F769E"/>
    <w:rsid w:val="008F7860"/>
    <w:rsid w:val="008F7933"/>
    <w:rsid w:val="008F7C92"/>
    <w:rsid w:val="00900A33"/>
    <w:rsid w:val="00900B6A"/>
    <w:rsid w:val="00901008"/>
    <w:rsid w:val="0090122F"/>
    <w:rsid w:val="0090147B"/>
    <w:rsid w:val="00901A22"/>
    <w:rsid w:val="00901AFD"/>
    <w:rsid w:val="00901D29"/>
    <w:rsid w:val="00901D4E"/>
    <w:rsid w:val="009020BE"/>
    <w:rsid w:val="00902269"/>
    <w:rsid w:val="0090232C"/>
    <w:rsid w:val="00902A32"/>
    <w:rsid w:val="00902D97"/>
    <w:rsid w:val="00903148"/>
    <w:rsid w:val="00903228"/>
    <w:rsid w:val="00903374"/>
    <w:rsid w:val="009038D9"/>
    <w:rsid w:val="0090409C"/>
    <w:rsid w:val="00904108"/>
    <w:rsid w:val="00904548"/>
    <w:rsid w:val="009048DC"/>
    <w:rsid w:val="00904933"/>
    <w:rsid w:val="00904B10"/>
    <w:rsid w:val="009053C7"/>
    <w:rsid w:val="009055E2"/>
    <w:rsid w:val="00905D92"/>
    <w:rsid w:val="00905DA2"/>
    <w:rsid w:val="00906162"/>
    <w:rsid w:val="00906381"/>
    <w:rsid w:val="00906558"/>
    <w:rsid w:val="0090665D"/>
    <w:rsid w:val="009066D8"/>
    <w:rsid w:val="00906DBC"/>
    <w:rsid w:val="00906F7D"/>
    <w:rsid w:val="00906FB4"/>
    <w:rsid w:val="00907CCE"/>
    <w:rsid w:val="00910761"/>
    <w:rsid w:val="00910774"/>
    <w:rsid w:val="009109AE"/>
    <w:rsid w:val="00910A2C"/>
    <w:rsid w:val="00910CC5"/>
    <w:rsid w:val="00910CD7"/>
    <w:rsid w:val="00911C0A"/>
    <w:rsid w:val="00911CE6"/>
    <w:rsid w:val="00911E1C"/>
    <w:rsid w:val="00911ECD"/>
    <w:rsid w:val="009120BE"/>
    <w:rsid w:val="00912380"/>
    <w:rsid w:val="009123AD"/>
    <w:rsid w:val="0091260C"/>
    <w:rsid w:val="009127AA"/>
    <w:rsid w:val="00912907"/>
    <w:rsid w:val="00912A54"/>
    <w:rsid w:val="00912F5A"/>
    <w:rsid w:val="0091320A"/>
    <w:rsid w:val="00913503"/>
    <w:rsid w:val="009136E4"/>
    <w:rsid w:val="009136F2"/>
    <w:rsid w:val="00913817"/>
    <w:rsid w:val="0091420A"/>
    <w:rsid w:val="0091464C"/>
    <w:rsid w:val="00914848"/>
    <w:rsid w:val="009148B6"/>
    <w:rsid w:val="009148B8"/>
    <w:rsid w:val="00914D8E"/>
    <w:rsid w:val="0091513D"/>
    <w:rsid w:val="009151AA"/>
    <w:rsid w:val="00915995"/>
    <w:rsid w:val="00915BBA"/>
    <w:rsid w:val="00915ED2"/>
    <w:rsid w:val="00916821"/>
    <w:rsid w:val="009168D3"/>
    <w:rsid w:val="009172BB"/>
    <w:rsid w:val="00917385"/>
    <w:rsid w:val="0091780B"/>
    <w:rsid w:val="009200C2"/>
    <w:rsid w:val="009202AE"/>
    <w:rsid w:val="00920350"/>
    <w:rsid w:val="009206E6"/>
    <w:rsid w:val="00920766"/>
    <w:rsid w:val="00920C7B"/>
    <w:rsid w:val="00920C7D"/>
    <w:rsid w:val="00921195"/>
    <w:rsid w:val="009213EE"/>
    <w:rsid w:val="00921426"/>
    <w:rsid w:val="00921596"/>
    <w:rsid w:val="00921600"/>
    <w:rsid w:val="0092162A"/>
    <w:rsid w:val="00921658"/>
    <w:rsid w:val="00921802"/>
    <w:rsid w:val="0092181C"/>
    <w:rsid w:val="00921D45"/>
    <w:rsid w:val="00921D8D"/>
    <w:rsid w:val="009220A3"/>
    <w:rsid w:val="00922243"/>
    <w:rsid w:val="00922786"/>
    <w:rsid w:val="00922880"/>
    <w:rsid w:val="00922BE7"/>
    <w:rsid w:val="00922C81"/>
    <w:rsid w:val="00922C8B"/>
    <w:rsid w:val="00922F1C"/>
    <w:rsid w:val="009230F4"/>
    <w:rsid w:val="00923627"/>
    <w:rsid w:val="00923634"/>
    <w:rsid w:val="00923678"/>
    <w:rsid w:val="009248F0"/>
    <w:rsid w:val="00924C96"/>
    <w:rsid w:val="00924CD6"/>
    <w:rsid w:val="00924EB3"/>
    <w:rsid w:val="00924ED1"/>
    <w:rsid w:val="0092549C"/>
    <w:rsid w:val="0092550A"/>
    <w:rsid w:val="009259AD"/>
    <w:rsid w:val="009264B5"/>
    <w:rsid w:val="009268EA"/>
    <w:rsid w:val="00927459"/>
    <w:rsid w:val="00927481"/>
    <w:rsid w:val="0092769F"/>
    <w:rsid w:val="009276D8"/>
    <w:rsid w:val="00927922"/>
    <w:rsid w:val="00927B1D"/>
    <w:rsid w:val="00927DA6"/>
    <w:rsid w:val="00927EDF"/>
    <w:rsid w:val="00927F5A"/>
    <w:rsid w:val="00930000"/>
    <w:rsid w:val="009302B8"/>
    <w:rsid w:val="0093033B"/>
    <w:rsid w:val="009308CB"/>
    <w:rsid w:val="00930939"/>
    <w:rsid w:val="00930AE6"/>
    <w:rsid w:val="00930FAD"/>
    <w:rsid w:val="009313CC"/>
    <w:rsid w:val="009315AE"/>
    <w:rsid w:val="0093175E"/>
    <w:rsid w:val="00931889"/>
    <w:rsid w:val="00931B56"/>
    <w:rsid w:val="00931DC2"/>
    <w:rsid w:val="0093230A"/>
    <w:rsid w:val="00932337"/>
    <w:rsid w:val="009325DE"/>
    <w:rsid w:val="00932A4A"/>
    <w:rsid w:val="00932B51"/>
    <w:rsid w:val="00933155"/>
    <w:rsid w:val="0093357C"/>
    <w:rsid w:val="00933782"/>
    <w:rsid w:val="00933B30"/>
    <w:rsid w:val="00934082"/>
    <w:rsid w:val="00934143"/>
    <w:rsid w:val="009345C6"/>
    <w:rsid w:val="00934686"/>
    <w:rsid w:val="0093492F"/>
    <w:rsid w:val="00934D1E"/>
    <w:rsid w:val="0093531A"/>
    <w:rsid w:val="00935703"/>
    <w:rsid w:val="00935A49"/>
    <w:rsid w:val="00935D5D"/>
    <w:rsid w:val="009366B9"/>
    <w:rsid w:val="009366D3"/>
    <w:rsid w:val="009367B4"/>
    <w:rsid w:val="00936DC4"/>
    <w:rsid w:val="00936FA1"/>
    <w:rsid w:val="00936FF9"/>
    <w:rsid w:val="009372BB"/>
    <w:rsid w:val="009373FE"/>
    <w:rsid w:val="00937518"/>
    <w:rsid w:val="0093770B"/>
    <w:rsid w:val="00937CCD"/>
    <w:rsid w:val="00937EB6"/>
    <w:rsid w:val="00937F47"/>
    <w:rsid w:val="009402F9"/>
    <w:rsid w:val="009406C5"/>
    <w:rsid w:val="00940877"/>
    <w:rsid w:val="00940B05"/>
    <w:rsid w:val="00941008"/>
    <w:rsid w:val="00941141"/>
    <w:rsid w:val="009416D1"/>
    <w:rsid w:val="009418EF"/>
    <w:rsid w:val="00941D8E"/>
    <w:rsid w:val="00941F34"/>
    <w:rsid w:val="00942740"/>
    <w:rsid w:val="00942749"/>
    <w:rsid w:val="0094387C"/>
    <w:rsid w:val="009439AA"/>
    <w:rsid w:val="00943A58"/>
    <w:rsid w:val="00943BCB"/>
    <w:rsid w:val="0094437E"/>
    <w:rsid w:val="00944389"/>
    <w:rsid w:val="00944473"/>
    <w:rsid w:val="00944674"/>
    <w:rsid w:val="00944713"/>
    <w:rsid w:val="009447F6"/>
    <w:rsid w:val="0094492B"/>
    <w:rsid w:val="00944D93"/>
    <w:rsid w:val="00945751"/>
    <w:rsid w:val="009458ED"/>
    <w:rsid w:val="00945DF3"/>
    <w:rsid w:val="009464C8"/>
    <w:rsid w:val="0094668B"/>
    <w:rsid w:val="00946781"/>
    <w:rsid w:val="00946C4B"/>
    <w:rsid w:val="00946C5B"/>
    <w:rsid w:val="00946DB6"/>
    <w:rsid w:val="009471C3"/>
    <w:rsid w:val="009471F3"/>
    <w:rsid w:val="009473AD"/>
    <w:rsid w:val="0094759C"/>
    <w:rsid w:val="009476B8"/>
    <w:rsid w:val="00950931"/>
    <w:rsid w:val="00950CB4"/>
    <w:rsid w:val="00950DC0"/>
    <w:rsid w:val="00950ECD"/>
    <w:rsid w:val="00950FB1"/>
    <w:rsid w:val="00951073"/>
    <w:rsid w:val="0095109F"/>
    <w:rsid w:val="00951127"/>
    <w:rsid w:val="00951443"/>
    <w:rsid w:val="00951B77"/>
    <w:rsid w:val="00951F46"/>
    <w:rsid w:val="0095236E"/>
    <w:rsid w:val="009526AC"/>
    <w:rsid w:val="009527C0"/>
    <w:rsid w:val="009529B6"/>
    <w:rsid w:val="00952DB6"/>
    <w:rsid w:val="00952F30"/>
    <w:rsid w:val="009531CF"/>
    <w:rsid w:val="009534FC"/>
    <w:rsid w:val="009535B9"/>
    <w:rsid w:val="0095392F"/>
    <w:rsid w:val="00953940"/>
    <w:rsid w:val="009539B0"/>
    <w:rsid w:val="009539EA"/>
    <w:rsid w:val="00953C74"/>
    <w:rsid w:val="00953D96"/>
    <w:rsid w:val="009548BD"/>
    <w:rsid w:val="00954A3E"/>
    <w:rsid w:val="00954B6C"/>
    <w:rsid w:val="00954CA7"/>
    <w:rsid w:val="00954D69"/>
    <w:rsid w:val="00955104"/>
    <w:rsid w:val="00955C49"/>
    <w:rsid w:val="00955F28"/>
    <w:rsid w:val="0095645B"/>
    <w:rsid w:val="0095645F"/>
    <w:rsid w:val="0095677A"/>
    <w:rsid w:val="00956ADB"/>
    <w:rsid w:val="00956B9F"/>
    <w:rsid w:val="00956CBA"/>
    <w:rsid w:val="00956FC7"/>
    <w:rsid w:val="009570E5"/>
    <w:rsid w:val="00957470"/>
    <w:rsid w:val="009575F6"/>
    <w:rsid w:val="00957646"/>
    <w:rsid w:val="00957D0C"/>
    <w:rsid w:val="00957EE9"/>
    <w:rsid w:val="00960063"/>
    <w:rsid w:val="009600B1"/>
    <w:rsid w:val="0096016D"/>
    <w:rsid w:val="009601A2"/>
    <w:rsid w:val="009609ED"/>
    <w:rsid w:val="00960C7F"/>
    <w:rsid w:val="009613DA"/>
    <w:rsid w:val="00961463"/>
    <w:rsid w:val="00961C47"/>
    <w:rsid w:val="009623F5"/>
    <w:rsid w:val="009629F1"/>
    <w:rsid w:val="00962B0E"/>
    <w:rsid w:val="0096309B"/>
    <w:rsid w:val="009633FB"/>
    <w:rsid w:val="00963A03"/>
    <w:rsid w:val="00963B78"/>
    <w:rsid w:val="00963C18"/>
    <w:rsid w:val="00963E78"/>
    <w:rsid w:val="009642EA"/>
    <w:rsid w:val="009646DE"/>
    <w:rsid w:val="009646EA"/>
    <w:rsid w:val="00964748"/>
    <w:rsid w:val="00965CB5"/>
    <w:rsid w:val="00965EA0"/>
    <w:rsid w:val="009662DD"/>
    <w:rsid w:val="009669E5"/>
    <w:rsid w:val="00966A79"/>
    <w:rsid w:val="00966D1B"/>
    <w:rsid w:val="00966E79"/>
    <w:rsid w:val="00966F0D"/>
    <w:rsid w:val="00966F88"/>
    <w:rsid w:val="009670BC"/>
    <w:rsid w:val="009672D6"/>
    <w:rsid w:val="00967664"/>
    <w:rsid w:val="00967797"/>
    <w:rsid w:val="00967B68"/>
    <w:rsid w:val="00967BB3"/>
    <w:rsid w:val="00967F16"/>
    <w:rsid w:val="0097029B"/>
    <w:rsid w:val="0097029F"/>
    <w:rsid w:val="009704DC"/>
    <w:rsid w:val="009714FF"/>
    <w:rsid w:val="009716CC"/>
    <w:rsid w:val="009717D0"/>
    <w:rsid w:val="00971B2B"/>
    <w:rsid w:val="00971BCD"/>
    <w:rsid w:val="00971CD8"/>
    <w:rsid w:val="00971E72"/>
    <w:rsid w:val="00972019"/>
    <w:rsid w:val="00972710"/>
    <w:rsid w:val="00972790"/>
    <w:rsid w:val="00972802"/>
    <w:rsid w:val="00972C59"/>
    <w:rsid w:val="00972DF5"/>
    <w:rsid w:val="00972F29"/>
    <w:rsid w:val="00973C89"/>
    <w:rsid w:val="00973CA7"/>
    <w:rsid w:val="0097404F"/>
    <w:rsid w:val="009740E3"/>
    <w:rsid w:val="0097414B"/>
    <w:rsid w:val="00974512"/>
    <w:rsid w:val="00974570"/>
    <w:rsid w:val="0097463D"/>
    <w:rsid w:val="0097464C"/>
    <w:rsid w:val="00974AA7"/>
    <w:rsid w:val="00974C96"/>
    <w:rsid w:val="0097511A"/>
    <w:rsid w:val="009751D5"/>
    <w:rsid w:val="0097520E"/>
    <w:rsid w:val="00975798"/>
    <w:rsid w:val="00975ECB"/>
    <w:rsid w:val="00975F15"/>
    <w:rsid w:val="00976200"/>
    <w:rsid w:val="009766DE"/>
    <w:rsid w:val="009768FB"/>
    <w:rsid w:val="00976C68"/>
    <w:rsid w:val="009775F1"/>
    <w:rsid w:val="0097768C"/>
    <w:rsid w:val="009776E0"/>
    <w:rsid w:val="00977950"/>
    <w:rsid w:val="009779B4"/>
    <w:rsid w:val="00977C3B"/>
    <w:rsid w:val="00980357"/>
    <w:rsid w:val="0098044C"/>
    <w:rsid w:val="00980B18"/>
    <w:rsid w:val="0098126C"/>
    <w:rsid w:val="0098126F"/>
    <w:rsid w:val="00981722"/>
    <w:rsid w:val="00981A23"/>
    <w:rsid w:val="0098228A"/>
    <w:rsid w:val="009822AF"/>
    <w:rsid w:val="009822C5"/>
    <w:rsid w:val="0098244A"/>
    <w:rsid w:val="009825D1"/>
    <w:rsid w:val="00982D6B"/>
    <w:rsid w:val="00983014"/>
    <w:rsid w:val="0098319A"/>
    <w:rsid w:val="00983557"/>
    <w:rsid w:val="0098358A"/>
    <w:rsid w:val="00983752"/>
    <w:rsid w:val="0098376F"/>
    <w:rsid w:val="00983897"/>
    <w:rsid w:val="00983CF9"/>
    <w:rsid w:val="00983D51"/>
    <w:rsid w:val="00984AC2"/>
    <w:rsid w:val="00984AEA"/>
    <w:rsid w:val="00984E3A"/>
    <w:rsid w:val="0098578A"/>
    <w:rsid w:val="009857A4"/>
    <w:rsid w:val="00985989"/>
    <w:rsid w:val="009861B7"/>
    <w:rsid w:val="009863F1"/>
    <w:rsid w:val="009866E4"/>
    <w:rsid w:val="009867A9"/>
    <w:rsid w:val="009869EE"/>
    <w:rsid w:val="00986AA6"/>
    <w:rsid w:val="00987573"/>
    <w:rsid w:val="00987C1B"/>
    <w:rsid w:val="00987F4C"/>
    <w:rsid w:val="00990540"/>
    <w:rsid w:val="00990587"/>
    <w:rsid w:val="0099062B"/>
    <w:rsid w:val="009907CC"/>
    <w:rsid w:val="0099085F"/>
    <w:rsid w:val="00990944"/>
    <w:rsid w:val="00990CA2"/>
    <w:rsid w:val="00990E19"/>
    <w:rsid w:val="0099151C"/>
    <w:rsid w:val="009916EA"/>
    <w:rsid w:val="00991731"/>
    <w:rsid w:val="009917CE"/>
    <w:rsid w:val="00992381"/>
    <w:rsid w:val="00992E90"/>
    <w:rsid w:val="00992ED1"/>
    <w:rsid w:val="0099375A"/>
    <w:rsid w:val="00993980"/>
    <w:rsid w:val="00993B14"/>
    <w:rsid w:val="00993BC7"/>
    <w:rsid w:val="00993D6C"/>
    <w:rsid w:val="00994139"/>
    <w:rsid w:val="009944FD"/>
    <w:rsid w:val="009945EA"/>
    <w:rsid w:val="00994D5A"/>
    <w:rsid w:val="00994E59"/>
    <w:rsid w:val="00994EC3"/>
    <w:rsid w:val="0099526E"/>
    <w:rsid w:val="00995647"/>
    <w:rsid w:val="009959A7"/>
    <w:rsid w:val="00995A26"/>
    <w:rsid w:val="00995AF7"/>
    <w:rsid w:val="00995C5F"/>
    <w:rsid w:val="00995C9F"/>
    <w:rsid w:val="00995CCD"/>
    <w:rsid w:val="00996050"/>
    <w:rsid w:val="009960A5"/>
    <w:rsid w:val="009960E1"/>
    <w:rsid w:val="009961D9"/>
    <w:rsid w:val="009961FA"/>
    <w:rsid w:val="009962C2"/>
    <w:rsid w:val="00996E31"/>
    <w:rsid w:val="00997535"/>
    <w:rsid w:val="00997788"/>
    <w:rsid w:val="009979A4"/>
    <w:rsid w:val="00997CD3"/>
    <w:rsid w:val="00997F56"/>
    <w:rsid w:val="009A03D3"/>
    <w:rsid w:val="009A0875"/>
    <w:rsid w:val="009A0889"/>
    <w:rsid w:val="009A09FF"/>
    <w:rsid w:val="009A1913"/>
    <w:rsid w:val="009A193A"/>
    <w:rsid w:val="009A1A9C"/>
    <w:rsid w:val="009A1AE8"/>
    <w:rsid w:val="009A2949"/>
    <w:rsid w:val="009A2ABB"/>
    <w:rsid w:val="009A2B56"/>
    <w:rsid w:val="009A380D"/>
    <w:rsid w:val="009A3CA7"/>
    <w:rsid w:val="009A3F0A"/>
    <w:rsid w:val="009A3F81"/>
    <w:rsid w:val="009A40CF"/>
    <w:rsid w:val="009A441E"/>
    <w:rsid w:val="009A45C7"/>
    <w:rsid w:val="009A4A77"/>
    <w:rsid w:val="009A4E1F"/>
    <w:rsid w:val="009A5081"/>
    <w:rsid w:val="009A5295"/>
    <w:rsid w:val="009A56A7"/>
    <w:rsid w:val="009A5881"/>
    <w:rsid w:val="009A5C58"/>
    <w:rsid w:val="009A618E"/>
    <w:rsid w:val="009A6427"/>
    <w:rsid w:val="009A659E"/>
    <w:rsid w:val="009A666A"/>
    <w:rsid w:val="009A6883"/>
    <w:rsid w:val="009A6A50"/>
    <w:rsid w:val="009A6B22"/>
    <w:rsid w:val="009A6D4C"/>
    <w:rsid w:val="009A749C"/>
    <w:rsid w:val="009A7584"/>
    <w:rsid w:val="009B0299"/>
    <w:rsid w:val="009B02A1"/>
    <w:rsid w:val="009B02F2"/>
    <w:rsid w:val="009B049A"/>
    <w:rsid w:val="009B0646"/>
    <w:rsid w:val="009B07F9"/>
    <w:rsid w:val="009B0E44"/>
    <w:rsid w:val="009B0E87"/>
    <w:rsid w:val="009B0ED5"/>
    <w:rsid w:val="009B0FDE"/>
    <w:rsid w:val="009B1063"/>
    <w:rsid w:val="009B1291"/>
    <w:rsid w:val="009B14F3"/>
    <w:rsid w:val="009B184E"/>
    <w:rsid w:val="009B195E"/>
    <w:rsid w:val="009B1A97"/>
    <w:rsid w:val="009B1DFE"/>
    <w:rsid w:val="009B1EBD"/>
    <w:rsid w:val="009B2098"/>
    <w:rsid w:val="009B286F"/>
    <w:rsid w:val="009B2A6A"/>
    <w:rsid w:val="009B30DB"/>
    <w:rsid w:val="009B3209"/>
    <w:rsid w:val="009B3677"/>
    <w:rsid w:val="009B3951"/>
    <w:rsid w:val="009B39CA"/>
    <w:rsid w:val="009B3B21"/>
    <w:rsid w:val="009B3B3C"/>
    <w:rsid w:val="009B448D"/>
    <w:rsid w:val="009B44C7"/>
    <w:rsid w:val="009B48A0"/>
    <w:rsid w:val="009B4E92"/>
    <w:rsid w:val="009B4F9A"/>
    <w:rsid w:val="009B56C1"/>
    <w:rsid w:val="009B5826"/>
    <w:rsid w:val="009B5A8F"/>
    <w:rsid w:val="009B5CFF"/>
    <w:rsid w:val="009B6B0D"/>
    <w:rsid w:val="009B6B27"/>
    <w:rsid w:val="009B6C91"/>
    <w:rsid w:val="009B6D44"/>
    <w:rsid w:val="009B7259"/>
    <w:rsid w:val="009B73BB"/>
    <w:rsid w:val="009B75C1"/>
    <w:rsid w:val="009B7672"/>
    <w:rsid w:val="009B76B6"/>
    <w:rsid w:val="009B7997"/>
    <w:rsid w:val="009B7C19"/>
    <w:rsid w:val="009B7CAE"/>
    <w:rsid w:val="009B7EF6"/>
    <w:rsid w:val="009C05B5"/>
    <w:rsid w:val="009C0697"/>
    <w:rsid w:val="009C0767"/>
    <w:rsid w:val="009C087B"/>
    <w:rsid w:val="009C0907"/>
    <w:rsid w:val="009C0A2F"/>
    <w:rsid w:val="009C0D63"/>
    <w:rsid w:val="009C125C"/>
    <w:rsid w:val="009C125D"/>
    <w:rsid w:val="009C153A"/>
    <w:rsid w:val="009C17E3"/>
    <w:rsid w:val="009C188F"/>
    <w:rsid w:val="009C192E"/>
    <w:rsid w:val="009C1B04"/>
    <w:rsid w:val="009C1C73"/>
    <w:rsid w:val="009C1E65"/>
    <w:rsid w:val="009C2003"/>
    <w:rsid w:val="009C20A0"/>
    <w:rsid w:val="009C2149"/>
    <w:rsid w:val="009C2280"/>
    <w:rsid w:val="009C2418"/>
    <w:rsid w:val="009C2BB3"/>
    <w:rsid w:val="009C2C75"/>
    <w:rsid w:val="009C2D9B"/>
    <w:rsid w:val="009C2ECE"/>
    <w:rsid w:val="009C2FA6"/>
    <w:rsid w:val="009C31C8"/>
    <w:rsid w:val="009C3273"/>
    <w:rsid w:val="009C3335"/>
    <w:rsid w:val="009C33FB"/>
    <w:rsid w:val="009C37BE"/>
    <w:rsid w:val="009C3921"/>
    <w:rsid w:val="009C3E8A"/>
    <w:rsid w:val="009C4668"/>
    <w:rsid w:val="009C4F44"/>
    <w:rsid w:val="009C513D"/>
    <w:rsid w:val="009C5158"/>
    <w:rsid w:val="009C5287"/>
    <w:rsid w:val="009C56C5"/>
    <w:rsid w:val="009C578A"/>
    <w:rsid w:val="009C5B61"/>
    <w:rsid w:val="009C6811"/>
    <w:rsid w:val="009C6F2D"/>
    <w:rsid w:val="009C7334"/>
    <w:rsid w:val="009C79CC"/>
    <w:rsid w:val="009C7AFB"/>
    <w:rsid w:val="009D014E"/>
    <w:rsid w:val="009D01D1"/>
    <w:rsid w:val="009D01DF"/>
    <w:rsid w:val="009D080D"/>
    <w:rsid w:val="009D150A"/>
    <w:rsid w:val="009D164D"/>
    <w:rsid w:val="009D1A01"/>
    <w:rsid w:val="009D1AA8"/>
    <w:rsid w:val="009D1C86"/>
    <w:rsid w:val="009D2319"/>
    <w:rsid w:val="009D3127"/>
    <w:rsid w:val="009D32F2"/>
    <w:rsid w:val="009D3410"/>
    <w:rsid w:val="009D3552"/>
    <w:rsid w:val="009D35B9"/>
    <w:rsid w:val="009D3BB6"/>
    <w:rsid w:val="009D3FFE"/>
    <w:rsid w:val="009D470A"/>
    <w:rsid w:val="009D487A"/>
    <w:rsid w:val="009D4D0D"/>
    <w:rsid w:val="009D517E"/>
    <w:rsid w:val="009D5512"/>
    <w:rsid w:val="009D604D"/>
    <w:rsid w:val="009D6075"/>
    <w:rsid w:val="009D6169"/>
    <w:rsid w:val="009D628A"/>
    <w:rsid w:val="009D66AB"/>
    <w:rsid w:val="009D679C"/>
    <w:rsid w:val="009D67A3"/>
    <w:rsid w:val="009D6818"/>
    <w:rsid w:val="009D6D06"/>
    <w:rsid w:val="009D6ED3"/>
    <w:rsid w:val="009D74CC"/>
    <w:rsid w:val="009D762B"/>
    <w:rsid w:val="009D778F"/>
    <w:rsid w:val="009D7C68"/>
    <w:rsid w:val="009D7D92"/>
    <w:rsid w:val="009E02E3"/>
    <w:rsid w:val="009E041D"/>
    <w:rsid w:val="009E0699"/>
    <w:rsid w:val="009E0705"/>
    <w:rsid w:val="009E0716"/>
    <w:rsid w:val="009E07D2"/>
    <w:rsid w:val="009E09EF"/>
    <w:rsid w:val="009E0BB2"/>
    <w:rsid w:val="009E1260"/>
    <w:rsid w:val="009E13AC"/>
    <w:rsid w:val="009E14F5"/>
    <w:rsid w:val="009E1609"/>
    <w:rsid w:val="009E19C1"/>
    <w:rsid w:val="009E1A1E"/>
    <w:rsid w:val="009E1D4B"/>
    <w:rsid w:val="009E2533"/>
    <w:rsid w:val="009E2708"/>
    <w:rsid w:val="009E2779"/>
    <w:rsid w:val="009E2B36"/>
    <w:rsid w:val="009E2BF1"/>
    <w:rsid w:val="009E2D38"/>
    <w:rsid w:val="009E2F4E"/>
    <w:rsid w:val="009E2FA4"/>
    <w:rsid w:val="009E36E7"/>
    <w:rsid w:val="009E397A"/>
    <w:rsid w:val="009E3C4A"/>
    <w:rsid w:val="009E4802"/>
    <w:rsid w:val="009E49C3"/>
    <w:rsid w:val="009E4B38"/>
    <w:rsid w:val="009E4D5F"/>
    <w:rsid w:val="009E562C"/>
    <w:rsid w:val="009E5968"/>
    <w:rsid w:val="009E5C0C"/>
    <w:rsid w:val="009E5E01"/>
    <w:rsid w:val="009E6F47"/>
    <w:rsid w:val="009E71FA"/>
    <w:rsid w:val="009E7235"/>
    <w:rsid w:val="009E763F"/>
    <w:rsid w:val="009E7AAA"/>
    <w:rsid w:val="009F073E"/>
    <w:rsid w:val="009F0793"/>
    <w:rsid w:val="009F09B6"/>
    <w:rsid w:val="009F0D55"/>
    <w:rsid w:val="009F0D93"/>
    <w:rsid w:val="009F16A2"/>
    <w:rsid w:val="009F179F"/>
    <w:rsid w:val="009F186A"/>
    <w:rsid w:val="009F18BE"/>
    <w:rsid w:val="009F1ABB"/>
    <w:rsid w:val="009F2194"/>
    <w:rsid w:val="009F27E9"/>
    <w:rsid w:val="009F2AC9"/>
    <w:rsid w:val="009F2D91"/>
    <w:rsid w:val="009F3284"/>
    <w:rsid w:val="009F33B6"/>
    <w:rsid w:val="009F3720"/>
    <w:rsid w:val="009F3A4B"/>
    <w:rsid w:val="009F3D92"/>
    <w:rsid w:val="009F3FD8"/>
    <w:rsid w:val="009F4B6E"/>
    <w:rsid w:val="009F4E76"/>
    <w:rsid w:val="009F4F4A"/>
    <w:rsid w:val="009F4FE4"/>
    <w:rsid w:val="009F5350"/>
    <w:rsid w:val="009F58FF"/>
    <w:rsid w:val="009F6384"/>
    <w:rsid w:val="009F6414"/>
    <w:rsid w:val="009F652B"/>
    <w:rsid w:val="009F6644"/>
    <w:rsid w:val="009F6731"/>
    <w:rsid w:val="009F69A1"/>
    <w:rsid w:val="009F6E7C"/>
    <w:rsid w:val="009F6FD7"/>
    <w:rsid w:val="009F7134"/>
    <w:rsid w:val="009F71F9"/>
    <w:rsid w:val="009F732E"/>
    <w:rsid w:val="009F7868"/>
    <w:rsid w:val="009F7947"/>
    <w:rsid w:val="009F7A68"/>
    <w:rsid w:val="009F7B4D"/>
    <w:rsid w:val="009F7D54"/>
    <w:rsid w:val="009F7DB0"/>
    <w:rsid w:val="009F7E92"/>
    <w:rsid w:val="00A003A4"/>
    <w:rsid w:val="00A00A83"/>
    <w:rsid w:val="00A00C9C"/>
    <w:rsid w:val="00A01317"/>
    <w:rsid w:val="00A01555"/>
    <w:rsid w:val="00A01E88"/>
    <w:rsid w:val="00A026E2"/>
    <w:rsid w:val="00A02A68"/>
    <w:rsid w:val="00A02BD9"/>
    <w:rsid w:val="00A02BEA"/>
    <w:rsid w:val="00A02FB2"/>
    <w:rsid w:val="00A030D6"/>
    <w:rsid w:val="00A03175"/>
    <w:rsid w:val="00A03F19"/>
    <w:rsid w:val="00A0415B"/>
    <w:rsid w:val="00A045E0"/>
    <w:rsid w:val="00A04755"/>
    <w:rsid w:val="00A04936"/>
    <w:rsid w:val="00A04A60"/>
    <w:rsid w:val="00A04CF7"/>
    <w:rsid w:val="00A05068"/>
    <w:rsid w:val="00A053EC"/>
    <w:rsid w:val="00A05875"/>
    <w:rsid w:val="00A059CA"/>
    <w:rsid w:val="00A05A31"/>
    <w:rsid w:val="00A06CD6"/>
    <w:rsid w:val="00A06FFA"/>
    <w:rsid w:val="00A07DC2"/>
    <w:rsid w:val="00A1050B"/>
    <w:rsid w:val="00A10826"/>
    <w:rsid w:val="00A11599"/>
    <w:rsid w:val="00A122D1"/>
    <w:rsid w:val="00A1252C"/>
    <w:rsid w:val="00A1279F"/>
    <w:rsid w:val="00A127D0"/>
    <w:rsid w:val="00A12CA0"/>
    <w:rsid w:val="00A12F37"/>
    <w:rsid w:val="00A13066"/>
    <w:rsid w:val="00A138F1"/>
    <w:rsid w:val="00A139B7"/>
    <w:rsid w:val="00A13AA0"/>
    <w:rsid w:val="00A13CAA"/>
    <w:rsid w:val="00A13CD6"/>
    <w:rsid w:val="00A14176"/>
    <w:rsid w:val="00A141EE"/>
    <w:rsid w:val="00A141F3"/>
    <w:rsid w:val="00A1460B"/>
    <w:rsid w:val="00A148D8"/>
    <w:rsid w:val="00A14E7D"/>
    <w:rsid w:val="00A14F0A"/>
    <w:rsid w:val="00A153A7"/>
    <w:rsid w:val="00A15568"/>
    <w:rsid w:val="00A15A3E"/>
    <w:rsid w:val="00A16038"/>
    <w:rsid w:val="00A160F4"/>
    <w:rsid w:val="00A16257"/>
    <w:rsid w:val="00A162F4"/>
    <w:rsid w:val="00A16458"/>
    <w:rsid w:val="00A1650A"/>
    <w:rsid w:val="00A16638"/>
    <w:rsid w:val="00A16C82"/>
    <w:rsid w:val="00A16D19"/>
    <w:rsid w:val="00A17336"/>
    <w:rsid w:val="00A173CB"/>
    <w:rsid w:val="00A1740C"/>
    <w:rsid w:val="00A175DB"/>
    <w:rsid w:val="00A17870"/>
    <w:rsid w:val="00A179BA"/>
    <w:rsid w:val="00A179C3"/>
    <w:rsid w:val="00A17B56"/>
    <w:rsid w:val="00A17CC2"/>
    <w:rsid w:val="00A17DB3"/>
    <w:rsid w:val="00A17DBD"/>
    <w:rsid w:val="00A17F6E"/>
    <w:rsid w:val="00A20129"/>
    <w:rsid w:val="00A2024B"/>
    <w:rsid w:val="00A202E5"/>
    <w:rsid w:val="00A20372"/>
    <w:rsid w:val="00A20456"/>
    <w:rsid w:val="00A2096C"/>
    <w:rsid w:val="00A20AF3"/>
    <w:rsid w:val="00A2100B"/>
    <w:rsid w:val="00A2147F"/>
    <w:rsid w:val="00A2194E"/>
    <w:rsid w:val="00A21B61"/>
    <w:rsid w:val="00A21F5F"/>
    <w:rsid w:val="00A21F69"/>
    <w:rsid w:val="00A21FF8"/>
    <w:rsid w:val="00A2301F"/>
    <w:rsid w:val="00A232C1"/>
    <w:rsid w:val="00A232DF"/>
    <w:rsid w:val="00A2354F"/>
    <w:rsid w:val="00A24189"/>
    <w:rsid w:val="00A249D9"/>
    <w:rsid w:val="00A25201"/>
    <w:rsid w:val="00A253DB"/>
    <w:rsid w:val="00A25C3B"/>
    <w:rsid w:val="00A25D8C"/>
    <w:rsid w:val="00A26210"/>
    <w:rsid w:val="00A26372"/>
    <w:rsid w:val="00A264F0"/>
    <w:rsid w:val="00A26518"/>
    <w:rsid w:val="00A2656F"/>
    <w:rsid w:val="00A26686"/>
    <w:rsid w:val="00A26757"/>
    <w:rsid w:val="00A26842"/>
    <w:rsid w:val="00A2689D"/>
    <w:rsid w:val="00A26AFC"/>
    <w:rsid w:val="00A26BEA"/>
    <w:rsid w:val="00A275B5"/>
    <w:rsid w:val="00A276F6"/>
    <w:rsid w:val="00A27A4A"/>
    <w:rsid w:val="00A27BAF"/>
    <w:rsid w:val="00A27D1C"/>
    <w:rsid w:val="00A27EEB"/>
    <w:rsid w:val="00A27FEB"/>
    <w:rsid w:val="00A3001D"/>
    <w:rsid w:val="00A301BA"/>
    <w:rsid w:val="00A3081F"/>
    <w:rsid w:val="00A30B6A"/>
    <w:rsid w:val="00A30B95"/>
    <w:rsid w:val="00A30DF4"/>
    <w:rsid w:val="00A3106A"/>
    <w:rsid w:val="00A311E1"/>
    <w:rsid w:val="00A312B7"/>
    <w:rsid w:val="00A3138C"/>
    <w:rsid w:val="00A3186E"/>
    <w:rsid w:val="00A31884"/>
    <w:rsid w:val="00A319C5"/>
    <w:rsid w:val="00A322AB"/>
    <w:rsid w:val="00A32779"/>
    <w:rsid w:val="00A32C4E"/>
    <w:rsid w:val="00A32F30"/>
    <w:rsid w:val="00A32F4E"/>
    <w:rsid w:val="00A33084"/>
    <w:rsid w:val="00A335DF"/>
    <w:rsid w:val="00A33660"/>
    <w:rsid w:val="00A336DB"/>
    <w:rsid w:val="00A33C80"/>
    <w:rsid w:val="00A33CD5"/>
    <w:rsid w:val="00A340FB"/>
    <w:rsid w:val="00A34929"/>
    <w:rsid w:val="00A349FD"/>
    <w:rsid w:val="00A34A49"/>
    <w:rsid w:val="00A34F3D"/>
    <w:rsid w:val="00A35428"/>
    <w:rsid w:val="00A35492"/>
    <w:rsid w:val="00A35677"/>
    <w:rsid w:val="00A359B7"/>
    <w:rsid w:val="00A35A31"/>
    <w:rsid w:val="00A35B96"/>
    <w:rsid w:val="00A36818"/>
    <w:rsid w:val="00A36C23"/>
    <w:rsid w:val="00A36CCB"/>
    <w:rsid w:val="00A36D57"/>
    <w:rsid w:val="00A36D75"/>
    <w:rsid w:val="00A36DE5"/>
    <w:rsid w:val="00A36EC7"/>
    <w:rsid w:val="00A36FBB"/>
    <w:rsid w:val="00A376FA"/>
    <w:rsid w:val="00A37C24"/>
    <w:rsid w:val="00A37D5E"/>
    <w:rsid w:val="00A37E92"/>
    <w:rsid w:val="00A405A1"/>
    <w:rsid w:val="00A407B6"/>
    <w:rsid w:val="00A40B41"/>
    <w:rsid w:val="00A4135D"/>
    <w:rsid w:val="00A413B0"/>
    <w:rsid w:val="00A413E4"/>
    <w:rsid w:val="00A41B37"/>
    <w:rsid w:val="00A41D41"/>
    <w:rsid w:val="00A41E8E"/>
    <w:rsid w:val="00A41F3F"/>
    <w:rsid w:val="00A41F40"/>
    <w:rsid w:val="00A4204B"/>
    <w:rsid w:val="00A42CA6"/>
    <w:rsid w:val="00A42EBA"/>
    <w:rsid w:val="00A42FC2"/>
    <w:rsid w:val="00A43821"/>
    <w:rsid w:val="00A43954"/>
    <w:rsid w:val="00A43D69"/>
    <w:rsid w:val="00A43DAB"/>
    <w:rsid w:val="00A4433C"/>
    <w:rsid w:val="00A445A4"/>
    <w:rsid w:val="00A445CA"/>
    <w:rsid w:val="00A449C9"/>
    <w:rsid w:val="00A44D0C"/>
    <w:rsid w:val="00A44ED4"/>
    <w:rsid w:val="00A45F6B"/>
    <w:rsid w:val="00A4654C"/>
    <w:rsid w:val="00A46F28"/>
    <w:rsid w:val="00A4704A"/>
    <w:rsid w:val="00A47D15"/>
    <w:rsid w:val="00A47D60"/>
    <w:rsid w:val="00A47E8C"/>
    <w:rsid w:val="00A500E3"/>
    <w:rsid w:val="00A50586"/>
    <w:rsid w:val="00A506B4"/>
    <w:rsid w:val="00A50830"/>
    <w:rsid w:val="00A508DF"/>
    <w:rsid w:val="00A50BDC"/>
    <w:rsid w:val="00A511E6"/>
    <w:rsid w:val="00A512A5"/>
    <w:rsid w:val="00A51610"/>
    <w:rsid w:val="00A526F8"/>
    <w:rsid w:val="00A52778"/>
    <w:rsid w:val="00A5279E"/>
    <w:rsid w:val="00A52B4F"/>
    <w:rsid w:val="00A52D38"/>
    <w:rsid w:val="00A53B6E"/>
    <w:rsid w:val="00A5408E"/>
    <w:rsid w:val="00A540CE"/>
    <w:rsid w:val="00A5421B"/>
    <w:rsid w:val="00A54AA4"/>
    <w:rsid w:val="00A54FE9"/>
    <w:rsid w:val="00A55094"/>
    <w:rsid w:val="00A555F2"/>
    <w:rsid w:val="00A5568F"/>
    <w:rsid w:val="00A557B3"/>
    <w:rsid w:val="00A56071"/>
    <w:rsid w:val="00A5638B"/>
    <w:rsid w:val="00A567FA"/>
    <w:rsid w:val="00A56D70"/>
    <w:rsid w:val="00A56EE3"/>
    <w:rsid w:val="00A57076"/>
    <w:rsid w:val="00A57869"/>
    <w:rsid w:val="00A57A1B"/>
    <w:rsid w:val="00A57B4D"/>
    <w:rsid w:val="00A57BA0"/>
    <w:rsid w:val="00A57EA0"/>
    <w:rsid w:val="00A57F6F"/>
    <w:rsid w:val="00A603D5"/>
    <w:rsid w:val="00A6045A"/>
    <w:rsid w:val="00A6058F"/>
    <w:rsid w:val="00A606C6"/>
    <w:rsid w:val="00A60763"/>
    <w:rsid w:val="00A60C14"/>
    <w:rsid w:val="00A60E73"/>
    <w:rsid w:val="00A619F8"/>
    <w:rsid w:val="00A61A3F"/>
    <w:rsid w:val="00A61A89"/>
    <w:rsid w:val="00A61AF9"/>
    <w:rsid w:val="00A61CB8"/>
    <w:rsid w:val="00A6213C"/>
    <w:rsid w:val="00A6214C"/>
    <w:rsid w:val="00A626F3"/>
    <w:rsid w:val="00A62981"/>
    <w:rsid w:val="00A62EAE"/>
    <w:rsid w:val="00A63009"/>
    <w:rsid w:val="00A63184"/>
    <w:rsid w:val="00A633E9"/>
    <w:rsid w:val="00A63429"/>
    <w:rsid w:val="00A63456"/>
    <w:rsid w:val="00A63465"/>
    <w:rsid w:val="00A6350F"/>
    <w:rsid w:val="00A63BA7"/>
    <w:rsid w:val="00A63E06"/>
    <w:rsid w:val="00A63F5E"/>
    <w:rsid w:val="00A643A2"/>
    <w:rsid w:val="00A64593"/>
    <w:rsid w:val="00A6466B"/>
    <w:rsid w:val="00A64B11"/>
    <w:rsid w:val="00A64C65"/>
    <w:rsid w:val="00A64E7C"/>
    <w:rsid w:val="00A65100"/>
    <w:rsid w:val="00A651EB"/>
    <w:rsid w:val="00A6526D"/>
    <w:rsid w:val="00A6529C"/>
    <w:rsid w:val="00A658AD"/>
    <w:rsid w:val="00A66353"/>
    <w:rsid w:val="00A66562"/>
    <w:rsid w:val="00A67098"/>
    <w:rsid w:val="00A672C3"/>
    <w:rsid w:val="00A673FC"/>
    <w:rsid w:val="00A67642"/>
    <w:rsid w:val="00A67918"/>
    <w:rsid w:val="00A67B7D"/>
    <w:rsid w:val="00A7095E"/>
    <w:rsid w:val="00A70BA2"/>
    <w:rsid w:val="00A71B2E"/>
    <w:rsid w:val="00A71B5A"/>
    <w:rsid w:val="00A71D80"/>
    <w:rsid w:val="00A71E2F"/>
    <w:rsid w:val="00A7260E"/>
    <w:rsid w:val="00A726F0"/>
    <w:rsid w:val="00A72D31"/>
    <w:rsid w:val="00A72E49"/>
    <w:rsid w:val="00A730EE"/>
    <w:rsid w:val="00A7343D"/>
    <w:rsid w:val="00A73623"/>
    <w:rsid w:val="00A73981"/>
    <w:rsid w:val="00A739A5"/>
    <w:rsid w:val="00A73DC3"/>
    <w:rsid w:val="00A740CD"/>
    <w:rsid w:val="00A7434B"/>
    <w:rsid w:val="00A744B0"/>
    <w:rsid w:val="00A7458D"/>
    <w:rsid w:val="00A74BE2"/>
    <w:rsid w:val="00A74C35"/>
    <w:rsid w:val="00A74CBF"/>
    <w:rsid w:val="00A74DEA"/>
    <w:rsid w:val="00A7528E"/>
    <w:rsid w:val="00A7536A"/>
    <w:rsid w:val="00A755C9"/>
    <w:rsid w:val="00A75B9C"/>
    <w:rsid w:val="00A75D12"/>
    <w:rsid w:val="00A767B1"/>
    <w:rsid w:val="00A76C5D"/>
    <w:rsid w:val="00A76FBB"/>
    <w:rsid w:val="00A7703C"/>
    <w:rsid w:val="00A775AA"/>
    <w:rsid w:val="00A77634"/>
    <w:rsid w:val="00A777AE"/>
    <w:rsid w:val="00A77902"/>
    <w:rsid w:val="00A8013E"/>
    <w:rsid w:val="00A8022C"/>
    <w:rsid w:val="00A81362"/>
    <w:rsid w:val="00A813CB"/>
    <w:rsid w:val="00A815BF"/>
    <w:rsid w:val="00A817FD"/>
    <w:rsid w:val="00A819F3"/>
    <w:rsid w:val="00A8271E"/>
    <w:rsid w:val="00A82C45"/>
    <w:rsid w:val="00A82EA3"/>
    <w:rsid w:val="00A8339E"/>
    <w:rsid w:val="00A83AD0"/>
    <w:rsid w:val="00A83C19"/>
    <w:rsid w:val="00A8400F"/>
    <w:rsid w:val="00A841FE"/>
    <w:rsid w:val="00A84370"/>
    <w:rsid w:val="00A84448"/>
    <w:rsid w:val="00A84484"/>
    <w:rsid w:val="00A845C8"/>
    <w:rsid w:val="00A849A1"/>
    <w:rsid w:val="00A85592"/>
    <w:rsid w:val="00A85C32"/>
    <w:rsid w:val="00A861DB"/>
    <w:rsid w:val="00A86357"/>
    <w:rsid w:val="00A8638A"/>
    <w:rsid w:val="00A8698D"/>
    <w:rsid w:val="00A87403"/>
    <w:rsid w:val="00A875F1"/>
    <w:rsid w:val="00A87AF9"/>
    <w:rsid w:val="00A902B9"/>
    <w:rsid w:val="00A90641"/>
    <w:rsid w:val="00A9084E"/>
    <w:rsid w:val="00A90A7D"/>
    <w:rsid w:val="00A90E6C"/>
    <w:rsid w:val="00A90ECA"/>
    <w:rsid w:val="00A90EE2"/>
    <w:rsid w:val="00A91126"/>
    <w:rsid w:val="00A9144A"/>
    <w:rsid w:val="00A91748"/>
    <w:rsid w:val="00A9182F"/>
    <w:rsid w:val="00A918EE"/>
    <w:rsid w:val="00A91C18"/>
    <w:rsid w:val="00A922A3"/>
    <w:rsid w:val="00A92471"/>
    <w:rsid w:val="00A92B21"/>
    <w:rsid w:val="00A931E0"/>
    <w:rsid w:val="00A93264"/>
    <w:rsid w:val="00A932B8"/>
    <w:rsid w:val="00A93637"/>
    <w:rsid w:val="00A9384E"/>
    <w:rsid w:val="00A93937"/>
    <w:rsid w:val="00A9395F"/>
    <w:rsid w:val="00A93AC0"/>
    <w:rsid w:val="00A93BB1"/>
    <w:rsid w:val="00A93E47"/>
    <w:rsid w:val="00A9429D"/>
    <w:rsid w:val="00A942D5"/>
    <w:rsid w:val="00A94622"/>
    <w:rsid w:val="00A946BC"/>
    <w:rsid w:val="00A94944"/>
    <w:rsid w:val="00A94960"/>
    <w:rsid w:val="00A94B96"/>
    <w:rsid w:val="00A95251"/>
    <w:rsid w:val="00A95304"/>
    <w:rsid w:val="00A959DE"/>
    <w:rsid w:val="00A95A75"/>
    <w:rsid w:val="00A95CAB"/>
    <w:rsid w:val="00A9662E"/>
    <w:rsid w:val="00A96B59"/>
    <w:rsid w:val="00A96CCF"/>
    <w:rsid w:val="00A96EAD"/>
    <w:rsid w:val="00A97216"/>
    <w:rsid w:val="00A97554"/>
    <w:rsid w:val="00A97820"/>
    <w:rsid w:val="00A978DA"/>
    <w:rsid w:val="00A97AB3"/>
    <w:rsid w:val="00A97BFC"/>
    <w:rsid w:val="00A97E09"/>
    <w:rsid w:val="00A97E92"/>
    <w:rsid w:val="00AA040F"/>
    <w:rsid w:val="00AA067D"/>
    <w:rsid w:val="00AA0696"/>
    <w:rsid w:val="00AA0B91"/>
    <w:rsid w:val="00AA0F0C"/>
    <w:rsid w:val="00AA108B"/>
    <w:rsid w:val="00AA1431"/>
    <w:rsid w:val="00AA1573"/>
    <w:rsid w:val="00AA1763"/>
    <w:rsid w:val="00AA1A82"/>
    <w:rsid w:val="00AA1E92"/>
    <w:rsid w:val="00AA1FAB"/>
    <w:rsid w:val="00AA2105"/>
    <w:rsid w:val="00AA28D3"/>
    <w:rsid w:val="00AA29BF"/>
    <w:rsid w:val="00AA2DB6"/>
    <w:rsid w:val="00AA394D"/>
    <w:rsid w:val="00AA399D"/>
    <w:rsid w:val="00AA3BA6"/>
    <w:rsid w:val="00AA3BDB"/>
    <w:rsid w:val="00AA3BE8"/>
    <w:rsid w:val="00AA3C21"/>
    <w:rsid w:val="00AA3CA3"/>
    <w:rsid w:val="00AA3D86"/>
    <w:rsid w:val="00AA3EA2"/>
    <w:rsid w:val="00AA40A9"/>
    <w:rsid w:val="00AA43E8"/>
    <w:rsid w:val="00AA4602"/>
    <w:rsid w:val="00AA477D"/>
    <w:rsid w:val="00AA5384"/>
    <w:rsid w:val="00AA561F"/>
    <w:rsid w:val="00AA5804"/>
    <w:rsid w:val="00AA5921"/>
    <w:rsid w:val="00AA59EB"/>
    <w:rsid w:val="00AA5C6C"/>
    <w:rsid w:val="00AA5D85"/>
    <w:rsid w:val="00AA5E53"/>
    <w:rsid w:val="00AA5FE7"/>
    <w:rsid w:val="00AA6264"/>
    <w:rsid w:val="00AA67AF"/>
    <w:rsid w:val="00AA6852"/>
    <w:rsid w:val="00AA7020"/>
    <w:rsid w:val="00AA7287"/>
    <w:rsid w:val="00AA774C"/>
    <w:rsid w:val="00AA795B"/>
    <w:rsid w:val="00AA7D23"/>
    <w:rsid w:val="00AB00BD"/>
    <w:rsid w:val="00AB055F"/>
    <w:rsid w:val="00AB068D"/>
    <w:rsid w:val="00AB0CDB"/>
    <w:rsid w:val="00AB0E41"/>
    <w:rsid w:val="00AB0EA6"/>
    <w:rsid w:val="00AB0EDD"/>
    <w:rsid w:val="00AB0FE8"/>
    <w:rsid w:val="00AB11EF"/>
    <w:rsid w:val="00AB1489"/>
    <w:rsid w:val="00AB189F"/>
    <w:rsid w:val="00AB18EE"/>
    <w:rsid w:val="00AB1AB9"/>
    <w:rsid w:val="00AB1D12"/>
    <w:rsid w:val="00AB20BD"/>
    <w:rsid w:val="00AB21BB"/>
    <w:rsid w:val="00AB23EE"/>
    <w:rsid w:val="00AB26FC"/>
    <w:rsid w:val="00AB2731"/>
    <w:rsid w:val="00AB27CD"/>
    <w:rsid w:val="00AB2BB2"/>
    <w:rsid w:val="00AB33E2"/>
    <w:rsid w:val="00AB39DF"/>
    <w:rsid w:val="00AB3B39"/>
    <w:rsid w:val="00AB40BF"/>
    <w:rsid w:val="00AB414C"/>
    <w:rsid w:val="00AB4685"/>
    <w:rsid w:val="00AB48CF"/>
    <w:rsid w:val="00AB5390"/>
    <w:rsid w:val="00AB54E3"/>
    <w:rsid w:val="00AB5837"/>
    <w:rsid w:val="00AB5872"/>
    <w:rsid w:val="00AB5A6B"/>
    <w:rsid w:val="00AB5CBF"/>
    <w:rsid w:val="00AB5D4F"/>
    <w:rsid w:val="00AB5FDB"/>
    <w:rsid w:val="00AB632C"/>
    <w:rsid w:val="00AB63B6"/>
    <w:rsid w:val="00AB652F"/>
    <w:rsid w:val="00AB6B13"/>
    <w:rsid w:val="00AB6D23"/>
    <w:rsid w:val="00AB6E25"/>
    <w:rsid w:val="00AB7833"/>
    <w:rsid w:val="00AC0C6B"/>
    <w:rsid w:val="00AC0E72"/>
    <w:rsid w:val="00AC130B"/>
    <w:rsid w:val="00AC135B"/>
    <w:rsid w:val="00AC1542"/>
    <w:rsid w:val="00AC1729"/>
    <w:rsid w:val="00AC1835"/>
    <w:rsid w:val="00AC18E4"/>
    <w:rsid w:val="00AC1ACE"/>
    <w:rsid w:val="00AC1B08"/>
    <w:rsid w:val="00AC1D3E"/>
    <w:rsid w:val="00AC1DC9"/>
    <w:rsid w:val="00AC250F"/>
    <w:rsid w:val="00AC2563"/>
    <w:rsid w:val="00AC2599"/>
    <w:rsid w:val="00AC26F9"/>
    <w:rsid w:val="00AC2C0C"/>
    <w:rsid w:val="00AC2CCE"/>
    <w:rsid w:val="00AC3111"/>
    <w:rsid w:val="00AC3312"/>
    <w:rsid w:val="00AC365B"/>
    <w:rsid w:val="00AC371C"/>
    <w:rsid w:val="00AC3B71"/>
    <w:rsid w:val="00AC3D5D"/>
    <w:rsid w:val="00AC3E7A"/>
    <w:rsid w:val="00AC41BB"/>
    <w:rsid w:val="00AC428E"/>
    <w:rsid w:val="00AC4CE9"/>
    <w:rsid w:val="00AC50C7"/>
    <w:rsid w:val="00AC52A2"/>
    <w:rsid w:val="00AC5533"/>
    <w:rsid w:val="00AC58B8"/>
    <w:rsid w:val="00AC6073"/>
    <w:rsid w:val="00AC62C4"/>
    <w:rsid w:val="00AC6461"/>
    <w:rsid w:val="00AC6517"/>
    <w:rsid w:val="00AC6970"/>
    <w:rsid w:val="00AC7159"/>
    <w:rsid w:val="00AC7432"/>
    <w:rsid w:val="00AC747E"/>
    <w:rsid w:val="00AC7A1D"/>
    <w:rsid w:val="00AC7A9B"/>
    <w:rsid w:val="00AC7C42"/>
    <w:rsid w:val="00AC7CEC"/>
    <w:rsid w:val="00AD00BB"/>
    <w:rsid w:val="00AD033B"/>
    <w:rsid w:val="00AD0409"/>
    <w:rsid w:val="00AD081A"/>
    <w:rsid w:val="00AD097B"/>
    <w:rsid w:val="00AD0F87"/>
    <w:rsid w:val="00AD1300"/>
    <w:rsid w:val="00AD1398"/>
    <w:rsid w:val="00AD196C"/>
    <w:rsid w:val="00AD1D09"/>
    <w:rsid w:val="00AD1E8B"/>
    <w:rsid w:val="00AD1FA6"/>
    <w:rsid w:val="00AD2137"/>
    <w:rsid w:val="00AD246A"/>
    <w:rsid w:val="00AD24FD"/>
    <w:rsid w:val="00AD25F7"/>
    <w:rsid w:val="00AD29A9"/>
    <w:rsid w:val="00AD2CA2"/>
    <w:rsid w:val="00AD2FE3"/>
    <w:rsid w:val="00AD31F0"/>
    <w:rsid w:val="00AD3469"/>
    <w:rsid w:val="00AD3526"/>
    <w:rsid w:val="00AD39D7"/>
    <w:rsid w:val="00AD3A7F"/>
    <w:rsid w:val="00AD41BB"/>
    <w:rsid w:val="00AD4359"/>
    <w:rsid w:val="00AD4437"/>
    <w:rsid w:val="00AD4AB4"/>
    <w:rsid w:val="00AD4BCE"/>
    <w:rsid w:val="00AD513E"/>
    <w:rsid w:val="00AD5153"/>
    <w:rsid w:val="00AD5784"/>
    <w:rsid w:val="00AD6811"/>
    <w:rsid w:val="00AD6CC6"/>
    <w:rsid w:val="00AD6DC1"/>
    <w:rsid w:val="00AD6F44"/>
    <w:rsid w:val="00AD7002"/>
    <w:rsid w:val="00AD7151"/>
    <w:rsid w:val="00AD7A9B"/>
    <w:rsid w:val="00AD7BF0"/>
    <w:rsid w:val="00AD7D3C"/>
    <w:rsid w:val="00AD7D9C"/>
    <w:rsid w:val="00AE01FD"/>
    <w:rsid w:val="00AE0209"/>
    <w:rsid w:val="00AE03F9"/>
    <w:rsid w:val="00AE042E"/>
    <w:rsid w:val="00AE0468"/>
    <w:rsid w:val="00AE04AD"/>
    <w:rsid w:val="00AE04B4"/>
    <w:rsid w:val="00AE06C2"/>
    <w:rsid w:val="00AE0816"/>
    <w:rsid w:val="00AE0ED5"/>
    <w:rsid w:val="00AE13B6"/>
    <w:rsid w:val="00AE1412"/>
    <w:rsid w:val="00AE2456"/>
    <w:rsid w:val="00AE24DE"/>
    <w:rsid w:val="00AE24F8"/>
    <w:rsid w:val="00AE2B9F"/>
    <w:rsid w:val="00AE3065"/>
    <w:rsid w:val="00AE3110"/>
    <w:rsid w:val="00AE322C"/>
    <w:rsid w:val="00AE32AC"/>
    <w:rsid w:val="00AE34C5"/>
    <w:rsid w:val="00AE3597"/>
    <w:rsid w:val="00AE3669"/>
    <w:rsid w:val="00AE36A9"/>
    <w:rsid w:val="00AE3A19"/>
    <w:rsid w:val="00AE3CB3"/>
    <w:rsid w:val="00AE469B"/>
    <w:rsid w:val="00AE4B0B"/>
    <w:rsid w:val="00AE4E88"/>
    <w:rsid w:val="00AE53E4"/>
    <w:rsid w:val="00AE53EB"/>
    <w:rsid w:val="00AE5619"/>
    <w:rsid w:val="00AE5742"/>
    <w:rsid w:val="00AE5D80"/>
    <w:rsid w:val="00AE640D"/>
    <w:rsid w:val="00AE6CC6"/>
    <w:rsid w:val="00AE6F18"/>
    <w:rsid w:val="00AE70A4"/>
    <w:rsid w:val="00AE723C"/>
    <w:rsid w:val="00AE7507"/>
    <w:rsid w:val="00AE75BC"/>
    <w:rsid w:val="00AE7605"/>
    <w:rsid w:val="00AE7632"/>
    <w:rsid w:val="00AE78CC"/>
    <w:rsid w:val="00AE7FC4"/>
    <w:rsid w:val="00AF0461"/>
    <w:rsid w:val="00AF0690"/>
    <w:rsid w:val="00AF06B4"/>
    <w:rsid w:val="00AF0742"/>
    <w:rsid w:val="00AF0B32"/>
    <w:rsid w:val="00AF0B90"/>
    <w:rsid w:val="00AF0C13"/>
    <w:rsid w:val="00AF0C5C"/>
    <w:rsid w:val="00AF0D69"/>
    <w:rsid w:val="00AF10FB"/>
    <w:rsid w:val="00AF1117"/>
    <w:rsid w:val="00AF1302"/>
    <w:rsid w:val="00AF19AD"/>
    <w:rsid w:val="00AF21E1"/>
    <w:rsid w:val="00AF2277"/>
    <w:rsid w:val="00AF24C3"/>
    <w:rsid w:val="00AF26BC"/>
    <w:rsid w:val="00AF28AB"/>
    <w:rsid w:val="00AF2940"/>
    <w:rsid w:val="00AF2B2D"/>
    <w:rsid w:val="00AF2DDF"/>
    <w:rsid w:val="00AF3061"/>
    <w:rsid w:val="00AF316F"/>
    <w:rsid w:val="00AF34FB"/>
    <w:rsid w:val="00AF38E4"/>
    <w:rsid w:val="00AF3C50"/>
    <w:rsid w:val="00AF3DBA"/>
    <w:rsid w:val="00AF4819"/>
    <w:rsid w:val="00AF4D0A"/>
    <w:rsid w:val="00AF531E"/>
    <w:rsid w:val="00AF5CB0"/>
    <w:rsid w:val="00AF62A4"/>
    <w:rsid w:val="00AF6322"/>
    <w:rsid w:val="00AF64BD"/>
    <w:rsid w:val="00AF6637"/>
    <w:rsid w:val="00AF6768"/>
    <w:rsid w:val="00AF6ADE"/>
    <w:rsid w:val="00AF6C40"/>
    <w:rsid w:val="00AF6D93"/>
    <w:rsid w:val="00AF6DED"/>
    <w:rsid w:val="00AF6FAD"/>
    <w:rsid w:val="00AF778E"/>
    <w:rsid w:val="00AF7C81"/>
    <w:rsid w:val="00AF7E04"/>
    <w:rsid w:val="00AF7E79"/>
    <w:rsid w:val="00B00063"/>
    <w:rsid w:val="00B0014F"/>
    <w:rsid w:val="00B00616"/>
    <w:rsid w:val="00B01493"/>
    <w:rsid w:val="00B0160C"/>
    <w:rsid w:val="00B018D0"/>
    <w:rsid w:val="00B01D20"/>
    <w:rsid w:val="00B01EF2"/>
    <w:rsid w:val="00B02174"/>
    <w:rsid w:val="00B023AA"/>
    <w:rsid w:val="00B02504"/>
    <w:rsid w:val="00B027A7"/>
    <w:rsid w:val="00B0294B"/>
    <w:rsid w:val="00B02D17"/>
    <w:rsid w:val="00B03050"/>
    <w:rsid w:val="00B032D7"/>
    <w:rsid w:val="00B034D5"/>
    <w:rsid w:val="00B038C5"/>
    <w:rsid w:val="00B03A05"/>
    <w:rsid w:val="00B03B6E"/>
    <w:rsid w:val="00B03BDB"/>
    <w:rsid w:val="00B0407C"/>
    <w:rsid w:val="00B043FF"/>
    <w:rsid w:val="00B04761"/>
    <w:rsid w:val="00B04ABB"/>
    <w:rsid w:val="00B04BB7"/>
    <w:rsid w:val="00B04BD4"/>
    <w:rsid w:val="00B04CA3"/>
    <w:rsid w:val="00B04D8A"/>
    <w:rsid w:val="00B04E23"/>
    <w:rsid w:val="00B04F27"/>
    <w:rsid w:val="00B0569D"/>
    <w:rsid w:val="00B057E7"/>
    <w:rsid w:val="00B057EA"/>
    <w:rsid w:val="00B05A4E"/>
    <w:rsid w:val="00B06068"/>
    <w:rsid w:val="00B0620B"/>
    <w:rsid w:val="00B062E0"/>
    <w:rsid w:val="00B068FE"/>
    <w:rsid w:val="00B069C1"/>
    <w:rsid w:val="00B06D35"/>
    <w:rsid w:val="00B07010"/>
    <w:rsid w:val="00B07497"/>
    <w:rsid w:val="00B07C6C"/>
    <w:rsid w:val="00B07CD9"/>
    <w:rsid w:val="00B10161"/>
    <w:rsid w:val="00B102CA"/>
    <w:rsid w:val="00B1031F"/>
    <w:rsid w:val="00B10563"/>
    <w:rsid w:val="00B10977"/>
    <w:rsid w:val="00B11FB9"/>
    <w:rsid w:val="00B12169"/>
    <w:rsid w:val="00B12376"/>
    <w:rsid w:val="00B1258C"/>
    <w:rsid w:val="00B12768"/>
    <w:rsid w:val="00B12A76"/>
    <w:rsid w:val="00B12B1C"/>
    <w:rsid w:val="00B12F8A"/>
    <w:rsid w:val="00B1328A"/>
    <w:rsid w:val="00B138A1"/>
    <w:rsid w:val="00B13B64"/>
    <w:rsid w:val="00B13D7A"/>
    <w:rsid w:val="00B14397"/>
    <w:rsid w:val="00B145B9"/>
    <w:rsid w:val="00B149A6"/>
    <w:rsid w:val="00B14E16"/>
    <w:rsid w:val="00B15094"/>
    <w:rsid w:val="00B15455"/>
    <w:rsid w:val="00B15527"/>
    <w:rsid w:val="00B15593"/>
    <w:rsid w:val="00B16479"/>
    <w:rsid w:val="00B16593"/>
    <w:rsid w:val="00B16695"/>
    <w:rsid w:val="00B16CCD"/>
    <w:rsid w:val="00B1701A"/>
    <w:rsid w:val="00B171E7"/>
    <w:rsid w:val="00B1739F"/>
    <w:rsid w:val="00B174E8"/>
    <w:rsid w:val="00B174E9"/>
    <w:rsid w:val="00B17639"/>
    <w:rsid w:val="00B17C96"/>
    <w:rsid w:val="00B17E1D"/>
    <w:rsid w:val="00B17FB4"/>
    <w:rsid w:val="00B205AC"/>
    <w:rsid w:val="00B206B5"/>
    <w:rsid w:val="00B20C35"/>
    <w:rsid w:val="00B210E7"/>
    <w:rsid w:val="00B2125D"/>
    <w:rsid w:val="00B21786"/>
    <w:rsid w:val="00B218CB"/>
    <w:rsid w:val="00B21CA9"/>
    <w:rsid w:val="00B21D7B"/>
    <w:rsid w:val="00B21F69"/>
    <w:rsid w:val="00B228AD"/>
    <w:rsid w:val="00B22E5E"/>
    <w:rsid w:val="00B23490"/>
    <w:rsid w:val="00B23666"/>
    <w:rsid w:val="00B23ADE"/>
    <w:rsid w:val="00B23B6B"/>
    <w:rsid w:val="00B23B74"/>
    <w:rsid w:val="00B23E01"/>
    <w:rsid w:val="00B243A4"/>
    <w:rsid w:val="00B249F9"/>
    <w:rsid w:val="00B24F13"/>
    <w:rsid w:val="00B25031"/>
    <w:rsid w:val="00B25121"/>
    <w:rsid w:val="00B25260"/>
    <w:rsid w:val="00B252FE"/>
    <w:rsid w:val="00B25639"/>
    <w:rsid w:val="00B25875"/>
    <w:rsid w:val="00B258EB"/>
    <w:rsid w:val="00B25922"/>
    <w:rsid w:val="00B25ADB"/>
    <w:rsid w:val="00B25D0F"/>
    <w:rsid w:val="00B25D39"/>
    <w:rsid w:val="00B260E2"/>
    <w:rsid w:val="00B26A37"/>
    <w:rsid w:val="00B26B7E"/>
    <w:rsid w:val="00B26C85"/>
    <w:rsid w:val="00B26E1A"/>
    <w:rsid w:val="00B27332"/>
    <w:rsid w:val="00B278F5"/>
    <w:rsid w:val="00B27A34"/>
    <w:rsid w:val="00B27C88"/>
    <w:rsid w:val="00B3006F"/>
    <w:rsid w:val="00B30148"/>
    <w:rsid w:val="00B301E4"/>
    <w:rsid w:val="00B30501"/>
    <w:rsid w:val="00B30593"/>
    <w:rsid w:val="00B3079A"/>
    <w:rsid w:val="00B30C73"/>
    <w:rsid w:val="00B30D04"/>
    <w:rsid w:val="00B30DE4"/>
    <w:rsid w:val="00B30FE2"/>
    <w:rsid w:val="00B313E0"/>
    <w:rsid w:val="00B31420"/>
    <w:rsid w:val="00B31455"/>
    <w:rsid w:val="00B31789"/>
    <w:rsid w:val="00B31AD1"/>
    <w:rsid w:val="00B31DCB"/>
    <w:rsid w:val="00B32150"/>
    <w:rsid w:val="00B3286D"/>
    <w:rsid w:val="00B32B28"/>
    <w:rsid w:val="00B32EC9"/>
    <w:rsid w:val="00B32FCA"/>
    <w:rsid w:val="00B33E7F"/>
    <w:rsid w:val="00B3408F"/>
    <w:rsid w:val="00B3437A"/>
    <w:rsid w:val="00B34482"/>
    <w:rsid w:val="00B34AEA"/>
    <w:rsid w:val="00B34E69"/>
    <w:rsid w:val="00B35154"/>
    <w:rsid w:val="00B35787"/>
    <w:rsid w:val="00B35A9A"/>
    <w:rsid w:val="00B35BAC"/>
    <w:rsid w:val="00B35F4D"/>
    <w:rsid w:val="00B35FA5"/>
    <w:rsid w:val="00B366A7"/>
    <w:rsid w:val="00B369F5"/>
    <w:rsid w:val="00B36B43"/>
    <w:rsid w:val="00B36C08"/>
    <w:rsid w:val="00B36F10"/>
    <w:rsid w:val="00B37493"/>
    <w:rsid w:val="00B37590"/>
    <w:rsid w:val="00B37607"/>
    <w:rsid w:val="00B37834"/>
    <w:rsid w:val="00B37951"/>
    <w:rsid w:val="00B37BB7"/>
    <w:rsid w:val="00B40207"/>
    <w:rsid w:val="00B402BB"/>
    <w:rsid w:val="00B4066B"/>
    <w:rsid w:val="00B409AD"/>
    <w:rsid w:val="00B40C86"/>
    <w:rsid w:val="00B40E38"/>
    <w:rsid w:val="00B41412"/>
    <w:rsid w:val="00B416D9"/>
    <w:rsid w:val="00B41F26"/>
    <w:rsid w:val="00B42138"/>
    <w:rsid w:val="00B42270"/>
    <w:rsid w:val="00B42433"/>
    <w:rsid w:val="00B42E6B"/>
    <w:rsid w:val="00B433A8"/>
    <w:rsid w:val="00B43428"/>
    <w:rsid w:val="00B43564"/>
    <w:rsid w:val="00B437C4"/>
    <w:rsid w:val="00B438FB"/>
    <w:rsid w:val="00B439EE"/>
    <w:rsid w:val="00B43ACC"/>
    <w:rsid w:val="00B44207"/>
    <w:rsid w:val="00B443E7"/>
    <w:rsid w:val="00B4486F"/>
    <w:rsid w:val="00B448F7"/>
    <w:rsid w:val="00B44F73"/>
    <w:rsid w:val="00B4550B"/>
    <w:rsid w:val="00B4591D"/>
    <w:rsid w:val="00B45E33"/>
    <w:rsid w:val="00B465E9"/>
    <w:rsid w:val="00B46907"/>
    <w:rsid w:val="00B46AFE"/>
    <w:rsid w:val="00B46B5A"/>
    <w:rsid w:val="00B46D13"/>
    <w:rsid w:val="00B46F9D"/>
    <w:rsid w:val="00B47710"/>
    <w:rsid w:val="00B47E70"/>
    <w:rsid w:val="00B504AB"/>
    <w:rsid w:val="00B504BE"/>
    <w:rsid w:val="00B507EB"/>
    <w:rsid w:val="00B50B99"/>
    <w:rsid w:val="00B5111B"/>
    <w:rsid w:val="00B514A2"/>
    <w:rsid w:val="00B5159D"/>
    <w:rsid w:val="00B51A0A"/>
    <w:rsid w:val="00B52136"/>
    <w:rsid w:val="00B521D5"/>
    <w:rsid w:val="00B521F0"/>
    <w:rsid w:val="00B526FB"/>
    <w:rsid w:val="00B5278D"/>
    <w:rsid w:val="00B52A99"/>
    <w:rsid w:val="00B52ECE"/>
    <w:rsid w:val="00B53736"/>
    <w:rsid w:val="00B53E91"/>
    <w:rsid w:val="00B53F6E"/>
    <w:rsid w:val="00B547F5"/>
    <w:rsid w:val="00B54AC2"/>
    <w:rsid w:val="00B54B25"/>
    <w:rsid w:val="00B54D36"/>
    <w:rsid w:val="00B551CC"/>
    <w:rsid w:val="00B552D6"/>
    <w:rsid w:val="00B552E1"/>
    <w:rsid w:val="00B5549A"/>
    <w:rsid w:val="00B555F0"/>
    <w:rsid w:val="00B55766"/>
    <w:rsid w:val="00B55ACE"/>
    <w:rsid w:val="00B55D79"/>
    <w:rsid w:val="00B55F30"/>
    <w:rsid w:val="00B564C0"/>
    <w:rsid w:val="00B56691"/>
    <w:rsid w:val="00B5692F"/>
    <w:rsid w:val="00B57C7F"/>
    <w:rsid w:val="00B609F0"/>
    <w:rsid w:val="00B60C00"/>
    <w:rsid w:val="00B60CD0"/>
    <w:rsid w:val="00B612D1"/>
    <w:rsid w:val="00B612D5"/>
    <w:rsid w:val="00B6134D"/>
    <w:rsid w:val="00B6145B"/>
    <w:rsid w:val="00B61474"/>
    <w:rsid w:val="00B61575"/>
    <w:rsid w:val="00B61612"/>
    <w:rsid w:val="00B61B44"/>
    <w:rsid w:val="00B62393"/>
    <w:rsid w:val="00B628D9"/>
    <w:rsid w:val="00B62C4F"/>
    <w:rsid w:val="00B62E8A"/>
    <w:rsid w:val="00B63432"/>
    <w:rsid w:val="00B635C0"/>
    <w:rsid w:val="00B63B78"/>
    <w:rsid w:val="00B63CA7"/>
    <w:rsid w:val="00B64042"/>
    <w:rsid w:val="00B64D10"/>
    <w:rsid w:val="00B64ED8"/>
    <w:rsid w:val="00B65900"/>
    <w:rsid w:val="00B65BE9"/>
    <w:rsid w:val="00B65C04"/>
    <w:rsid w:val="00B6614E"/>
    <w:rsid w:val="00B66746"/>
    <w:rsid w:val="00B66953"/>
    <w:rsid w:val="00B66BC5"/>
    <w:rsid w:val="00B6700F"/>
    <w:rsid w:val="00B67357"/>
    <w:rsid w:val="00B67399"/>
    <w:rsid w:val="00B67CAD"/>
    <w:rsid w:val="00B67F12"/>
    <w:rsid w:val="00B70335"/>
    <w:rsid w:val="00B70369"/>
    <w:rsid w:val="00B704DE"/>
    <w:rsid w:val="00B708FD"/>
    <w:rsid w:val="00B70DF1"/>
    <w:rsid w:val="00B71573"/>
    <w:rsid w:val="00B718C5"/>
    <w:rsid w:val="00B7196F"/>
    <w:rsid w:val="00B71E9A"/>
    <w:rsid w:val="00B72236"/>
    <w:rsid w:val="00B7253E"/>
    <w:rsid w:val="00B7296D"/>
    <w:rsid w:val="00B72B45"/>
    <w:rsid w:val="00B72D12"/>
    <w:rsid w:val="00B73267"/>
    <w:rsid w:val="00B732EC"/>
    <w:rsid w:val="00B73382"/>
    <w:rsid w:val="00B73448"/>
    <w:rsid w:val="00B73630"/>
    <w:rsid w:val="00B73BE0"/>
    <w:rsid w:val="00B73C47"/>
    <w:rsid w:val="00B7422D"/>
    <w:rsid w:val="00B74257"/>
    <w:rsid w:val="00B74503"/>
    <w:rsid w:val="00B74C2C"/>
    <w:rsid w:val="00B75656"/>
    <w:rsid w:val="00B75917"/>
    <w:rsid w:val="00B761AD"/>
    <w:rsid w:val="00B76276"/>
    <w:rsid w:val="00B7646E"/>
    <w:rsid w:val="00B7656B"/>
    <w:rsid w:val="00B7657F"/>
    <w:rsid w:val="00B76965"/>
    <w:rsid w:val="00B76AB5"/>
    <w:rsid w:val="00B76CB3"/>
    <w:rsid w:val="00B77079"/>
    <w:rsid w:val="00B77417"/>
    <w:rsid w:val="00B7744D"/>
    <w:rsid w:val="00B77543"/>
    <w:rsid w:val="00B7792C"/>
    <w:rsid w:val="00B77C64"/>
    <w:rsid w:val="00B77CA6"/>
    <w:rsid w:val="00B804ED"/>
    <w:rsid w:val="00B80E4B"/>
    <w:rsid w:val="00B8144C"/>
    <w:rsid w:val="00B8182C"/>
    <w:rsid w:val="00B81AEB"/>
    <w:rsid w:val="00B82198"/>
    <w:rsid w:val="00B824C5"/>
    <w:rsid w:val="00B82B31"/>
    <w:rsid w:val="00B82BA2"/>
    <w:rsid w:val="00B82C23"/>
    <w:rsid w:val="00B830D2"/>
    <w:rsid w:val="00B83477"/>
    <w:rsid w:val="00B83E8A"/>
    <w:rsid w:val="00B84362"/>
    <w:rsid w:val="00B84367"/>
    <w:rsid w:val="00B84591"/>
    <w:rsid w:val="00B84936"/>
    <w:rsid w:val="00B849CB"/>
    <w:rsid w:val="00B84B0F"/>
    <w:rsid w:val="00B84CCF"/>
    <w:rsid w:val="00B84D3B"/>
    <w:rsid w:val="00B84D4D"/>
    <w:rsid w:val="00B850CF"/>
    <w:rsid w:val="00B850D9"/>
    <w:rsid w:val="00B85A56"/>
    <w:rsid w:val="00B85AA0"/>
    <w:rsid w:val="00B85D84"/>
    <w:rsid w:val="00B8657C"/>
    <w:rsid w:val="00B86974"/>
    <w:rsid w:val="00B86A5C"/>
    <w:rsid w:val="00B87484"/>
    <w:rsid w:val="00B87BED"/>
    <w:rsid w:val="00B90001"/>
    <w:rsid w:val="00B90155"/>
    <w:rsid w:val="00B9027E"/>
    <w:rsid w:val="00B907BA"/>
    <w:rsid w:val="00B90A8D"/>
    <w:rsid w:val="00B90B6A"/>
    <w:rsid w:val="00B90CA8"/>
    <w:rsid w:val="00B90E0B"/>
    <w:rsid w:val="00B911C0"/>
    <w:rsid w:val="00B911CF"/>
    <w:rsid w:val="00B91CEE"/>
    <w:rsid w:val="00B921B3"/>
    <w:rsid w:val="00B92B66"/>
    <w:rsid w:val="00B92E73"/>
    <w:rsid w:val="00B93078"/>
    <w:rsid w:val="00B93280"/>
    <w:rsid w:val="00B93AC0"/>
    <w:rsid w:val="00B93DCC"/>
    <w:rsid w:val="00B93F3B"/>
    <w:rsid w:val="00B9406C"/>
    <w:rsid w:val="00B9409F"/>
    <w:rsid w:val="00B940D7"/>
    <w:rsid w:val="00B94403"/>
    <w:rsid w:val="00B9482F"/>
    <w:rsid w:val="00B948DD"/>
    <w:rsid w:val="00B94BB8"/>
    <w:rsid w:val="00B95859"/>
    <w:rsid w:val="00B96261"/>
    <w:rsid w:val="00B96353"/>
    <w:rsid w:val="00B96380"/>
    <w:rsid w:val="00B96438"/>
    <w:rsid w:val="00B9682A"/>
    <w:rsid w:val="00B9687F"/>
    <w:rsid w:val="00B97027"/>
    <w:rsid w:val="00B97752"/>
    <w:rsid w:val="00B9796A"/>
    <w:rsid w:val="00B97A10"/>
    <w:rsid w:val="00B97A4B"/>
    <w:rsid w:val="00BA0368"/>
    <w:rsid w:val="00BA03D3"/>
    <w:rsid w:val="00BA0516"/>
    <w:rsid w:val="00BA0640"/>
    <w:rsid w:val="00BA09F1"/>
    <w:rsid w:val="00BA0AAF"/>
    <w:rsid w:val="00BA0FF9"/>
    <w:rsid w:val="00BA137C"/>
    <w:rsid w:val="00BA1DFD"/>
    <w:rsid w:val="00BA1EC6"/>
    <w:rsid w:val="00BA22A0"/>
    <w:rsid w:val="00BA241A"/>
    <w:rsid w:val="00BA245E"/>
    <w:rsid w:val="00BA2632"/>
    <w:rsid w:val="00BA272B"/>
    <w:rsid w:val="00BA2DC3"/>
    <w:rsid w:val="00BA3117"/>
    <w:rsid w:val="00BA3142"/>
    <w:rsid w:val="00BA362A"/>
    <w:rsid w:val="00BA3838"/>
    <w:rsid w:val="00BA3891"/>
    <w:rsid w:val="00BA3895"/>
    <w:rsid w:val="00BA3AB3"/>
    <w:rsid w:val="00BA3CC8"/>
    <w:rsid w:val="00BA3D5E"/>
    <w:rsid w:val="00BA3EA2"/>
    <w:rsid w:val="00BA4229"/>
    <w:rsid w:val="00BA4453"/>
    <w:rsid w:val="00BA47C4"/>
    <w:rsid w:val="00BA4835"/>
    <w:rsid w:val="00BA498D"/>
    <w:rsid w:val="00BA4B1E"/>
    <w:rsid w:val="00BA4BC6"/>
    <w:rsid w:val="00BA4BF0"/>
    <w:rsid w:val="00BA523E"/>
    <w:rsid w:val="00BA54AC"/>
    <w:rsid w:val="00BA58AE"/>
    <w:rsid w:val="00BA58BE"/>
    <w:rsid w:val="00BA5C0D"/>
    <w:rsid w:val="00BA5D34"/>
    <w:rsid w:val="00BA5E85"/>
    <w:rsid w:val="00BA6293"/>
    <w:rsid w:val="00BA64D6"/>
    <w:rsid w:val="00BA657A"/>
    <w:rsid w:val="00BA66C0"/>
    <w:rsid w:val="00BA7561"/>
    <w:rsid w:val="00BA75C9"/>
    <w:rsid w:val="00BA7911"/>
    <w:rsid w:val="00BB0073"/>
    <w:rsid w:val="00BB03A7"/>
    <w:rsid w:val="00BB06B1"/>
    <w:rsid w:val="00BB0B54"/>
    <w:rsid w:val="00BB0CC2"/>
    <w:rsid w:val="00BB0D09"/>
    <w:rsid w:val="00BB1357"/>
    <w:rsid w:val="00BB165B"/>
    <w:rsid w:val="00BB1696"/>
    <w:rsid w:val="00BB1713"/>
    <w:rsid w:val="00BB1747"/>
    <w:rsid w:val="00BB17C3"/>
    <w:rsid w:val="00BB17C8"/>
    <w:rsid w:val="00BB1E48"/>
    <w:rsid w:val="00BB262C"/>
    <w:rsid w:val="00BB2A2B"/>
    <w:rsid w:val="00BB2C92"/>
    <w:rsid w:val="00BB2CF7"/>
    <w:rsid w:val="00BB3215"/>
    <w:rsid w:val="00BB3AB5"/>
    <w:rsid w:val="00BB4266"/>
    <w:rsid w:val="00BB42AA"/>
    <w:rsid w:val="00BB4A78"/>
    <w:rsid w:val="00BB4D86"/>
    <w:rsid w:val="00BB4DB6"/>
    <w:rsid w:val="00BB4F5E"/>
    <w:rsid w:val="00BB5786"/>
    <w:rsid w:val="00BB58DC"/>
    <w:rsid w:val="00BB5C3C"/>
    <w:rsid w:val="00BB6233"/>
    <w:rsid w:val="00BB62A4"/>
    <w:rsid w:val="00BB66CC"/>
    <w:rsid w:val="00BB7176"/>
    <w:rsid w:val="00BB71B0"/>
    <w:rsid w:val="00BB75E7"/>
    <w:rsid w:val="00BB7851"/>
    <w:rsid w:val="00BB7C76"/>
    <w:rsid w:val="00BB7FCF"/>
    <w:rsid w:val="00BC0A0A"/>
    <w:rsid w:val="00BC0C34"/>
    <w:rsid w:val="00BC1355"/>
    <w:rsid w:val="00BC1553"/>
    <w:rsid w:val="00BC18C8"/>
    <w:rsid w:val="00BC1E04"/>
    <w:rsid w:val="00BC1E14"/>
    <w:rsid w:val="00BC2069"/>
    <w:rsid w:val="00BC2557"/>
    <w:rsid w:val="00BC260F"/>
    <w:rsid w:val="00BC29A2"/>
    <w:rsid w:val="00BC2F97"/>
    <w:rsid w:val="00BC3309"/>
    <w:rsid w:val="00BC33AE"/>
    <w:rsid w:val="00BC350C"/>
    <w:rsid w:val="00BC3A0F"/>
    <w:rsid w:val="00BC3A55"/>
    <w:rsid w:val="00BC3BA5"/>
    <w:rsid w:val="00BC3E7C"/>
    <w:rsid w:val="00BC4405"/>
    <w:rsid w:val="00BC4C9B"/>
    <w:rsid w:val="00BC4D25"/>
    <w:rsid w:val="00BC4E98"/>
    <w:rsid w:val="00BC4F83"/>
    <w:rsid w:val="00BC52A8"/>
    <w:rsid w:val="00BC55BC"/>
    <w:rsid w:val="00BC5749"/>
    <w:rsid w:val="00BC57CD"/>
    <w:rsid w:val="00BC59B0"/>
    <w:rsid w:val="00BC59C7"/>
    <w:rsid w:val="00BC5F1F"/>
    <w:rsid w:val="00BC6187"/>
    <w:rsid w:val="00BC6199"/>
    <w:rsid w:val="00BC6C37"/>
    <w:rsid w:val="00BC6E22"/>
    <w:rsid w:val="00BC72B1"/>
    <w:rsid w:val="00BC758D"/>
    <w:rsid w:val="00BC75E6"/>
    <w:rsid w:val="00BC76A6"/>
    <w:rsid w:val="00BC77D5"/>
    <w:rsid w:val="00BC7967"/>
    <w:rsid w:val="00BC7ABA"/>
    <w:rsid w:val="00BC7FBD"/>
    <w:rsid w:val="00BD0225"/>
    <w:rsid w:val="00BD02B5"/>
    <w:rsid w:val="00BD0558"/>
    <w:rsid w:val="00BD085D"/>
    <w:rsid w:val="00BD1197"/>
    <w:rsid w:val="00BD140C"/>
    <w:rsid w:val="00BD1507"/>
    <w:rsid w:val="00BD15E9"/>
    <w:rsid w:val="00BD1A11"/>
    <w:rsid w:val="00BD1BE8"/>
    <w:rsid w:val="00BD265C"/>
    <w:rsid w:val="00BD26E9"/>
    <w:rsid w:val="00BD30D3"/>
    <w:rsid w:val="00BD3550"/>
    <w:rsid w:val="00BD37A3"/>
    <w:rsid w:val="00BD39C8"/>
    <w:rsid w:val="00BD3D64"/>
    <w:rsid w:val="00BD4013"/>
    <w:rsid w:val="00BD408F"/>
    <w:rsid w:val="00BD43D1"/>
    <w:rsid w:val="00BD45A6"/>
    <w:rsid w:val="00BD45CD"/>
    <w:rsid w:val="00BD4B34"/>
    <w:rsid w:val="00BD4DF0"/>
    <w:rsid w:val="00BD503D"/>
    <w:rsid w:val="00BD530B"/>
    <w:rsid w:val="00BD533F"/>
    <w:rsid w:val="00BD536B"/>
    <w:rsid w:val="00BD56C0"/>
    <w:rsid w:val="00BD5A1A"/>
    <w:rsid w:val="00BD5CCF"/>
    <w:rsid w:val="00BD5D72"/>
    <w:rsid w:val="00BD5E36"/>
    <w:rsid w:val="00BD5E4E"/>
    <w:rsid w:val="00BD5ECA"/>
    <w:rsid w:val="00BD6F66"/>
    <w:rsid w:val="00BD7633"/>
    <w:rsid w:val="00BD792C"/>
    <w:rsid w:val="00BE0105"/>
    <w:rsid w:val="00BE0153"/>
    <w:rsid w:val="00BE03D3"/>
    <w:rsid w:val="00BE0A85"/>
    <w:rsid w:val="00BE0CAA"/>
    <w:rsid w:val="00BE111E"/>
    <w:rsid w:val="00BE116C"/>
    <w:rsid w:val="00BE1178"/>
    <w:rsid w:val="00BE187E"/>
    <w:rsid w:val="00BE1AFC"/>
    <w:rsid w:val="00BE1B00"/>
    <w:rsid w:val="00BE20AC"/>
    <w:rsid w:val="00BE23AA"/>
    <w:rsid w:val="00BE256C"/>
    <w:rsid w:val="00BE2C78"/>
    <w:rsid w:val="00BE2CBD"/>
    <w:rsid w:val="00BE2FA8"/>
    <w:rsid w:val="00BE3237"/>
    <w:rsid w:val="00BE3523"/>
    <w:rsid w:val="00BE3533"/>
    <w:rsid w:val="00BE3639"/>
    <w:rsid w:val="00BE374D"/>
    <w:rsid w:val="00BE3AF7"/>
    <w:rsid w:val="00BE3EB0"/>
    <w:rsid w:val="00BE4009"/>
    <w:rsid w:val="00BE4179"/>
    <w:rsid w:val="00BE448F"/>
    <w:rsid w:val="00BE479C"/>
    <w:rsid w:val="00BE484F"/>
    <w:rsid w:val="00BE4967"/>
    <w:rsid w:val="00BE4999"/>
    <w:rsid w:val="00BE4F2F"/>
    <w:rsid w:val="00BE4F37"/>
    <w:rsid w:val="00BE51C5"/>
    <w:rsid w:val="00BE5307"/>
    <w:rsid w:val="00BE583C"/>
    <w:rsid w:val="00BE5C26"/>
    <w:rsid w:val="00BE7457"/>
    <w:rsid w:val="00BE75B0"/>
    <w:rsid w:val="00BE7A77"/>
    <w:rsid w:val="00BE7D41"/>
    <w:rsid w:val="00BE7F26"/>
    <w:rsid w:val="00BF06B8"/>
    <w:rsid w:val="00BF06B9"/>
    <w:rsid w:val="00BF06BB"/>
    <w:rsid w:val="00BF08DC"/>
    <w:rsid w:val="00BF0A03"/>
    <w:rsid w:val="00BF0DF2"/>
    <w:rsid w:val="00BF1143"/>
    <w:rsid w:val="00BF1299"/>
    <w:rsid w:val="00BF272B"/>
    <w:rsid w:val="00BF278F"/>
    <w:rsid w:val="00BF2F39"/>
    <w:rsid w:val="00BF36E8"/>
    <w:rsid w:val="00BF3D9F"/>
    <w:rsid w:val="00BF3EEF"/>
    <w:rsid w:val="00BF40EC"/>
    <w:rsid w:val="00BF442D"/>
    <w:rsid w:val="00BF45F5"/>
    <w:rsid w:val="00BF4B77"/>
    <w:rsid w:val="00BF4D79"/>
    <w:rsid w:val="00BF4E33"/>
    <w:rsid w:val="00BF5676"/>
    <w:rsid w:val="00BF5785"/>
    <w:rsid w:val="00BF57A9"/>
    <w:rsid w:val="00BF6079"/>
    <w:rsid w:val="00BF6270"/>
    <w:rsid w:val="00BF6801"/>
    <w:rsid w:val="00BF6D54"/>
    <w:rsid w:val="00BF70A1"/>
    <w:rsid w:val="00BF71D8"/>
    <w:rsid w:val="00BF74E6"/>
    <w:rsid w:val="00BF7931"/>
    <w:rsid w:val="00BF7D17"/>
    <w:rsid w:val="00BF7EAE"/>
    <w:rsid w:val="00BF7FA0"/>
    <w:rsid w:val="00C00085"/>
    <w:rsid w:val="00C002CA"/>
    <w:rsid w:val="00C003A5"/>
    <w:rsid w:val="00C006DE"/>
    <w:rsid w:val="00C009C2"/>
    <w:rsid w:val="00C00CB1"/>
    <w:rsid w:val="00C0103C"/>
    <w:rsid w:val="00C011BD"/>
    <w:rsid w:val="00C0168D"/>
    <w:rsid w:val="00C016BA"/>
    <w:rsid w:val="00C01805"/>
    <w:rsid w:val="00C018C3"/>
    <w:rsid w:val="00C02C42"/>
    <w:rsid w:val="00C0354B"/>
    <w:rsid w:val="00C036D4"/>
    <w:rsid w:val="00C0379F"/>
    <w:rsid w:val="00C037C9"/>
    <w:rsid w:val="00C03923"/>
    <w:rsid w:val="00C040F3"/>
    <w:rsid w:val="00C041BE"/>
    <w:rsid w:val="00C04795"/>
    <w:rsid w:val="00C04EEF"/>
    <w:rsid w:val="00C04F21"/>
    <w:rsid w:val="00C04FEF"/>
    <w:rsid w:val="00C0524A"/>
    <w:rsid w:val="00C05461"/>
    <w:rsid w:val="00C061E0"/>
    <w:rsid w:val="00C064AD"/>
    <w:rsid w:val="00C06F6B"/>
    <w:rsid w:val="00C072D1"/>
    <w:rsid w:val="00C0730A"/>
    <w:rsid w:val="00C0732A"/>
    <w:rsid w:val="00C075BD"/>
    <w:rsid w:val="00C07A13"/>
    <w:rsid w:val="00C07D48"/>
    <w:rsid w:val="00C07DDD"/>
    <w:rsid w:val="00C10074"/>
    <w:rsid w:val="00C102D7"/>
    <w:rsid w:val="00C106C9"/>
    <w:rsid w:val="00C109EF"/>
    <w:rsid w:val="00C10A84"/>
    <w:rsid w:val="00C11005"/>
    <w:rsid w:val="00C112F7"/>
    <w:rsid w:val="00C113BD"/>
    <w:rsid w:val="00C113E7"/>
    <w:rsid w:val="00C116A5"/>
    <w:rsid w:val="00C123F3"/>
    <w:rsid w:val="00C12761"/>
    <w:rsid w:val="00C13212"/>
    <w:rsid w:val="00C1330C"/>
    <w:rsid w:val="00C13EAF"/>
    <w:rsid w:val="00C13FB2"/>
    <w:rsid w:val="00C1422D"/>
    <w:rsid w:val="00C143AA"/>
    <w:rsid w:val="00C14926"/>
    <w:rsid w:val="00C14C7D"/>
    <w:rsid w:val="00C14DFA"/>
    <w:rsid w:val="00C151E3"/>
    <w:rsid w:val="00C15417"/>
    <w:rsid w:val="00C157FB"/>
    <w:rsid w:val="00C15816"/>
    <w:rsid w:val="00C15B61"/>
    <w:rsid w:val="00C15CAA"/>
    <w:rsid w:val="00C15D3B"/>
    <w:rsid w:val="00C16711"/>
    <w:rsid w:val="00C1709A"/>
    <w:rsid w:val="00C17206"/>
    <w:rsid w:val="00C173B2"/>
    <w:rsid w:val="00C176FA"/>
    <w:rsid w:val="00C17BBC"/>
    <w:rsid w:val="00C17CCC"/>
    <w:rsid w:val="00C17F32"/>
    <w:rsid w:val="00C17FB9"/>
    <w:rsid w:val="00C17FBE"/>
    <w:rsid w:val="00C203D7"/>
    <w:rsid w:val="00C2051F"/>
    <w:rsid w:val="00C2065E"/>
    <w:rsid w:val="00C206CC"/>
    <w:rsid w:val="00C208A3"/>
    <w:rsid w:val="00C20C6F"/>
    <w:rsid w:val="00C20E8E"/>
    <w:rsid w:val="00C21232"/>
    <w:rsid w:val="00C213D9"/>
    <w:rsid w:val="00C21C7F"/>
    <w:rsid w:val="00C21D75"/>
    <w:rsid w:val="00C21EDB"/>
    <w:rsid w:val="00C21F29"/>
    <w:rsid w:val="00C22218"/>
    <w:rsid w:val="00C22538"/>
    <w:rsid w:val="00C22D6E"/>
    <w:rsid w:val="00C22E5C"/>
    <w:rsid w:val="00C231D3"/>
    <w:rsid w:val="00C234A0"/>
    <w:rsid w:val="00C235C2"/>
    <w:rsid w:val="00C235DD"/>
    <w:rsid w:val="00C23687"/>
    <w:rsid w:val="00C23CBF"/>
    <w:rsid w:val="00C24129"/>
    <w:rsid w:val="00C2414A"/>
    <w:rsid w:val="00C247DE"/>
    <w:rsid w:val="00C24C2E"/>
    <w:rsid w:val="00C25024"/>
    <w:rsid w:val="00C25222"/>
    <w:rsid w:val="00C25365"/>
    <w:rsid w:val="00C25ECE"/>
    <w:rsid w:val="00C2620E"/>
    <w:rsid w:val="00C2634D"/>
    <w:rsid w:val="00C26573"/>
    <w:rsid w:val="00C26715"/>
    <w:rsid w:val="00C26AAC"/>
    <w:rsid w:val="00C27F9C"/>
    <w:rsid w:val="00C30151"/>
    <w:rsid w:val="00C30235"/>
    <w:rsid w:val="00C302E2"/>
    <w:rsid w:val="00C30309"/>
    <w:rsid w:val="00C309B6"/>
    <w:rsid w:val="00C31185"/>
    <w:rsid w:val="00C312C2"/>
    <w:rsid w:val="00C313B6"/>
    <w:rsid w:val="00C320F4"/>
    <w:rsid w:val="00C32A10"/>
    <w:rsid w:val="00C32E8F"/>
    <w:rsid w:val="00C330B9"/>
    <w:rsid w:val="00C33117"/>
    <w:rsid w:val="00C3398E"/>
    <w:rsid w:val="00C33A36"/>
    <w:rsid w:val="00C33D83"/>
    <w:rsid w:val="00C33E98"/>
    <w:rsid w:val="00C34502"/>
    <w:rsid w:val="00C34CF7"/>
    <w:rsid w:val="00C34D80"/>
    <w:rsid w:val="00C34F88"/>
    <w:rsid w:val="00C35253"/>
    <w:rsid w:val="00C35267"/>
    <w:rsid w:val="00C352DC"/>
    <w:rsid w:val="00C35523"/>
    <w:rsid w:val="00C35857"/>
    <w:rsid w:val="00C35B41"/>
    <w:rsid w:val="00C35DF8"/>
    <w:rsid w:val="00C35F4B"/>
    <w:rsid w:val="00C365A2"/>
    <w:rsid w:val="00C367CB"/>
    <w:rsid w:val="00C367DC"/>
    <w:rsid w:val="00C36E7B"/>
    <w:rsid w:val="00C376A5"/>
    <w:rsid w:val="00C37A00"/>
    <w:rsid w:val="00C37B2B"/>
    <w:rsid w:val="00C37C3E"/>
    <w:rsid w:val="00C40651"/>
    <w:rsid w:val="00C40B86"/>
    <w:rsid w:val="00C40BE4"/>
    <w:rsid w:val="00C40BFC"/>
    <w:rsid w:val="00C40DC3"/>
    <w:rsid w:val="00C40DCC"/>
    <w:rsid w:val="00C4131F"/>
    <w:rsid w:val="00C41A78"/>
    <w:rsid w:val="00C41B46"/>
    <w:rsid w:val="00C41CC9"/>
    <w:rsid w:val="00C41D30"/>
    <w:rsid w:val="00C41DFD"/>
    <w:rsid w:val="00C42200"/>
    <w:rsid w:val="00C42493"/>
    <w:rsid w:val="00C42A61"/>
    <w:rsid w:val="00C42BB2"/>
    <w:rsid w:val="00C42CB3"/>
    <w:rsid w:val="00C42D8E"/>
    <w:rsid w:val="00C42ED1"/>
    <w:rsid w:val="00C43114"/>
    <w:rsid w:val="00C431F1"/>
    <w:rsid w:val="00C43281"/>
    <w:rsid w:val="00C432E2"/>
    <w:rsid w:val="00C438E4"/>
    <w:rsid w:val="00C43996"/>
    <w:rsid w:val="00C439E5"/>
    <w:rsid w:val="00C43D55"/>
    <w:rsid w:val="00C43EEE"/>
    <w:rsid w:val="00C44583"/>
    <w:rsid w:val="00C4492A"/>
    <w:rsid w:val="00C44A74"/>
    <w:rsid w:val="00C44C68"/>
    <w:rsid w:val="00C44CBA"/>
    <w:rsid w:val="00C4514F"/>
    <w:rsid w:val="00C45242"/>
    <w:rsid w:val="00C45408"/>
    <w:rsid w:val="00C45494"/>
    <w:rsid w:val="00C459AE"/>
    <w:rsid w:val="00C45ADF"/>
    <w:rsid w:val="00C45D15"/>
    <w:rsid w:val="00C45F57"/>
    <w:rsid w:val="00C460C5"/>
    <w:rsid w:val="00C46212"/>
    <w:rsid w:val="00C46522"/>
    <w:rsid w:val="00C46D12"/>
    <w:rsid w:val="00C4755E"/>
    <w:rsid w:val="00C476E0"/>
    <w:rsid w:val="00C47860"/>
    <w:rsid w:val="00C47C91"/>
    <w:rsid w:val="00C47D64"/>
    <w:rsid w:val="00C47FED"/>
    <w:rsid w:val="00C50696"/>
    <w:rsid w:val="00C506DB"/>
    <w:rsid w:val="00C50FD8"/>
    <w:rsid w:val="00C5104D"/>
    <w:rsid w:val="00C51082"/>
    <w:rsid w:val="00C510D2"/>
    <w:rsid w:val="00C51181"/>
    <w:rsid w:val="00C511B2"/>
    <w:rsid w:val="00C516BD"/>
    <w:rsid w:val="00C51D23"/>
    <w:rsid w:val="00C51D3A"/>
    <w:rsid w:val="00C520F4"/>
    <w:rsid w:val="00C5252A"/>
    <w:rsid w:val="00C5270A"/>
    <w:rsid w:val="00C52806"/>
    <w:rsid w:val="00C5348C"/>
    <w:rsid w:val="00C53746"/>
    <w:rsid w:val="00C53796"/>
    <w:rsid w:val="00C53E8C"/>
    <w:rsid w:val="00C53F78"/>
    <w:rsid w:val="00C5439F"/>
    <w:rsid w:val="00C543C6"/>
    <w:rsid w:val="00C5441E"/>
    <w:rsid w:val="00C546A1"/>
    <w:rsid w:val="00C549B5"/>
    <w:rsid w:val="00C54E95"/>
    <w:rsid w:val="00C54FC1"/>
    <w:rsid w:val="00C553B4"/>
    <w:rsid w:val="00C5565C"/>
    <w:rsid w:val="00C55926"/>
    <w:rsid w:val="00C563DC"/>
    <w:rsid w:val="00C564D8"/>
    <w:rsid w:val="00C56715"/>
    <w:rsid w:val="00C569EC"/>
    <w:rsid w:val="00C56D54"/>
    <w:rsid w:val="00C56F30"/>
    <w:rsid w:val="00C5728D"/>
    <w:rsid w:val="00C57595"/>
    <w:rsid w:val="00C57941"/>
    <w:rsid w:val="00C57A63"/>
    <w:rsid w:val="00C57BCB"/>
    <w:rsid w:val="00C57C2E"/>
    <w:rsid w:val="00C57D10"/>
    <w:rsid w:val="00C6006C"/>
    <w:rsid w:val="00C6010C"/>
    <w:rsid w:val="00C60161"/>
    <w:rsid w:val="00C60F5A"/>
    <w:rsid w:val="00C61128"/>
    <w:rsid w:val="00C61155"/>
    <w:rsid w:val="00C612D2"/>
    <w:rsid w:val="00C61768"/>
    <w:rsid w:val="00C61770"/>
    <w:rsid w:val="00C6198D"/>
    <w:rsid w:val="00C61E20"/>
    <w:rsid w:val="00C61F91"/>
    <w:rsid w:val="00C62035"/>
    <w:rsid w:val="00C6260F"/>
    <w:rsid w:val="00C6284F"/>
    <w:rsid w:val="00C63048"/>
    <w:rsid w:val="00C6309E"/>
    <w:rsid w:val="00C63AF9"/>
    <w:rsid w:val="00C63B93"/>
    <w:rsid w:val="00C63C00"/>
    <w:rsid w:val="00C6427F"/>
    <w:rsid w:val="00C647A7"/>
    <w:rsid w:val="00C64B17"/>
    <w:rsid w:val="00C64E56"/>
    <w:rsid w:val="00C64F3A"/>
    <w:rsid w:val="00C64F56"/>
    <w:rsid w:val="00C650F7"/>
    <w:rsid w:val="00C651B1"/>
    <w:rsid w:val="00C655BE"/>
    <w:rsid w:val="00C655D2"/>
    <w:rsid w:val="00C65715"/>
    <w:rsid w:val="00C65780"/>
    <w:rsid w:val="00C657B1"/>
    <w:rsid w:val="00C661D3"/>
    <w:rsid w:val="00C66699"/>
    <w:rsid w:val="00C66BAF"/>
    <w:rsid w:val="00C670CE"/>
    <w:rsid w:val="00C678D4"/>
    <w:rsid w:val="00C67B71"/>
    <w:rsid w:val="00C67E4E"/>
    <w:rsid w:val="00C67EBF"/>
    <w:rsid w:val="00C70393"/>
    <w:rsid w:val="00C70566"/>
    <w:rsid w:val="00C7079D"/>
    <w:rsid w:val="00C70964"/>
    <w:rsid w:val="00C70A6F"/>
    <w:rsid w:val="00C70D61"/>
    <w:rsid w:val="00C70DE3"/>
    <w:rsid w:val="00C71337"/>
    <w:rsid w:val="00C7169F"/>
    <w:rsid w:val="00C71736"/>
    <w:rsid w:val="00C717C9"/>
    <w:rsid w:val="00C72201"/>
    <w:rsid w:val="00C7285D"/>
    <w:rsid w:val="00C73387"/>
    <w:rsid w:val="00C733B6"/>
    <w:rsid w:val="00C734C9"/>
    <w:rsid w:val="00C73820"/>
    <w:rsid w:val="00C739A1"/>
    <w:rsid w:val="00C7438F"/>
    <w:rsid w:val="00C74C9D"/>
    <w:rsid w:val="00C74D1E"/>
    <w:rsid w:val="00C74D5B"/>
    <w:rsid w:val="00C74FE5"/>
    <w:rsid w:val="00C7507E"/>
    <w:rsid w:val="00C7525D"/>
    <w:rsid w:val="00C75531"/>
    <w:rsid w:val="00C7566E"/>
    <w:rsid w:val="00C756D3"/>
    <w:rsid w:val="00C75730"/>
    <w:rsid w:val="00C75F6C"/>
    <w:rsid w:val="00C76429"/>
    <w:rsid w:val="00C76719"/>
    <w:rsid w:val="00C76851"/>
    <w:rsid w:val="00C7692D"/>
    <w:rsid w:val="00C76DB7"/>
    <w:rsid w:val="00C77260"/>
    <w:rsid w:val="00C77979"/>
    <w:rsid w:val="00C77CA3"/>
    <w:rsid w:val="00C77D12"/>
    <w:rsid w:val="00C77EDA"/>
    <w:rsid w:val="00C800FA"/>
    <w:rsid w:val="00C8021E"/>
    <w:rsid w:val="00C80716"/>
    <w:rsid w:val="00C807DA"/>
    <w:rsid w:val="00C808A6"/>
    <w:rsid w:val="00C80A69"/>
    <w:rsid w:val="00C80BBB"/>
    <w:rsid w:val="00C80CDF"/>
    <w:rsid w:val="00C81431"/>
    <w:rsid w:val="00C824B5"/>
    <w:rsid w:val="00C82932"/>
    <w:rsid w:val="00C82A51"/>
    <w:rsid w:val="00C835BE"/>
    <w:rsid w:val="00C83EB7"/>
    <w:rsid w:val="00C83ED2"/>
    <w:rsid w:val="00C846EB"/>
    <w:rsid w:val="00C84B33"/>
    <w:rsid w:val="00C84C56"/>
    <w:rsid w:val="00C84DBF"/>
    <w:rsid w:val="00C85550"/>
    <w:rsid w:val="00C8578B"/>
    <w:rsid w:val="00C85829"/>
    <w:rsid w:val="00C86094"/>
    <w:rsid w:val="00C86662"/>
    <w:rsid w:val="00C86839"/>
    <w:rsid w:val="00C86A18"/>
    <w:rsid w:val="00C86E7D"/>
    <w:rsid w:val="00C87236"/>
    <w:rsid w:val="00C87302"/>
    <w:rsid w:val="00C87421"/>
    <w:rsid w:val="00C87437"/>
    <w:rsid w:val="00C87800"/>
    <w:rsid w:val="00C879C1"/>
    <w:rsid w:val="00C87B39"/>
    <w:rsid w:val="00C87BD4"/>
    <w:rsid w:val="00C902C5"/>
    <w:rsid w:val="00C903AF"/>
    <w:rsid w:val="00C90810"/>
    <w:rsid w:val="00C908AB"/>
    <w:rsid w:val="00C90AD7"/>
    <w:rsid w:val="00C90CC7"/>
    <w:rsid w:val="00C90DD5"/>
    <w:rsid w:val="00C911C2"/>
    <w:rsid w:val="00C9164D"/>
    <w:rsid w:val="00C91866"/>
    <w:rsid w:val="00C91B90"/>
    <w:rsid w:val="00C91CFE"/>
    <w:rsid w:val="00C91F7C"/>
    <w:rsid w:val="00C92164"/>
    <w:rsid w:val="00C927C9"/>
    <w:rsid w:val="00C9285A"/>
    <w:rsid w:val="00C928B5"/>
    <w:rsid w:val="00C92A18"/>
    <w:rsid w:val="00C92CA6"/>
    <w:rsid w:val="00C937F3"/>
    <w:rsid w:val="00C93C60"/>
    <w:rsid w:val="00C9405C"/>
    <w:rsid w:val="00C94DFA"/>
    <w:rsid w:val="00C955F5"/>
    <w:rsid w:val="00C95BC0"/>
    <w:rsid w:val="00C95C71"/>
    <w:rsid w:val="00C95FAD"/>
    <w:rsid w:val="00C960CD"/>
    <w:rsid w:val="00C96339"/>
    <w:rsid w:val="00C963C0"/>
    <w:rsid w:val="00C965BC"/>
    <w:rsid w:val="00C967B1"/>
    <w:rsid w:val="00C96D2D"/>
    <w:rsid w:val="00C96E93"/>
    <w:rsid w:val="00C97095"/>
    <w:rsid w:val="00C972AE"/>
    <w:rsid w:val="00C97755"/>
    <w:rsid w:val="00C97B78"/>
    <w:rsid w:val="00C97D28"/>
    <w:rsid w:val="00C97D53"/>
    <w:rsid w:val="00C97E0B"/>
    <w:rsid w:val="00C97E9B"/>
    <w:rsid w:val="00C97F29"/>
    <w:rsid w:val="00CA0429"/>
    <w:rsid w:val="00CA11E4"/>
    <w:rsid w:val="00CA12E5"/>
    <w:rsid w:val="00CA1374"/>
    <w:rsid w:val="00CA1B11"/>
    <w:rsid w:val="00CA1BB1"/>
    <w:rsid w:val="00CA1D07"/>
    <w:rsid w:val="00CA1FA4"/>
    <w:rsid w:val="00CA2017"/>
    <w:rsid w:val="00CA2590"/>
    <w:rsid w:val="00CA2BD7"/>
    <w:rsid w:val="00CA2D53"/>
    <w:rsid w:val="00CA2D8B"/>
    <w:rsid w:val="00CA2F4D"/>
    <w:rsid w:val="00CA32E7"/>
    <w:rsid w:val="00CA34EA"/>
    <w:rsid w:val="00CA3A05"/>
    <w:rsid w:val="00CA3D02"/>
    <w:rsid w:val="00CA3DCB"/>
    <w:rsid w:val="00CA3DD5"/>
    <w:rsid w:val="00CA493A"/>
    <w:rsid w:val="00CA5348"/>
    <w:rsid w:val="00CA5455"/>
    <w:rsid w:val="00CA558E"/>
    <w:rsid w:val="00CA6343"/>
    <w:rsid w:val="00CA6461"/>
    <w:rsid w:val="00CA6619"/>
    <w:rsid w:val="00CA6795"/>
    <w:rsid w:val="00CA6CB7"/>
    <w:rsid w:val="00CA6FB4"/>
    <w:rsid w:val="00CA70EF"/>
    <w:rsid w:val="00CA7379"/>
    <w:rsid w:val="00CA7584"/>
    <w:rsid w:val="00CA77C4"/>
    <w:rsid w:val="00CA78E6"/>
    <w:rsid w:val="00CA7A1B"/>
    <w:rsid w:val="00CA7BAE"/>
    <w:rsid w:val="00CB034D"/>
    <w:rsid w:val="00CB038F"/>
    <w:rsid w:val="00CB0699"/>
    <w:rsid w:val="00CB096A"/>
    <w:rsid w:val="00CB0AD3"/>
    <w:rsid w:val="00CB0EB2"/>
    <w:rsid w:val="00CB0F16"/>
    <w:rsid w:val="00CB125B"/>
    <w:rsid w:val="00CB1288"/>
    <w:rsid w:val="00CB15B0"/>
    <w:rsid w:val="00CB1DFA"/>
    <w:rsid w:val="00CB2616"/>
    <w:rsid w:val="00CB30C4"/>
    <w:rsid w:val="00CB3783"/>
    <w:rsid w:val="00CB3841"/>
    <w:rsid w:val="00CB3A48"/>
    <w:rsid w:val="00CB3A77"/>
    <w:rsid w:val="00CB3CDA"/>
    <w:rsid w:val="00CB3DCC"/>
    <w:rsid w:val="00CB3F5D"/>
    <w:rsid w:val="00CB4001"/>
    <w:rsid w:val="00CB4137"/>
    <w:rsid w:val="00CB48C3"/>
    <w:rsid w:val="00CB4A16"/>
    <w:rsid w:val="00CB4E47"/>
    <w:rsid w:val="00CB4EA1"/>
    <w:rsid w:val="00CB512D"/>
    <w:rsid w:val="00CB54A2"/>
    <w:rsid w:val="00CB56C3"/>
    <w:rsid w:val="00CB56EA"/>
    <w:rsid w:val="00CB607B"/>
    <w:rsid w:val="00CB6618"/>
    <w:rsid w:val="00CB6775"/>
    <w:rsid w:val="00CB6B7D"/>
    <w:rsid w:val="00CB6C81"/>
    <w:rsid w:val="00CB7374"/>
    <w:rsid w:val="00CB7904"/>
    <w:rsid w:val="00CB7947"/>
    <w:rsid w:val="00CB79CD"/>
    <w:rsid w:val="00CC0151"/>
    <w:rsid w:val="00CC0777"/>
    <w:rsid w:val="00CC09E7"/>
    <w:rsid w:val="00CC0A25"/>
    <w:rsid w:val="00CC0B0C"/>
    <w:rsid w:val="00CC0CC8"/>
    <w:rsid w:val="00CC0F78"/>
    <w:rsid w:val="00CC119E"/>
    <w:rsid w:val="00CC1286"/>
    <w:rsid w:val="00CC195C"/>
    <w:rsid w:val="00CC1CCC"/>
    <w:rsid w:val="00CC1F12"/>
    <w:rsid w:val="00CC1FE7"/>
    <w:rsid w:val="00CC2339"/>
    <w:rsid w:val="00CC25B8"/>
    <w:rsid w:val="00CC2794"/>
    <w:rsid w:val="00CC2EA7"/>
    <w:rsid w:val="00CC3100"/>
    <w:rsid w:val="00CC37AE"/>
    <w:rsid w:val="00CC4442"/>
    <w:rsid w:val="00CC493B"/>
    <w:rsid w:val="00CC49C7"/>
    <w:rsid w:val="00CC4BED"/>
    <w:rsid w:val="00CC4C59"/>
    <w:rsid w:val="00CC51F4"/>
    <w:rsid w:val="00CC5B5D"/>
    <w:rsid w:val="00CC5BF3"/>
    <w:rsid w:val="00CC5BF9"/>
    <w:rsid w:val="00CC5D6A"/>
    <w:rsid w:val="00CC5EBC"/>
    <w:rsid w:val="00CC6457"/>
    <w:rsid w:val="00CC6608"/>
    <w:rsid w:val="00CC671E"/>
    <w:rsid w:val="00CC6951"/>
    <w:rsid w:val="00CC6BA8"/>
    <w:rsid w:val="00CC6CB2"/>
    <w:rsid w:val="00CC6F3D"/>
    <w:rsid w:val="00CC6F9B"/>
    <w:rsid w:val="00CC7008"/>
    <w:rsid w:val="00CC71F5"/>
    <w:rsid w:val="00CC797F"/>
    <w:rsid w:val="00CC7B1F"/>
    <w:rsid w:val="00CD00CD"/>
    <w:rsid w:val="00CD0363"/>
    <w:rsid w:val="00CD0670"/>
    <w:rsid w:val="00CD0E38"/>
    <w:rsid w:val="00CD0E5D"/>
    <w:rsid w:val="00CD0F42"/>
    <w:rsid w:val="00CD19E1"/>
    <w:rsid w:val="00CD1D45"/>
    <w:rsid w:val="00CD2531"/>
    <w:rsid w:val="00CD29EA"/>
    <w:rsid w:val="00CD2DD4"/>
    <w:rsid w:val="00CD30EF"/>
    <w:rsid w:val="00CD3BDF"/>
    <w:rsid w:val="00CD3EA5"/>
    <w:rsid w:val="00CD4085"/>
    <w:rsid w:val="00CD4892"/>
    <w:rsid w:val="00CD48B6"/>
    <w:rsid w:val="00CD490E"/>
    <w:rsid w:val="00CD4947"/>
    <w:rsid w:val="00CD4ED1"/>
    <w:rsid w:val="00CD5045"/>
    <w:rsid w:val="00CD5052"/>
    <w:rsid w:val="00CD5194"/>
    <w:rsid w:val="00CD556A"/>
    <w:rsid w:val="00CD5C5E"/>
    <w:rsid w:val="00CD5D82"/>
    <w:rsid w:val="00CD6154"/>
    <w:rsid w:val="00CD66BA"/>
    <w:rsid w:val="00CD6C3D"/>
    <w:rsid w:val="00CD6DC1"/>
    <w:rsid w:val="00CD70DD"/>
    <w:rsid w:val="00CD71BC"/>
    <w:rsid w:val="00CD72BA"/>
    <w:rsid w:val="00CD770C"/>
    <w:rsid w:val="00CD7797"/>
    <w:rsid w:val="00CD7DEC"/>
    <w:rsid w:val="00CE0088"/>
    <w:rsid w:val="00CE036C"/>
    <w:rsid w:val="00CE066F"/>
    <w:rsid w:val="00CE06EC"/>
    <w:rsid w:val="00CE0BE5"/>
    <w:rsid w:val="00CE1055"/>
    <w:rsid w:val="00CE10E2"/>
    <w:rsid w:val="00CE1656"/>
    <w:rsid w:val="00CE1735"/>
    <w:rsid w:val="00CE1B61"/>
    <w:rsid w:val="00CE1D2F"/>
    <w:rsid w:val="00CE2058"/>
    <w:rsid w:val="00CE2359"/>
    <w:rsid w:val="00CE2598"/>
    <w:rsid w:val="00CE28B6"/>
    <w:rsid w:val="00CE2E6C"/>
    <w:rsid w:val="00CE2FC2"/>
    <w:rsid w:val="00CE3096"/>
    <w:rsid w:val="00CE3312"/>
    <w:rsid w:val="00CE33CF"/>
    <w:rsid w:val="00CE3714"/>
    <w:rsid w:val="00CE3CA0"/>
    <w:rsid w:val="00CE3EBC"/>
    <w:rsid w:val="00CE3F98"/>
    <w:rsid w:val="00CE3FE5"/>
    <w:rsid w:val="00CE41A1"/>
    <w:rsid w:val="00CE41D7"/>
    <w:rsid w:val="00CE4688"/>
    <w:rsid w:val="00CE4EA4"/>
    <w:rsid w:val="00CE4F3B"/>
    <w:rsid w:val="00CE5064"/>
    <w:rsid w:val="00CE54E4"/>
    <w:rsid w:val="00CE5570"/>
    <w:rsid w:val="00CE576D"/>
    <w:rsid w:val="00CE5878"/>
    <w:rsid w:val="00CE58BB"/>
    <w:rsid w:val="00CE5B1A"/>
    <w:rsid w:val="00CE5BF3"/>
    <w:rsid w:val="00CE5FAE"/>
    <w:rsid w:val="00CE624B"/>
    <w:rsid w:val="00CE64DB"/>
    <w:rsid w:val="00CE6A8B"/>
    <w:rsid w:val="00CE6AF8"/>
    <w:rsid w:val="00CE7200"/>
    <w:rsid w:val="00CE7335"/>
    <w:rsid w:val="00CE76B9"/>
    <w:rsid w:val="00CE7762"/>
    <w:rsid w:val="00CE7E57"/>
    <w:rsid w:val="00CE7FC8"/>
    <w:rsid w:val="00CF0107"/>
    <w:rsid w:val="00CF05A0"/>
    <w:rsid w:val="00CF089B"/>
    <w:rsid w:val="00CF0AFC"/>
    <w:rsid w:val="00CF0BC7"/>
    <w:rsid w:val="00CF0D16"/>
    <w:rsid w:val="00CF0D6D"/>
    <w:rsid w:val="00CF0E13"/>
    <w:rsid w:val="00CF1155"/>
    <w:rsid w:val="00CF156A"/>
    <w:rsid w:val="00CF1C61"/>
    <w:rsid w:val="00CF1DBB"/>
    <w:rsid w:val="00CF225A"/>
    <w:rsid w:val="00CF2B26"/>
    <w:rsid w:val="00CF2B69"/>
    <w:rsid w:val="00CF2BDD"/>
    <w:rsid w:val="00CF3351"/>
    <w:rsid w:val="00CF3479"/>
    <w:rsid w:val="00CF3A5A"/>
    <w:rsid w:val="00CF3B0B"/>
    <w:rsid w:val="00CF42CB"/>
    <w:rsid w:val="00CF445E"/>
    <w:rsid w:val="00CF465A"/>
    <w:rsid w:val="00CF46CA"/>
    <w:rsid w:val="00CF4A9C"/>
    <w:rsid w:val="00CF4AA6"/>
    <w:rsid w:val="00CF4F05"/>
    <w:rsid w:val="00CF54A8"/>
    <w:rsid w:val="00CF5893"/>
    <w:rsid w:val="00CF5EE1"/>
    <w:rsid w:val="00CF639C"/>
    <w:rsid w:val="00CF6526"/>
    <w:rsid w:val="00CF68D3"/>
    <w:rsid w:val="00CF6F85"/>
    <w:rsid w:val="00CF704C"/>
    <w:rsid w:val="00CF71ED"/>
    <w:rsid w:val="00CF72FC"/>
    <w:rsid w:val="00CF7576"/>
    <w:rsid w:val="00CF789B"/>
    <w:rsid w:val="00CF7950"/>
    <w:rsid w:val="00CF7C26"/>
    <w:rsid w:val="00D008B4"/>
    <w:rsid w:val="00D00B88"/>
    <w:rsid w:val="00D00D1D"/>
    <w:rsid w:val="00D0168C"/>
    <w:rsid w:val="00D0186D"/>
    <w:rsid w:val="00D01D91"/>
    <w:rsid w:val="00D021C3"/>
    <w:rsid w:val="00D02265"/>
    <w:rsid w:val="00D023B0"/>
    <w:rsid w:val="00D0244B"/>
    <w:rsid w:val="00D02A87"/>
    <w:rsid w:val="00D02D97"/>
    <w:rsid w:val="00D02E21"/>
    <w:rsid w:val="00D0332B"/>
    <w:rsid w:val="00D036E6"/>
    <w:rsid w:val="00D03946"/>
    <w:rsid w:val="00D03971"/>
    <w:rsid w:val="00D03A8E"/>
    <w:rsid w:val="00D03A96"/>
    <w:rsid w:val="00D04157"/>
    <w:rsid w:val="00D044D1"/>
    <w:rsid w:val="00D05957"/>
    <w:rsid w:val="00D059E9"/>
    <w:rsid w:val="00D059EE"/>
    <w:rsid w:val="00D05E04"/>
    <w:rsid w:val="00D05E46"/>
    <w:rsid w:val="00D0620E"/>
    <w:rsid w:val="00D06859"/>
    <w:rsid w:val="00D06BEF"/>
    <w:rsid w:val="00D06C4B"/>
    <w:rsid w:val="00D06D9C"/>
    <w:rsid w:val="00D072E7"/>
    <w:rsid w:val="00D074FA"/>
    <w:rsid w:val="00D0751C"/>
    <w:rsid w:val="00D0758D"/>
    <w:rsid w:val="00D07A0D"/>
    <w:rsid w:val="00D07DD6"/>
    <w:rsid w:val="00D07E1B"/>
    <w:rsid w:val="00D07F8A"/>
    <w:rsid w:val="00D1013C"/>
    <w:rsid w:val="00D10477"/>
    <w:rsid w:val="00D10736"/>
    <w:rsid w:val="00D10CCE"/>
    <w:rsid w:val="00D1107A"/>
    <w:rsid w:val="00D1115F"/>
    <w:rsid w:val="00D1157E"/>
    <w:rsid w:val="00D1158C"/>
    <w:rsid w:val="00D118F0"/>
    <w:rsid w:val="00D11E4A"/>
    <w:rsid w:val="00D1207F"/>
    <w:rsid w:val="00D121A7"/>
    <w:rsid w:val="00D12918"/>
    <w:rsid w:val="00D12C71"/>
    <w:rsid w:val="00D12D0E"/>
    <w:rsid w:val="00D12FB2"/>
    <w:rsid w:val="00D12FD8"/>
    <w:rsid w:val="00D1302E"/>
    <w:rsid w:val="00D130C7"/>
    <w:rsid w:val="00D13581"/>
    <w:rsid w:val="00D138C5"/>
    <w:rsid w:val="00D13AA0"/>
    <w:rsid w:val="00D13BFF"/>
    <w:rsid w:val="00D13C9A"/>
    <w:rsid w:val="00D141F3"/>
    <w:rsid w:val="00D143DB"/>
    <w:rsid w:val="00D145DC"/>
    <w:rsid w:val="00D14715"/>
    <w:rsid w:val="00D14730"/>
    <w:rsid w:val="00D14949"/>
    <w:rsid w:val="00D14AEF"/>
    <w:rsid w:val="00D14B64"/>
    <w:rsid w:val="00D14CD8"/>
    <w:rsid w:val="00D152B9"/>
    <w:rsid w:val="00D15966"/>
    <w:rsid w:val="00D15A2A"/>
    <w:rsid w:val="00D15AF6"/>
    <w:rsid w:val="00D15B57"/>
    <w:rsid w:val="00D15BB7"/>
    <w:rsid w:val="00D15C54"/>
    <w:rsid w:val="00D15D88"/>
    <w:rsid w:val="00D15F60"/>
    <w:rsid w:val="00D16257"/>
    <w:rsid w:val="00D1633F"/>
    <w:rsid w:val="00D163F0"/>
    <w:rsid w:val="00D16782"/>
    <w:rsid w:val="00D16C98"/>
    <w:rsid w:val="00D16DDE"/>
    <w:rsid w:val="00D16F3E"/>
    <w:rsid w:val="00D1755A"/>
    <w:rsid w:val="00D17C80"/>
    <w:rsid w:val="00D17CDB"/>
    <w:rsid w:val="00D17EC0"/>
    <w:rsid w:val="00D20EF3"/>
    <w:rsid w:val="00D2188F"/>
    <w:rsid w:val="00D21B94"/>
    <w:rsid w:val="00D21D6D"/>
    <w:rsid w:val="00D21EF9"/>
    <w:rsid w:val="00D223CC"/>
    <w:rsid w:val="00D2263B"/>
    <w:rsid w:val="00D22729"/>
    <w:rsid w:val="00D22961"/>
    <w:rsid w:val="00D2361D"/>
    <w:rsid w:val="00D2361F"/>
    <w:rsid w:val="00D23693"/>
    <w:rsid w:val="00D2382C"/>
    <w:rsid w:val="00D23BC0"/>
    <w:rsid w:val="00D2444E"/>
    <w:rsid w:val="00D24CA6"/>
    <w:rsid w:val="00D24F00"/>
    <w:rsid w:val="00D2618C"/>
    <w:rsid w:val="00D261BC"/>
    <w:rsid w:val="00D262E5"/>
    <w:rsid w:val="00D26655"/>
    <w:rsid w:val="00D270E0"/>
    <w:rsid w:val="00D27619"/>
    <w:rsid w:val="00D279E4"/>
    <w:rsid w:val="00D27AFD"/>
    <w:rsid w:val="00D27C3E"/>
    <w:rsid w:val="00D27D5E"/>
    <w:rsid w:val="00D30018"/>
    <w:rsid w:val="00D30108"/>
    <w:rsid w:val="00D3040C"/>
    <w:rsid w:val="00D30587"/>
    <w:rsid w:val="00D30624"/>
    <w:rsid w:val="00D306A1"/>
    <w:rsid w:val="00D30AD4"/>
    <w:rsid w:val="00D30DA7"/>
    <w:rsid w:val="00D30E0D"/>
    <w:rsid w:val="00D313CC"/>
    <w:rsid w:val="00D31554"/>
    <w:rsid w:val="00D31789"/>
    <w:rsid w:val="00D317E2"/>
    <w:rsid w:val="00D31889"/>
    <w:rsid w:val="00D31893"/>
    <w:rsid w:val="00D31A20"/>
    <w:rsid w:val="00D31D70"/>
    <w:rsid w:val="00D31DA6"/>
    <w:rsid w:val="00D328A7"/>
    <w:rsid w:val="00D32E73"/>
    <w:rsid w:val="00D33510"/>
    <w:rsid w:val="00D33953"/>
    <w:rsid w:val="00D33C1A"/>
    <w:rsid w:val="00D341FD"/>
    <w:rsid w:val="00D3425E"/>
    <w:rsid w:val="00D34599"/>
    <w:rsid w:val="00D34F8A"/>
    <w:rsid w:val="00D35294"/>
    <w:rsid w:val="00D35307"/>
    <w:rsid w:val="00D35344"/>
    <w:rsid w:val="00D35698"/>
    <w:rsid w:val="00D35AFF"/>
    <w:rsid w:val="00D36415"/>
    <w:rsid w:val="00D36BDD"/>
    <w:rsid w:val="00D36C4C"/>
    <w:rsid w:val="00D36D02"/>
    <w:rsid w:val="00D37BE7"/>
    <w:rsid w:val="00D4010B"/>
    <w:rsid w:val="00D401FF"/>
    <w:rsid w:val="00D405D2"/>
    <w:rsid w:val="00D405F9"/>
    <w:rsid w:val="00D40661"/>
    <w:rsid w:val="00D40B5B"/>
    <w:rsid w:val="00D40CF5"/>
    <w:rsid w:val="00D40F04"/>
    <w:rsid w:val="00D410D2"/>
    <w:rsid w:val="00D41186"/>
    <w:rsid w:val="00D41525"/>
    <w:rsid w:val="00D4258F"/>
    <w:rsid w:val="00D42B38"/>
    <w:rsid w:val="00D42EDE"/>
    <w:rsid w:val="00D42F9F"/>
    <w:rsid w:val="00D437FB"/>
    <w:rsid w:val="00D43DDD"/>
    <w:rsid w:val="00D440A7"/>
    <w:rsid w:val="00D44452"/>
    <w:rsid w:val="00D44814"/>
    <w:rsid w:val="00D44958"/>
    <w:rsid w:val="00D45231"/>
    <w:rsid w:val="00D45396"/>
    <w:rsid w:val="00D45502"/>
    <w:rsid w:val="00D4558D"/>
    <w:rsid w:val="00D456BC"/>
    <w:rsid w:val="00D45D73"/>
    <w:rsid w:val="00D46215"/>
    <w:rsid w:val="00D46494"/>
    <w:rsid w:val="00D468FD"/>
    <w:rsid w:val="00D4698F"/>
    <w:rsid w:val="00D46E0B"/>
    <w:rsid w:val="00D46EAF"/>
    <w:rsid w:val="00D470E1"/>
    <w:rsid w:val="00D4717E"/>
    <w:rsid w:val="00D471D8"/>
    <w:rsid w:val="00D47B5D"/>
    <w:rsid w:val="00D50216"/>
    <w:rsid w:val="00D50660"/>
    <w:rsid w:val="00D506D9"/>
    <w:rsid w:val="00D50961"/>
    <w:rsid w:val="00D50B8D"/>
    <w:rsid w:val="00D50B8E"/>
    <w:rsid w:val="00D50CDB"/>
    <w:rsid w:val="00D51117"/>
    <w:rsid w:val="00D5114B"/>
    <w:rsid w:val="00D5191C"/>
    <w:rsid w:val="00D51AA2"/>
    <w:rsid w:val="00D51B0C"/>
    <w:rsid w:val="00D51E1C"/>
    <w:rsid w:val="00D5214E"/>
    <w:rsid w:val="00D52311"/>
    <w:rsid w:val="00D52468"/>
    <w:rsid w:val="00D527E0"/>
    <w:rsid w:val="00D528AB"/>
    <w:rsid w:val="00D52A7F"/>
    <w:rsid w:val="00D52EB8"/>
    <w:rsid w:val="00D53308"/>
    <w:rsid w:val="00D53359"/>
    <w:rsid w:val="00D534CD"/>
    <w:rsid w:val="00D53BDE"/>
    <w:rsid w:val="00D53D12"/>
    <w:rsid w:val="00D54318"/>
    <w:rsid w:val="00D54633"/>
    <w:rsid w:val="00D54991"/>
    <w:rsid w:val="00D54C0A"/>
    <w:rsid w:val="00D552D0"/>
    <w:rsid w:val="00D552FA"/>
    <w:rsid w:val="00D554D1"/>
    <w:rsid w:val="00D557EE"/>
    <w:rsid w:val="00D55830"/>
    <w:rsid w:val="00D558DA"/>
    <w:rsid w:val="00D55AA3"/>
    <w:rsid w:val="00D56023"/>
    <w:rsid w:val="00D56689"/>
    <w:rsid w:val="00D56CB3"/>
    <w:rsid w:val="00D56EC2"/>
    <w:rsid w:val="00D56FF4"/>
    <w:rsid w:val="00D570A6"/>
    <w:rsid w:val="00D575C4"/>
    <w:rsid w:val="00D57718"/>
    <w:rsid w:val="00D578CB"/>
    <w:rsid w:val="00D578FD"/>
    <w:rsid w:val="00D57917"/>
    <w:rsid w:val="00D57CD7"/>
    <w:rsid w:val="00D60426"/>
    <w:rsid w:val="00D6060B"/>
    <w:rsid w:val="00D60B52"/>
    <w:rsid w:val="00D60C65"/>
    <w:rsid w:val="00D611CE"/>
    <w:rsid w:val="00D6124D"/>
    <w:rsid w:val="00D6194A"/>
    <w:rsid w:val="00D61A4C"/>
    <w:rsid w:val="00D61B40"/>
    <w:rsid w:val="00D61B57"/>
    <w:rsid w:val="00D61DEC"/>
    <w:rsid w:val="00D61F82"/>
    <w:rsid w:val="00D622EF"/>
    <w:rsid w:val="00D62552"/>
    <w:rsid w:val="00D628F6"/>
    <w:rsid w:val="00D62962"/>
    <w:rsid w:val="00D62CC1"/>
    <w:rsid w:val="00D62FCB"/>
    <w:rsid w:val="00D63334"/>
    <w:rsid w:val="00D63C5A"/>
    <w:rsid w:val="00D6403D"/>
    <w:rsid w:val="00D64511"/>
    <w:rsid w:val="00D64F8C"/>
    <w:rsid w:val="00D65639"/>
    <w:rsid w:val="00D656C2"/>
    <w:rsid w:val="00D657B8"/>
    <w:rsid w:val="00D65E62"/>
    <w:rsid w:val="00D6626D"/>
    <w:rsid w:val="00D666BA"/>
    <w:rsid w:val="00D6684B"/>
    <w:rsid w:val="00D668E4"/>
    <w:rsid w:val="00D669A7"/>
    <w:rsid w:val="00D66DEE"/>
    <w:rsid w:val="00D67056"/>
    <w:rsid w:val="00D677B9"/>
    <w:rsid w:val="00D67A72"/>
    <w:rsid w:val="00D67E8E"/>
    <w:rsid w:val="00D7094C"/>
    <w:rsid w:val="00D70D07"/>
    <w:rsid w:val="00D70D93"/>
    <w:rsid w:val="00D70DD9"/>
    <w:rsid w:val="00D71132"/>
    <w:rsid w:val="00D71268"/>
    <w:rsid w:val="00D714CD"/>
    <w:rsid w:val="00D71642"/>
    <w:rsid w:val="00D7172A"/>
    <w:rsid w:val="00D71E25"/>
    <w:rsid w:val="00D7263A"/>
    <w:rsid w:val="00D7263E"/>
    <w:rsid w:val="00D73114"/>
    <w:rsid w:val="00D7343D"/>
    <w:rsid w:val="00D7354A"/>
    <w:rsid w:val="00D735DE"/>
    <w:rsid w:val="00D73895"/>
    <w:rsid w:val="00D738D0"/>
    <w:rsid w:val="00D73E3E"/>
    <w:rsid w:val="00D73FD4"/>
    <w:rsid w:val="00D7419B"/>
    <w:rsid w:val="00D74219"/>
    <w:rsid w:val="00D742C0"/>
    <w:rsid w:val="00D74439"/>
    <w:rsid w:val="00D74E55"/>
    <w:rsid w:val="00D750D8"/>
    <w:rsid w:val="00D753E3"/>
    <w:rsid w:val="00D75782"/>
    <w:rsid w:val="00D75806"/>
    <w:rsid w:val="00D75E25"/>
    <w:rsid w:val="00D75EB4"/>
    <w:rsid w:val="00D760FD"/>
    <w:rsid w:val="00D7629C"/>
    <w:rsid w:val="00D76493"/>
    <w:rsid w:val="00D764D9"/>
    <w:rsid w:val="00D7657B"/>
    <w:rsid w:val="00D76628"/>
    <w:rsid w:val="00D76705"/>
    <w:rsid w:val="00D76875"/>
    <w:rsid w:val="00D7695F"/>
    <w:rsid w:val="00D76B4C"/>
    <w:rsid w:val="00D76F25"/>
    <w:rsid w:val="00D7791D"/>
    <w:rsid w:val="00D77AF9"/>
    <w:rsid w:val="00D77D64"/>
    <w:rsid w:val="00D80220"/>
    <w:rsid w:val="00D80243"/>
    <w:rsid w:val="00D80277"/>
    <w:rsid w:val="00D80C7E"/>
    <w:rsid w:val="00D80D5D"/>
    <w:rsid w:val="00D80DE4"/>
    <w:rsid w:val="00D81086"/>
    <w:rsid w:val="00D8112E"/>
    <w:rsid w:val="00D8177E"/>
    <w:rsid w:val="00D82154"/>
    <w:rsid w:val="00D82385"/>
    <w:rsid w:val="00D827D1"/>
    <w:rsid w:val="00D829B3"/>
    <w:rsid w:val="00D82A1C"/>
    <w:rsid w:val="00D82A8B"/>
    <w:rsid w:val="00D82F44"/>
    <w:rsid w:val="00D830C4"/>
    <w:rsid w:val="00D8366F"/>
    <w:rsid w:val="00D83D18"/>
    <w:rsid w:val="00D8471F"/>
    <w:rsid w:val="00D8490E"/>
    <w:rsid w:val="00D84A0E"/>
    <w:rsid w:val="00D84B77"/>
    <w:rsid w:val="00D851AF"/>
    <w:rsid w:val="00D85402"/>
    <w:rsid w:val="00D8557D"/>
    <w:rsid w:val="00D8558F"/>
    <w:rsid w:val="00D85613"/>
    <w:rsid w:val="00D85886"/>
    <w:rsid w:val="00D85EE4"/>
    <w:rsid w:val="00D86177"/>
    <w:rsid w:val="00D86481"/>
    <w:rsid w:val="00D872DA"/>
    <w:rsid w:val="00D87395"/>
    <w:rsid w:val="00D875B9"/>
    <w:rsid w:val="00D877B7"/>
    <w:rsid w:val="00D87C89"/>
    <w:rsid w:val="00D87E11"/>
    <w:rsid w:val="00D902FE"/>
    <w:rsid w:val="00D90481"/>
    <w:rsid w:val="00D90612"/>
    <w:rsid w:val="00D90908"/>
    <w:rsid w:val="00D909D7"/>
    <w:rsid w:val="00D90F1F"/>
    <w:rsid w:val="00D9138F"/>
    <w:rsid w:val="00D914ED"/>
    <w:rsid w:val="00D915EB"/>
    <w:rsid w:val="00D91B41"/>
    <w:rsid w:val="00D91DB1"/>
    <w:rsid w:val="00D921BA"/>
    <w:rsid w:val="00D921EF"/>
    <w:rsid w:val="00D92265"/>
    <w:rsid w:val="00D9261E"/>
    <w:rsid w:val="00D92BDA"/>
    <w:rsid w:val="00D92D99"/>
    <w:rsid w:val="00D933CE"/>
    <w:rsid w:val="00D9366C"/>
    <w:rsid w:val="00D9366D"/>
    <w:rsid w:val="00D93795"/>
    <w:rsid w:val="00D93BC2"/>
    <w:rsid w:val="00D94347"/>
    <w:rsid w:val="00D943A0"/>
    <w:rsid w:val="00D943BA"/>
    <w:rsid w:val="00D94430"/>
    <w:rsid w:val="00D94781"/>
    <w:rsid w:val="00D94CEE"/>
    <w:rsid w:val="00D94D50"/>
    <w:rsid w:val="00D94E9D"/>
    <w:rsid w:val="00D950A4"/>
    <w:rsid w:val="00D9586B"/>
    <w:rsid w:val="00D95B18"/>
    <w:rsid w:val="00D95C80"/>
    <w:rsid w:val="00D95E53"/>
    <w:rsid w:val="00D95F46"/>
    <w:rsid w:val="00D963A1"/>
    <w:rsid w:val="00D96882"/>
    <w:rsid w:val="00D96F87"/>
    <w:rsid w:val="00D974A2"/>
    <w:rsid w:val="00D974C3"/>
    <w:rsid w:val="00D975AF"/>
    <w:rsid w:val="00D975DA"/>
    <w:rsid w:val="00D97712"/>
    <w:rsid w:val="00D97816"/>
    <w:rsid w:val="00D978AC"/>
    <w:rsid w:val="00D978DC"/>
    <w:rsid w:val="00D97BE4"/>
    <w:rsid w:val="00DA0028"/>
    <w:rsid w:val="00DA0045"/>
    <w:rsid w:val="00DA015A"/>
    <w:rsid w:val="00DA0164"/>
    <w:rsid w:val="00DA01FD"/>
    <w:rsid w:val="00DA0247"/>
    <w:rsid w:val="00DA0C67"/>
    <w:rsid w:val="00DA12B3"/>
    <w:rsid w:val="00DA12CA"/>
    <w:rsid w:val="00DA189C"/>
    <w:rsid w:val="00DA1C12"/>
    <w:rsid w:val="00DA20EF"/>
    <w:rsid w:val="00DA255D"/>
    <w:rsid w:val="00DA2989"/>
    <w:rsid w:val="00DA2C4C"/>
    <w:rsid w:val="00DA2D06"/>
    <w:rsid w:val="00DA39BE"/>
    <w:rsid w:val="00DA3DDF"/>
    <w:rsid w:val="00DA418F"/>
    <w:rsid w:val="00DA4318"/>
    <w:rsid w:val="00DA4909"/>
    <w:rsid w:val="00DA497F"/>
    <w:rsid w:val="00DA4995"/>
    <w:rsid w:val="00DA4A82"/>
    <w:rsid w:val="00DA4B37"/>
    <w:rsid w:val="00DA4B63"/>
    <w:rsid w:val="00DA5219"/>
    <w:rsid w:val="00DA5F29"/>
    <w:rsid w:val="00DA6072"/>
    <w:rsid w:val="00DA61BA"/>
    <w:rsid w:val="00DA68FD"/>
    <w:rsid w:val="00DA6B10"/>
    <w:rsid w:val="00DA6B4B"/>
    <w:rsid w:val="00DA6D2F"/>
    <w:rsid w:val="00DA7028"/>
    <w:rsid w:val="00DA73B6"/>
    <w:rsid w:val="00DA7455"/>
    <w:rsid w:val="00DA74C4"/>
    <w:rsid w:val="00DA764E"/>
    <w:rsid w:val="00DA7749"/>
    <w:rsid w:val="00DA77F7"/>
    <w:rsid w:val="00DA7F14"/>
    <w:rsid w:val="00DB03CC"/>
    <w:rsid w:val="00DB086D"/>
    <w:rsid w:val="00DB0B0C"/>
    <w:rsid w:val="00DB10EF"/>
    <w:rsid w:val="00DB112C"/>
    <w:rsid w:val="00DB16D1"/>
    <w:rsid w:val="00DB1CEB"/>
    <w:rsid w:val="00DB2185"/>
    <w:rsid w:val="00DB2301"/>
    <w:rsid w:val="00DB27C2"/>
    <w:rsid w:val="00DB2874"/>
    <w:rsid w:val="00DB28F4"/>
    <w:rsid w:val="00DB29EF"/>
    <w:rsid w:val="00DB2EF6"/>
    <w:rsid w:val="00DB302D"/>
    <w:rsid w:val="00DB3102"/>
    <w:rsid w:val="00DB3398"/>
    <w:rsid w:val="00DB3C83"/>
    <w:rsid w:val="00DB4441"/>
    <w:rsid w:val="00DB444C"/>
    <w:rsid w:val="00DB478A"/>
    <w:rsid w:val="00DB4A4F"/>
    <w:rsid w:val="00DB4B5E"/>
    <w:rsid w:val="00DB4CB7"/>
    <w:rsid w:val="00DB5033"/>
    <w:rsid w:val="00DB51C8"/>
    <w:rsid w:val="00DB5A29"/>
    <w:rsid w:val="00DB5A37"/>
    <w:rsid w:val="00DB5B7D"/>
    <w:rsid w:val="00DB5FA0"/>
    <w:rsid w:val="00DB6925"/>
    <w:rsid w:val="00DB6DA9"/>
    <w:rsid w:val="00DB727B"/>
    <w:rsid w:val="00DB7289"/>
    <w:rsid w:val="00DB7ADF"/>
    <w:rsid w:val="00DB7C88"/>
    <w:rsid w:val="00DB7D58"/>
    <w:rsid w:val="00DB7F56"/>
    <w:rsid w:val="00DC008E"/>
    <w:rsid w:val="00DC016D"/>
    <w:rsid w:val="00DC0212"/>
    <w:rsid w:val="00DC06A3"/>
    <w:rsid w:val="00DC0831"/>
    <w:rsid w:val="00DC0AF6"/>
    <w:rsid w:val="00DC0F8F"/>
    <w:rsid w:val="00DC111E"/>
    <w:rsid w:val="00DC1170"/>
    <w:rsid w:val="00DC1185"/>
    <w:rsid w:val="00DC14F7"/>
    <w:rsid w:val="00DC159D"/>
    <w:rsid w:val="00DC16E1"/>
    <w:rsid w:val="00DC24FD"/>
    <w:rsid w:val="00DC253C"/>
    <w:rsid w:val="00DC27E7"/>
    <w:rsid w:val="00DC2C16"/>
    <w:rsid w:val="00DC2C24"/>
    <w:rsid w:val="00DC2D9E"/>
    <w:rsid w:val="00DC3358"/>
    <w:rsid w:val="00DC33E8"/>
    <w:rsid w:val="00DC36CD"/>
    <w:rsid w:val="00DC3C20"/>
    <w:rsid w:val="00DC3F08"/>
    <w:rsid w:val="00DC4210"/>
    <w:rsid w:val="00DC4937"/>
    <w:rsid w:val="00DC4B1F"/>
    <w:rsid w:val="00DC4D01"/>
    <w:rsid w:val="00DC4EC9"/>
    <w:rsid w:val="00DC575A"/>
    <w:rsid w:val="00DC598E"/>
    <w:rsid w:val="00DC59EA"/>
    <w:rsid w:val="00DC5A71"/>
    <w:rsid w:val="00DC5CC4"/>
    <w:rsid w:val="00DC5E90"/>
    <w:rsid w:val="00DC654A"/>
    <w:rsid w:val="00DC6625"/>
    <w:rsid w:val="00DC6732"/>
    <w:rsid w:val="00DC6B6C"/>
    <w:rsid w:val="00DC6EF8"/>
    <w:rsid w:val="00DC6F51"/>
    <w:rsid w:val="00DC708D"/>
    <w:rsid w:val="00DC712C"/>
    <w:rsid w:val="00DC785F"/>
    <w:rsid w:val="00DC787A"/>
    <w:rsid w:val="00DC7902"/>
    <w:rsid w:val="00DC7B65"/>
    <w:rsid w:val="00DC7DAD"/>
    <w:rsid w:val="00DD033C"/>
    <w:rsid w:val="00DD04A0"/>
    <w:rsid w:val="00DD04DD"/>
    <w:rsid w:val="00DD08A1"/>
    <w:rsid w:val="00DD13D1"/>
    <w:rsid w:val="00DD1676"/>
    <w:rsid w:val="00DD1682"/>
    <w:rsid w:val="00DD18E3"/>
    <w:rsid w:val="00DD19D5"/>
    <w:rsid w:val="00DD1E2B"/>
    <w:rsid w:val="00DD2472"/>
    <w:rsid w:val="00DD24B2"/>
    <w:rsid w:val="00DD254C"/>
    <w:rsid w:val="00DD3032"/>
    <w:rsid w:val="00DD3471"/>
    <w:rsid w:val="00DD35F1"/>
    <w:rsid w:val="00DD3931"/>
    <w:rsid w:val="00DD3A66"/>
    <w:rsid w:val="00DD40AE"/>
    <w:rsid w:val="00DD4319"/>
    <w:rsid w:val="00DD43DF"/>
    <w:rsid w:val="00DD4640"/>
    <w:rsid w:val="00DD4805"/>
    <w:rsid w:val="00DD498D"/>
    <w:rsid w:val="00DD4F18"/>
    <w:rsid w:val="00DD4FB2"/>
    <w:rsid w:val="00DD51C0"/>
    <w:rsid w:val="00DD556C"/>
    <w:rsid w:val="00DD5984"/>
    <w:rsid w:val="00DD5C7B"/>
    <w:rsid w:val="00DD5DB9"/>
    <w:rsid w:val="00DD5F4F"/>
    <w:rsid w:val="00DD5FB3"/>
    <w:rsid w:val="00DD6224"/>
    <w:rsid w:val="00DD6762"/>
    <w:rsid w:val="00DD6A40"/>
    <w:rsid w:val="00DD712B"/>
    <w:rsid w:val="00DD75EA"/>
    <w:rsid w:val="00DD7E81"/>
    <w:rsid w:val="00DE01CA"/>
    <w:rsid w:val="00DE03B4"/>
    <w:rsid w:val="00DE0811"/>
    <w:rsid w:val="00DE0A6B"/>
    <w:rsid w:val="00DE1247"/>
    <w:rsid w:val="00DE13C0"/>
    <w:rsid w:val="00DE15D0"/>
    <w:rsid w:val="00DE166B"/>
    <w:rsid w:val="00DE1AD6"/>
    <w:rsid w:val="00DE1B54"/>
    <w:rsid w:val="00DE1C89"/>
    <w:rsid w:val="00DE1FE2"/>
    <w:rsid w:val="00DE22FC"/>
    <w:rsid w:val="00DE2305"/>
    <w:rsid w:val="00DE251C"/>
    <w:rsid w:val="00DE2D6F"/>
    <w:rsid w:val="00DE2EC7"/>
    <w:rsid w:val="00DE2FD8"/>
    <w:rsid w:val="00DE3204"/>
    <w:rsid w:val="00DE336A"/>
    <w:rsid w:val="00DE38A4"/>
    <w:rsid w:val="00DE3A7E"/>
    <w:rsid w:val="00DE3B77"/>
    <w:rsid w:val="00DE3CBA"/>
    <w:rsid w:val="00DE3D20"/>
    <w:rsid w:val="00DE3E85"/>
    <w:rsid w:val="00DE4091"/>
    <w:rsid w:val="00DE413F"/>
    <w:rsid w:val="00DE486E"/>
    <w:rsid w:val="00DE491B"/>
    <w:rsid w:val="00DE5568"/>
    <w:rsid w:val="00DE5809"/>
    <w:rsid w:val="00DE648F"/>
    <w:rsid w:val="00DE6727"/>
    <w:rsid w:val="00DE69CF"/>
    <w:rsid w:val="00DE6C15"/>
    <w:rsid w:val="00DE7069"/>
    <w:rsid w:val="00DE71B8"/>
    <w:rsid w:val="00DF0459"/>
    <w:rsid w:val="00DF047F"/>
    <w:rsid w:val="00DF049A"/>
    <w:rsid w:val="00DF05AB"/>
    <w:rsid w:val="00DF0B6A"/>
    <w:rsid w:val="00DF0D29"/>
    <w:rsid w:val="00DF0EC4"/>
    <w:rsid w:val="00DF0EC9"/>
    <w:rsid w:val="00DF11D0"/>
    <w:rsid w:val="00DF129C"/>
    <w:rsid w:val="00DF1DC3"/>
    <w:rsid w:val="00DF20AE"/>
    <w:rsid w:val="00DF2494"/>
    <w:rsid w:val="00DF2625"/>
    <w:rsid w:val="00DF29DC"/>
    <w:rsid w:val="00DF324E"/>
    <w:rsid w:val="00DF33B1"/>
    <w:rsid w:val="00DF3B16"/>
    <w:rsid w:val="00DF407F"/>
    <w:rsid w:val="00DF413E"/>
    <w:rsid w:val="00DF419C"/>
    <w:rsid w:val="00DF4B40"/>
    <w:rsid w:val="00DF54E7"/>
    <w:rsid w:val="00DF57E5"/>
    <w:rsid w:val="00DF5A38"/>
    <w:rsid w:val="00DF6143"/>
    <w:rsid w:val="00DF641D"/>
    <w:rsid w:val="00DF6843"/>
    <w:rsid w:val="00DF6D44"/>
    <w:rsid w:val="00DF6E3D"/>
    <w:rsid w:val="00DF73F0"/>
    <w:rsid w:val="00DF7439"/>
    <w:rsid w:val="00DF7545"/>
    <w:rsid w:val="00DF75DA"/>
    <w:rsid w:val="00DF75FA"/>
    <w:rsid w:val="00DF7AC2"/>
    <w:rsid w:val="00DF7C4A"/>
    <w:rsid w:val="00E0049D"/>
    <w:rsid w:val="00E006E8"/>
    <w:rsid w:val="00E00C7E"/>
    <w:rsid w:val="00E00C83"/>
    <w:rsid w:val="00E00DA0"/>
    <w:rsid w:val="00E00E01"/>
    <w:rsid w:val="00E019FA"/>
    <w:rsid w:val="00E0207D"/>
    <w:rsid w:val="00E0223E"/>
    <w:rsid w:val="00E026B0"/>
    <w:rsid w:val="00E028F0"/>
    <w:rsid w:val="00E02A44"/>
    <w:rsid w:val="00E02B02"/>
    <w:rsid w:val="00E02D88"/>
    <w:rsid w:val="00E02DA5"/>
    <w:rsid w:val="00E02DF6"/>
    <w:rsid w:val="00E02F31"/>
    <w:rsid w:val="00E0342C"/>
    <w:rsid w:val="00E03455"/>
    <w:rsid w:val="00E03EB1"/>
    <w:rsid w:val="00E041B7"/>
    <w:rsid w:val="00E0447E"/>
    <w:rsid w:val="00E044CB"/>
    <w:rsid w:val="00E0480B"/>
    <w:rsid w:val="00E049DB"/>
    <w:rsid w:val="00E05127"/>
    <w:rsid w:val="00E05F8A"/>
    <w:rsid w:val="00E06235"/>
    <w:rsid w:val="00E06873"/>
    <w:rsid w:val="00E06D88"/>
    <w:rsid w:val="00E06E3D"/>
    <w:rsid w:val="00E06FB2"/>
    <w:rsid w:val="00E07D9B"/>
    <w:rsid w:val="00E1017E"/>
    <w:rsid w:val="00E10228"/>
    <w:rsid w:val="00E10299"/>
    <w:rsid w:val="00E10581"/>
    <w:rsid w:val="00E10DC8"/>
    <w:rsid w:val="00E10ECA"/>
    <w:rsid w:val="00E10F59"/>
    <w:rsid w:val="00E110BA"/>
    <w:rsid w:val="00E110FF"/>
    <w:rsid w:val="00E11651"/>
    <w:rsid w:val="00E117EB"/>
    <w:rsid w:val="00E12089"/>
    <w:rsid w:val="00E1221B"/>
    <w:rsid w:val="00E12389"/>
    <w:rsid w:val="00E124BF"/>
    <w:rsid w:val="00E12C89"/>
    <w:rsid w:val="00E130F3"/>
    <w:rsid w:val="00E13A2A"/>
    <w:rsid w:val="00E13E74"/>
    <w:rsid w:val="00E13F4A"/>
    <w:rsid w:val="00E141BE"/>
    <w:rsid w:val="00E146FF"/>
    <w:rsid w:val="00E14776"/>
    <w:rsid w:val="00E147B8"/>
    <w:rsid w:val="00E149C9"/>
    <w:rsid w:val="00E14CC7"/>
    <w:rsid w:val="00E14F43"/>
    <w:rsid w:val="00E14F71"/>
    <w:rsid w:val="00E14FBC"/>
    <w:rsid w:val="00E1526F"/>
    <w:rsid w:val="00E155F6"/>
    <w:rsid w:val="00E15A62"/>
    <w:rsid w:val="00E15A63"/>
    <w:rsid w:val="00E15A81"/>
    <w:rsid w:val="00E15C3A"/>
    <w:rsid w:val="00E15D70"/>
    <w:rsid w:val="00E15E57"/>
    <w:rsid w:val="00E15EC7"/>
    <w:rsid w:val="00E16168"/>
    <w:rsid w:val="00E1617A"/>
    <w:rsid w:val="00E16215"/>
    <w:rsid w:val="00E1627C"/>
    <w:rsid w:val="00E1646F"/>
    <w:rsid w:val="00E16656"/>
    <w:rsid w:val="00E16D58"/>
    <w:rsid w:val="00E16EB5"/>
    <w:rsid w:val="00E16F35"/>
    <w:rsid w:val="00E17442"/>
    <w:rsid w:val="00E17610"/>
    <w:rsid w:val="00E1768E"/>
    <w:rsid w:val="00E178D1"/>
    <w:rsid w:val="00E17C54"/>
    <w:rsid w:val="00E17D31"/>
    <w:rsid w:val="00E17DE8"/>
    <w:rsid w:val="00E20160"/>
    <w:rsid w:val="00E20251"/>
    <w:rsid w:val="00E2030F"/>
    <w:rsid w:val="00E20598"/>
    <w:rsid w:val="00E20671"/>
    <w:rsid w:val="00E20A76"/>
    <w:rsid w:val="00E20AAA"/>
    <w:rsid w:val="00E20C1B"/>
    <w:rsid w:val="00E20D1B"/>
    <w:rsid w:val="00E20F63"/>
    <w:rsid w:val="00E20F6E"/>
    <w:rsid w:val="00E213A0"/>
    <w:rsid w:val="00E217CD"/>
    <w:rsid w:val="00E21B37"/>
    <w:rsid w:val="00E21E57"/>
    <w:rsid w:val="00E2219C"/>
    <w:rsid w:val="00E225D3"/>
    <w:rsid w:val="00E2273B"/>
    <w:rsid w:val="00E22B71"/>
    <w:rsid w:val="00E22D8C"/>
    <w:rsid w:val="00E22F9B"/>
    <w:rsid w:val="00E2316C"/>
    <w:rsid w:val="00E238C2"/>
    <w:rsid w:val="00E23D6B"/>
    <w:rsid w:val="00E23F1C"/>
    <w:rsid w:val="00E241D9"/>
    <w:rsid w:val="00E24513"/>
    <w:rsid w:val="00E2476F"/>
    <w:rsid w:val="00E24CDE"/>
    <w:rsid w:val="00E24DEB"/>
    <w:rsid w:val="00E24DF1"/>
    <w:rsid w:val="00E24F2B"/>
    <w:rsid w:val="00E251C7"/>
    <w:rsid w:val="00E25598"/>
    <w:rsid w:val="00E25FE6"/>
    <w:rsid w:val="00E263EA"/>
    <w:rsid w:val="00E2677E"/>
    <w:rsid w:val="00E2685C"/>
    <w:rsid w:val="00E26CAC"/>
    <w:rsid w:val="00E26F9C"/>
    <w:rsid w:val="00E270F2"/>
    <w:rsid w:val="00E2736E"/>
    <w:rsid w:val="00E2737B"/>
    <w:rsid w:val="00E300DF"/>
    <w:rsid w:val="00E30ABF"/>
    <w:rsid w:val="00E30F00"/>
    <w:rsid w:val="00E316D2"/>
    <w:rsid w:val="00E31A57"/>
    <w:rsid w:val="00E31A66"/>
    <w:rsid w:val="00E31C2E"/>
    <w:rsid w:val="00E321DD"/>
    <w:rsid w:val="00E3248F"/>
    <w:rsid w:val="00E3266C"/>
    <w:rsid w:val="00E32F91"/>
    <w:rsid w:val="00E33887"/>
    <w:rsid w:val="00E33980"/>
    <w:rsid w:val="00E34380"/>
    <w:rsid w:val="00E343C0"/>
    <w:rsid w:val="00E343E1"/>
    <w:rsid w:val="00E34722"/>
    <w:rsid w:val="00E351C4"/>
    <w:rsid w:val="00E3547D"/>
    <w:rsid w:val="00E35AC8"/>
    <w:rsid w:val="00E35B4C"/>
    <w:rsid w:val="00E35B57"/>
    <w:rsid w:val="00E35DF9"/>
    <w:rsid w:val="00E36009"/>
    <w:rsid w:val="00E3637D"/>
    <w:rsid w:val="00E36C26"/>
    <w:rsid w:val="00E36ED6"/>
    <w:rsid w:val="00E373DB"/>
    <w:rsid w:val="00E374F2"/>
    <w:rsid w:val="00E37CED"/>
    <w:rsid w:val="00E37E1F"/>
    <w:rsid w:val="00E408BF"/>
    <w:rsid w:val="00E40A40"/>
    <w:rsid w:val="00E41884"/>
    <w:rsid w:val="00E4222B"/>
    <w:rsid w:val="00E42235"/>
    <w:rsid w:val="00E42596"/>
    <w:rsid w:val="00E42A0D"/>
    <w:rsid w:val="00E42F8D"/>
    <w:rsid w:val="00E43093"/>
    <w:rsid w:val="00E4321A"/>
    <w:rsid w:val="00E438F8"/>
    <w:rsid w:val="00E4390F"/>
    <w:rsid w:val="00E43998"/>
    <w:rsid w:val="00E44298"/>
    <w:rsid w:val="00E442A2"/>
    <w:rsid w:val="00E445A7"/>
    <w:rsid w:val="00E4493C"/>
    <w:rsid w:val="00E4496B"/>
    <w:rsid w:val="00E44A24"/>
    <w:rsid w:val="00E44FD4"/>
    <w:rsid w:val="00E45029"/>
    <w:rsid w:val="00E45596"/>
    <w:rsid w:val="00E457D6"/>
    <w:rsid w:val="00E45B4D"/>
    <w:rsid w:val="00E45CE4"/>
    <w:rsid w:val="00E45D6F"/>
    <w:rsid w:val="00E45E69"/>
    <w:rsid w:val="00E45F21"/>
    <w:rsid w:val="00E46236"/>
    <w:rsid w:val="00E46301"/>
    <w:rsid w:val="00E464CB"/>
    <w:rsid w:val="00E46801"/>
    <w:rsid w:val="00E46C55"/>
    <w:rsid w:val="00E46D5E"/>
    <w:rsid w:val="00E46F1F"/>
    <w:rsid w:val="00E47206"/>
    <w:rsid w:val="00E47D5C"/>
    <w:rsid w:val="00E51499"/>
    <w:rsid w:val="00E5156D"/>
    <w:rsid w:val="00E516DC"/>
    <w:rsid w:val="00E517B9"/>
    <w:rsid w:val="00E5184D"/>
    <w:rsid w:val="00E51CE1"/>
    <w:rsid w:val="00E51EA3"/>
    <w:rsid w:val="00E52682"/>
    <w:rsid w:val="00E52741"/>
    <w:rsid w:val="00E5307A"/>
    <w:rsid w:val="00E5360E"/>
    <w:rsid w:val="00E538E4"/>
    <w:rsid w:val="00E53A21"/>
    <w:rsid w:val="00E5447F"/>
    <w:rsid w:val="00E544F5"/>
    <w:rsid w:val="00E546F1"/>
    <w:rsid w:val="00E5491F"/>
    <w:rsid w:val="00E549DA"/>
    <w:rsid w:val="00E54C5D"/>
    <w:rsid w:val="00E5530C"/>
    <w:rsid w:val="00E5548A"/>
    <w:rsid w:val="00E559C7"/>
    <w:rsid w:val="00E562A0"/>
    <w:rsid w:val="00E56FBA"/>
    <w:rsid w:val="00E576F7"/>
    <w:rsid w:val="00E57B19"/>
    <w:rsid w:val="00E607EF"/>
    <w:rsid w:val="00E60B25"/>
    <w:rsid w:val="00E60BCE"/>
    <w:rsid w:val="00E60CA2"/>
    <w:rsid w:val="00E60E1B"/>
    <w:rsid w:val="00E60F5C"/>
    <w:rsid w:val="00E612EF"/>
    <w:rsid w:val="00E61841"/>
    <w:rsid w:val="00E61EE7"/>
    <w:rsid w:val="00E62356"/>
    <w:rsid w:val="00E62689"/>
    <w:rsid w:val="00E6280B"/>
    <w:rsid w:val="00E62BFF"/>
    <w:rsid w:val="00E630D8"/>
    <w:rsid w:val="00E63175"/>
    <w:rsid w:val="00E632D0"/>
    <w:rsid w:val="00E632FD"/>
    <w:rsid w:val="00E634C1"/>
    <w:rsid w:val="00E63EF7"/>
    <w:rsid w:val="00E64086"/>
    <w:rsid w:val="00E642EC"/>
    <w:rsid w:val="00E64A10"/>
    <w:rsid w:val="00E6549D"/>
    <w:rsid w:val="00E65E36"/>
    <w:rsid w:val="00E66124"/>
    <w:rsid w:val="00E663C6"/>
    <w:rsid w:val="00E668C4"/>
    <w:rsid w:val="00E67586"/>
    <w:rsid w:val="00E6767A"/>
    <w:rsid w:val="00E676AB"/>
    <w:rsid w:val="00E677DF"/>
    <w:rsid w:val="00E678FE"/>
    <w:rsid w:val="00E7029F"/>
    <w:rsid w:val="00E70532"/>
    <w:rsid w:val="00E706FC"/>
    <w:rsid w:val="00E708CF"/>
    <w:rsid w:val="00E70967"/>
    <w:rsid w:val="00E70CAE"/>
    <w:rsid w:val="00E70E4D"/>
    <w:rsid w:val="00E714BE"/>
    <w:rsid w:val="00E71681"/>
    <w:rsid w:val="00E717C6"/>
    <w:rsid w:val="00E71D3B"/>
    <w:rsid w:val="00E71D4F"/>
    <w:rsid w:val="00E72187"/>
    <w:rsid w:val="00E72390"/>
    <w:rsid w:val="00E7239A"/>
    <w:rsid w:val="00E72483"/>
    <w:rsid w:val="00E7275E"/>
    <w:rsid w:val="00E72BEE"/>
    <w:rsid w:val="00E72F40"/>
    <w:rsid w:val="00E73011"/>
    <w:rsid w:val="00E73097"/>
    <w:rsid w:val="00E7343A"/>
    <w:rsid w:val="00E735DF"/>
    <w:rsid w:val="00E736DD"/>
    <w:rsid w:val="00E7384F"/>
    <w:rsid w:val="00E7386B"/>
    <w:rsid w:val="00E7386D"/>
    <w:rsid w:val="00E7393B"/>
    <w:rsid w:val="00E73B53"/>
    <w:rsid w:val="00E73F4A"/>
    <w:rsid w:val="00E73FD8"/>
    <w:rsid w:val="00E74090"/>
    <w:rsid w:val="00E74441"/>
    <w:rsid w:val="00E7459B"/>
    <w:rsid w:val="00E74B37"/>
    <w:rsid w:val="00E74C52"/>
    <w:rsid w:val="00E74E22"/>
    <w:rsid w:val="00E74E45"/>
    <w:rsid w:val="00E75193"/>
    <w:rsid w:val="00E75199"/>
    <w:rsid w:val="00E75653"/>
    <w:rsid w:val="00E757E5"/>
    <w:rsid w:val="00E75B25"/>
    <w:rsid w:val="00E75B63"/>
    <w:rsid w:val="00E75D06"/>
    <w:rsid w:val="00E75E1A"/>
    <w:rsid w:val="00E7612C"/>
    <w:rsid w:val="00E76FB1"/>
    <w:rsid w:val="00E77B11"/>
    <w:rsid w:val="00E77CC8"/>
    <w:rsid w:val="00E77DF3"/>
    <w:rsid w:val="00E8010A"/>
    <w:rsid w:val="00E801B4"/>
    <w:rsid w:val="00E8034A"/>
    <w:rsid w:val="00E804A7"/>
    <w:rsid w:val="00E804E6"/>
    <w:rsid w:val="00E80675"/>
    <w:rsid w:val="00E80AB0"/>
    <w:rsid w:val="00E8106C"/>
    <w:rsid w:val="00E815B4"/>
    <w:rsid w:val="00E81885"/>
    <w:rsid w:val="00E819F6"/>
    <w:rsid w:val="00E81D7E"/>
    <w:rsid w:val="00E81DA3"/>
    <w:rsid w:val="00E81EE2"/>
    <w:rsid w:val="00E82422"/>
    <w:rsid w:val="00E825E6"/>
    <w:rsid w:val="00E82947"/>
    <w:rsid w:val="00E82DEA"/>
    <w:rsid w:val="00E82E61"/>
    <w:rsid w:val="00E83549"/>
    <w:rsid w:val="00E83682"/>
    <w:rsid w:val="00E83792"/>
    <w:rsid w:val="00E83BDF"/>
    <w:rsid w:val="00E83EF9"/>
    <w:rsid w:val="00E8433F"/>
    <w:rsid w:val="00E845A0"/>
    <w:rsid w:val="00E8474D"/>
    <w:rsid w:val="00E84772"/>
    <w:rsid w:val="00E84774"/>
    <w:rsid w:val="00E848F6"/>
    <w:rsid w:val="00E84EBB"/>
    <w:rsid w:val="00E8511F"/>
    <w:rsid w:val="00E85220"/>
    <w:rsid w:val="00E85452"/>
    <w:rsid w:val="00E855BA"/>
    <w:rsid w:val="00E8579E"/>
    <w:rsid w:val="00E8595E"/>
    <w:rsid w:val="00E85A1F"/>
    <w:rsid w:val="00E85B94"/>
    <w:rsid w:val="00E85E55"/>
    <w:rsid w:val="00E85F91"/>
    <w:rsid w:val="00E867A8"/>
    <w:rsid w:val="00E86C6E"/>
    <w:rsid w:val="00E86DA2"/>
    <w:rsid w:val="00E8727A"/>
    <w:rsid w:val="00E878A9"/>
    <w:rsid w:val="00E879A7"/>
    <w:rsid w:val="00E87D4C"/>
    <w:rsid w:val="00E9004C"/>
    <w:rsid w:val="00E9018E"/>
    <w:rsid w:val="00E9036C"/>
    <w:rsid w:val="00E905BD"/>
    <w:rsid w:val="00E90842"/>
    <w:rsid w:val="00E90CF1"/>
    <w:rsid w:val="00E910F9"/>
    <w:rsid w:val="00E9155D"/>
    <w:rsid w:val="00E92048"/>
    <w:rsid w:val="00E9206B"/>
    <w:rsid w:val="00E926BF"/>
    <w:rsid w:val="00E92789"/>
    <w:rsid w:val="00E92878"/>
    <w:rsid w:val="00E92CB6"/>
    <w:rsid w:val="00E92E32"/>
    <w:rsid w:val="00E93062"/>
    <w:rsid w:val="00E932C1"/>
    <w:rsid w:val="00E9348F"/>
    <w:rsid w:val="00E936EB"/>
    <w:rsid w:val="00E93F64"/>
    <w:rsid w:val="00E93F8A"/>
    <w:rsid w:val="00E93F9E"/>
    <w:rsid w:val="00E942E5"/>
    <w:rsid w:val="00E94582"/>
    <w:rsid w:val="00E9461E"/>
    <w:rsid w:val="00E947C8"/>
    <w:rsid w:val="00E94A6C"/>
    <w:rsid w:val="00E94AC3"/>
    <w:rsid w:val="00E94BF6"/>
    <w:rsid w:val="00E952E6"/>
    <w:rsid w:val="00E9547C"/>
    <w:rsid w:val="00E95AC5"/>
    <w:rsid w:val="00E96482"/>
    <w:rsid w:val="00E96670"/>
    <w:rsid w:val="00E96719"/>
    <w:rsid w:val="00E96798"/>
    <w:rsid w:val="00E9698B"/>
    <w:rsid w:val="00E96C67"/>
    <w:rsid w:val="00E9736F"/>
    <w:rsid w:val="00E9738A"/>
    <w:rsid w:val="00E97511"/>
    <w:rsid w:val="00E97E34"/>
    <w:rsid w:val="00E97F77"/>
    <w:rsid w:val="00E97FE4"/>
    <w:rsid w:val="00EA01D0"/>
    <w:rsid w:val="00EA0384"/>
    <w:rsid w:val="00EA0726"/>
    <w:rsid w:val="00EA075D"/>
    <w:rsid w:val="00EA0C88"/>
    <w:rsid w:val="00EA0CC4"/>
    <w:rsid w:val="00EA0D46"/>
    <w:rsid w:val="00EA10AD"/>
    <w:rsid w:val="00EA1697"/>
    <w:rsid w:val="00EA1763"/>
    <w:rsid w:val="00EA1B8A"/>
    <w:rsid w:val="00EA1F80"/>
    <w:rsid w:val="00EA1FE8"/>
    <w:rsid w:val="00EA26A1"/>
    <w:rsid w:val="00EA26B1"/>
    <w:rsid w:val="00EA2C78"/>
    <w:rsid w:val="00EA31ED"/>
    <w:rsid w:val="00EA35A0"/>
    <w:rsid w:val="00EA381E"/>
    <w:rsid w:val="00EA3D39"/>
    <w:rsid w:val="00EA4004"/>
    <w:rsid w:val="00EA40DB"/>
    <w:rsid w:val="00EA4CB4"/>
    <w:rsid w:val="00EA4D17"/>
    <w:rsid w:val="00EA4F0E"/>
    <w:rsid w:val="00EA4FCD"/>
    <w:rsid w:val="00EA512F"/>
    <w:rsid w:val="00EA52CF"/>
    <w:rsid w:val="00EA530E"/>
    <w:rsid w:val="00EA5734"/>
    <w:rsid w:val="00EA5CD8"/>
    <w:rsid w:val="00EA6929"/>
    <w:rsid w:val="00EA7021"/>
    <w:rsid w:val="00EA70DD"/>
    <w:rsid w:val="00EA70E0"/>
    <w:rsid w:val="00EA7277"/>
    <w:rsid w:val="00EA77C1"/>
    <w:rsid w:val="00EA78B4"/>
    <w:rsid w:val="00EA7990"/>
    <w:rsid w:val="00EA7AB1"/>
    <w:rsid w:val="00EA7D52"/>
    <w:rsid w:val="00EB0083"/>
    <w:rsid w:val="00EB03FF"/>
    <w:rsid w:val="00EB0516"/>
    <w:rsid w:val="00EB060B"/>
    <w:rsid w:val="00EB09F6"/>
    <w:rsid w:val="00EB0A28"/>
    <w:rsid w:val="00EB0C9A"/>
    <w:rsid w:val="00EB12E3"/>
    <w:rsid w:val="00EB148A"/>
    <w:rsid w:val="00EB203D"/>
    <w:rsid w:val="00EB221B"/>
    <w:rsid w:val="00EB256B"/>
    <w:rsid w:val="00EB35C8"/>
    <w:rsid w:val="00EB3AB1"/>
    <w:rsid w:val="00EB3EC5"/>
    <w:rsid w:val="00EB40D7"/>
    <w:rsid w:val="00EB433F"/>
    <w:rsid w:val="00EB48DC"/>
    <w:rsid w:val="00EB48F4"/>
    <w:rsid w:val="00EB4E7E"/>
    <w:rsid w:val="00EB5692"/>
    <w:rsid w:val="00EB588A"/>
    <w:rsid w:val="00EB59BA"/>
    <w:rsid w:val="00EB5AB4"/>
    <w:rsid w:val="00EB5AEE"/>
    <w:rsid w:val="00EB6029"/>
    <w:rsid w:val="00EB62D2"/>
    <w:rsid w:val="00EB679D"/>
    <w:rsid w:val="00EB72EC"/>
    <w:rsid w:val="00EB7471"/>
    <w:rsid w:val="00EB74BF"/>
    <w:rsid w:val="00EB7550"/>
    <w:rsid w:val="00EB7870"/>
    <w:rsid w:val="00EB78BA"/>
    <w:rsid w:val="00EB7AB3"/>
    <w:rsid w:val="00EC086C"/>
    <w:rsid w:val="00EC09CD"/>
    <w:rsid w:val="00EC1377"/>
    <w:rsid w:val="00EC18D9"/>
    <w:rsid w:val="00EC1BF4"/>
    <w:rsid w:val="00EC1F68"/>
    <w:rsid w:val="00EC224F"/>
    <w:rsid w:val="00EC243A"/>
    <w:rsid w:val="00EC251E"/>
    <w:rsid w:val="00EC2608"/>
    <w:rsid w:val="00EC28F5"/>
    <w:rsid w:val="00EC291C"/>
    <w:rsid w:val="00EC2F16"/>
    <w:rsid w:val="00EC33C1"/>
    <w:rsid w:val="00EC3565"/>
    <w:rsid w:val="00EC35C0"/>
    <w:rsid w:val="00EC3CB2"/>
    <w:rsid w:val="00EC3DF3"/>
    <w:rsid w:val="00EC3EB0"/>
    <w:rsid w:val="00EC41CA"/>
    <w:rsid w:val="00EC44CE"/>
    <w:rsid w:val="00EC4504"/>
    <w:rsid w:val="00EC47CA"/>
    <w:rsid w:val="00EC4BF7"/>
    <w:rsid w:val="00EC4D17"/>
    <w:rsid w:val="00EC4F0A"/>
    <w:rsid w:val="00EC5170"/>
    <w:rsid w:val="00EC5173"/>
    <w:rsid w:val="00EC5421"/>
    <w:rsid w:val="00EC5621"/>
    <w:rsid w:val="00EC5AB3"/>
    <w:rsid w:val="00EC615B"/>
    <w:rsid w:val="00EC69BF"/>
    <w:rsid w:val="00EC6E03"/>
    <w:rsid w:val="00EC702F"/>
    <w:rsid w:val="00EC73E8"/>
    <w:rsid w:val="00EC7487"/>
    <w:rsid w:val="00EC762A"/>
    <w:rsid w:val="00EC7AEF"/>
    <w:rsid w:val="00EC7C32"/>
    <w:rsid w:val="00EC7C55"/>
    <w:rsid w:val="00EC7D7F"/>
    <w:rsid w:val="00EC7E7C"/>
    <w:rsid w:val="00EC7FB9"/>
    <w:rsid w:val="00ED0053"/>
    <w:rsid w:val="00ED00BB"/>
    <w:rsid w:val="00ED04EE"/>
    <w:rsid w:val="00ED04F6"/>
    <w:rsid w:val="00ED063E"/>
    <w:rsid w:val="00ED0BFB"/>
    <w:rsid w:val="00ED0C65"/>
    <w:rsid w:val="00ED0F01"/>
    <w:rsid w:val="00ED1572"/>
    <w:rsid w:val="00ED17CE"/>
    <w:rsid w:val="00ED1922"/>
    <w:rsid w:val="00ED1CAC"/>
    <w:rsid w:val="00ED22BF"/>
    <w:rsid w:val="00ED232A"/>
    <w:rsid w:val="00ED2592"/>
    <w:rsid w:val="00ED2594"/>
    <w:rsid w:val="00ED25A8"/>
    <w:rsid w:val="00ED2670"/>
    <w:rsid w:val="00ED27EC"/>
    <w:rsid w:val="00ED2A07"/>
    <w:rsid w:val="00ED2B21"/>
    <w:rsid w:val="00ED2DE9"/>
    <w:rsid w:val="00ED2E57"/>
    <w:rsid w:val="00ED3737"/>
    <w:rsid w:val="00ED38F4"/>
    <w:rsid w:val="00ED3931"/>
    <w:rsid w:val="00ED407F"/>
    <w:rsid w:val="00ED4082"/>
    <w:rsid w:val="00ED440B"/>
    <w:rsid w:val="00ED45C2"/>
    <w:rsid w:val="00ED4891"/>
    <w:rsid w:val="00ED4EF8"/>
    <w:rsid w:val="00ED4F47"/>
    <w:rsid w:val="00ED5CF9"/>
    <w:rsid w:val="00ED5E21"/>
    <w:rsid w:val="00ED63D0"/>
    <w:rsid w:val="00ED6853"/>
    <w:rsid w:val="00ED6CC2"/>
    <w:rsid w:val="00ED6D13"/>
    <w:rsid w:val="00ED6FC4"/>
    <w:rsid w:val="00ED7100"/>
    <w:rsid w:val="00ED7175"/>
    <w:rsid w:val="00ED72A6"/>
    <w:rsid w:val="00ED72ED"/>
    <w:rsid w:val="00ED736B"/>
    <w:rsid w:val="00ED7610"/>
    <w:rsid w:val="00ED7909"/>
    <w:rsid w:val="00ED79B8"/>
    <w:rsid w:val="00ED79C4"/>
    <w:rsid w:val="00ED7BE9"/>
    <w:rsid w:val="00EE024E"/>
    <w:rsid w:val="00EE037A"/>
    <w:rsid w:val="00EE0686"/>
    <w:rsid w:val="00EE08C9"/>
    <w:rsid w:val="00EE1184"/>
    <w:rsid w:val="00EE141D"/>
    <w:rsid w:val="00EE1923"/>
    <w:rsid w:val="00EE1A31"/>
    <w:rsid w:val="00EE1E42"/>
    <w:rsid w:val="00EE221D"/>
    <w:rsid w:val="00EE25A3"/>
    <w:rsid w:val="00EE2939"/>
    <w:rsid w:val="00EE2ADB"/>
    <w:rsid w:val="00EE2BEF"/>
    <w:rsid w:val="00EE2D8C"/>
    <w:rsid w:val="00EE2E40"/>
    <w:rsid w:val="00EE343D"/>
    <w:rsid w:val="00EE371E"/>
    <w:rsid w:val="00EE373A"/>
    <w:rsid w:val="00EE3938"/>
    <w:rsid w:val="00EE3DAE"/>
    <w:rsid w:val="00EE3EF5"/>
    <w:rsid w:val="00EE41E4"/>
    <w:rsid w:val="00EE49EA"/>
    <w:rsid w:val="00EE4A41"/>
    <w:rsid w:val="00EE4CC2"/>
    <w:rsid w:val="00EE4D4C"/>
    <w:rsid w:val="00EE5AB9"/>
    <w:rsid w:val="00EE5B56"/>
    <w:rsid w:val="00EE61E0"/>
    <w:rsid w:val="00EE6331"/>
    <w:rsid w:val="00EE6620"/>
    <w:rsid w:val="00EE6663"/>
    <w:rsid w:val="00EE6A74"/>
    <w:rsid w:val="00EE6EF2"/>
    <w:rsid w:val="00EE6FBA"/>
    <w:rsid w:val="00EE722B"/>
    <w:rsid w:val="00EE725E"/>
    <w:rsid w:val="00EE73ED"/>
    <w:rsid w:val="00EE7CAB"/>
    <w:rsid w:val="00EE7F10"/>
    <w:rsid w:val="00EF0360"/>
    <w:rsid w:val="00EF05D4"/>
    <w:rsid w:val="00EF0B6E"/>
    <w:rsid w:val="00EF0C71"/>
    <w:rsid w:val="00EF1448"/>
    <w:rsid w:val="00EF151D"/>
    <w:rsid w:val="00EF1F9B"/>
    <w:rsid w:val="00EF205A"/>
    <w:rsid w:val="00EF227C"/>
    <w:rsid w:val="00EF23E2"/>
    <w:rsid w:val="00EF245A"/>
    <w:rsid w:val="00EF2F40"/>
    <w:rsid w:val="00EF3264"/>
    <w:rsid w:val="00EF3380"/>
    <w:rsid w:val="00EF358C"/>
    <w:rsid w:val="00EF3906"/>
    <w:rsid w:val="00EF3A36"/>
    <w:rsid w:val="00EF4000"/>
    <w:rsid w:val="00EF429F"/>
    <w:rsid w:val="00EF45A7"/>
    <w:rsid w:val="00EF49F5"/>
    <w:rsid w:val="00EF4A76"/>
    <w:rsid w:val="00EF4A81"/>
    <w:rsid w:val="00EF4CDF"/>
    <w:rsid w:val="00EF4FA8"/>
    <w:rsid w:val="00EF50CB"/>
    <w:rsid w:val="00EF5C9B"/>
    <w:rsid w:val="00EF5CD1"/>
    <w:rsid w:val="00EF6253"/>
    <w:rsid w:val="00EF6C8E"/>
    <w:rsid w:val="00EF6D1D"/>
    <w:rsid w:val="00EF700D"/>
    <w:rsid w:val="00EF7330"/>
    <w:rsid w:val="00EF79B2"/>
    <w:rsid w:val="00EF7FDA"/>
    <w:rsid w:val="00F000E5"/>
    <w:rsid w:val="00F008F0"/>
    <w:rsid w:val="00F00FD6"/>
    <w:rsid w:val="00F01333"/>
    <w:rsid w:val="00F016B9"/>
    <w:rsid w:val="00F01CB0"/>
    <w:rsid w:val="00F01DFD"/>
    <w:rsid w:val="00F01FD9"/>
    <w:rsid w:val="00F02392"/>
    <w:rsid w:val="00F027F6"/>
    <w:rsid w:val="00F02EC8"/>
    <w:rsid w:val="00F02F98"/>
    <w:rsid w:val="00F02FB1"/>
    <w:rsid w:val="00F033C3"/>
    <w:rsid w:val="00F033F1"/>
    <w:rsid w:val="00F034C2"/>
    <w:rsid w:val="00F036EE"/>
    <w:rsid w:val="00F03E65"/>
    <w:rsid w:val="00F04074"/>
    <w:rsid w:val="00F04288"/>
    <w:rsid w:val="00F043EC"/>
    <w:rsid w:val="00F0444F"/>
    <w:rsid w:val="00F04450"/>
    <w:rsid w:val="00F04494"/>
    <w:rsid w:val="00F046F6"/>
    <w:rsid w:val="00F04AB2"/>
    <w:rsid w:val="00F04AC8"/>
    <w:rsid w:val="00F04BA8"/>
    <w:rsid w:val="00F051BC"/>
    <w:rsid w:val="00F05395"/>
    <w:rsid w:val="00F05C86"/>
    <w:rsid w:val="00F065C4"/>
    <w:rsid w:val="00F0689C"/>
    <w:rsid w:val="00F06DE8"/>
    <w:rsid w:val="00F06EA3"/>
    <w:rsid w:val="00F06FAD"/>
    <w:rsid w:val="00F07093"/>
    <w:rsid w:val="00F0754F"/>
    <w:rsid w:val="00F07E94"/>
    <w:rsid w:val="00F10484"/>
    <w:rsid w:val="00F10BCD"/>
    <w:rsid w:val="00F10C40"/>
    <w:rsid w:val="00F113CB"/>
    <w:rsid w:val="00F114A3"/>
    <w:rsid w:val="00F11D2A"/>
    <w:rsid w:val="00F11DA6"/>
    <w:rsid w:val="00F11DD5"/>
    <w:rsid w:val="00F12415"/>
    <w:rsid w:val="00F12548"/>
    <w:rsid w:val="00F12DD6"/>
    <w:rsid w:val="00F13425"/>
    <w:rsid w:val="00F13ACE"/>
    <w:rsid w:val="00F13CA4"/>
    <w:rsid w:val="00F142B7"/>
    <w:rsid w:val="00F1451D"/>
    <w:rsid w:val="00F145A8"/>
    <w:rsid w:val="00F149C4"/>
    <w:rsid w:val="00F15233"/>
    <w:rsid w:val="00F1533E"/>
    <w:rsid w:val="00F15340"/>
    <w:rsid w:val="00F153BB"/>
    <w:rsid w:val="00F15AD1"/>
    <w:rsid w:val="00F15C22"/>
    <w:rsid w:val="00F16006"/>
    <w:rsid w:val="00F160A5"/>
    <w:rsid w:val="00F16357"/>
    <w:rsid w:val="00F16413"/>
    <w:rsid w:val="00F16568"/>
    <w:rsid w:val="00F169AE"/>
    <w:rsid w:val="00F16C67"/>
    <w:rsid w:val="00F16F38"/>
    <w:rsid w:val="00F17038"/>
    <w:rsid w:val="00F17112"/>
    <w:rsid w:val="00F176C1"/>
    <w:rsid w:val="00F1776A"/>
    <w:rsid w:val="00F17827"/>
    <w:rsid w:val="00F17837"/>
    <w:rsid w:val="00F17C08"/>
    <w:rsid w:val="00F2082A"/>
    <w:rsid w:val="00F20A8F"/>
    <w:rsid w:val="00F20C99"/>
    <w:rsid w:val="00F20F6A"/>
    <w:rsid w:val="00F21274"/>
    <w:rsid w:val="00F212E6"/>
    <w:rsid w:val="00F212F4"/>
    <w:rsid w:val="00F2137F"/>
    <w:rsid w:val="00F213AC"/>
    <w:rsid w:val="00F2174F"/>
    <w:rsid w:val="00F21D4F"/>
    <w:rsid w:val="00F21DA9"/>
    <w:rsid w:val="00F21DBF"/>
    <w:rsid w:val="00F21EF2"/>
    <w:rsid w:val="00F21F13"/>
    <w:rsid w:val="00F2209A"/>
    <w:rsid w:val="00F2236C"/>
    <w:rsid w:val="00F227EF"/>
    <w:rsid w:val="00F229EB"/>
    <w:rsid w:val="00F22D65"/>
    <w:rsid w:val="00F232BB"/>
    <w:rsid w:val="00F232CF"/>
    <w:rsid w:val="00F23402"/>
    <w:rsid w:val="00F23B4D"/>
    <w:rsid w:val="00F23D54"/>
    <w:rsid w:val="00F23FF6"/>
    <w:rsid w:val="00F24442"/>
    <w:rsid w:val="00F244E4"/>
    <w:rsid w:val="00F24DDC"/>
    <w:rsid w:val="00F24E05"/>
    <w:rsid w:val="00F25255"/>
    <w:rsid w:val="00F25322"/>
    <w:rsid w:val="00F2542B"/>
    <w:rsid w:val="00F255B1"/>
    <w:rsid w:val="00F257C2"/>
    <w:rsid w:val="00F25B59"/>
    <w:rsid w:val="00F26171"/>
    <w:rsid w:val="00F2617C"/>
    <w:rsid w:val="00F2637D"/>
    <w:rsid w:val="00F2638F"/>
    <w:rsid w:val="00F265FD"/>
    <w:rsid w:val="00F268CD"/>
    <w:rsid w:val="00F269C1"/>
    <w:rsid w:val="00F26B01"/>
    <w:rsid w:val="00F26F17"/>
    <w:rsid w:val="00F270D0"/>
    <w:rsid w:val="00F2732C"/>
    <w:rsid w:val="00F27724"/>
    <w:rsid w:val="00F278AF"/>
    <w:rsid w:val="00F27B43"/>
    <w:rsid w:val="00F27C65"/>
    <w:rsid w:val="00F27CDC"/>
    <w:rsid w:val="00F308C9"/>
    <w:rsid w:val="00F3093B"/>
    <w:rsid w:val="00F309EE"/>
    <w:rsid w:val="00F30C47"/>
    <w:rsid w:val="00F311CD"/>
    <w:rsid w:val="00F3129F"/>
    <w:rsid w:val="00F316BF"/>
    <w:rsid w:val="00F31CC2"/>
    <w:rsid w:val="00F31D4C"/>
    <w:rsid w:val="00F320AE"/>
    <w:rsid w:val="00F32128"/>
    <w:rsid w:val="00F32460"/>
    <w:rsid w:val="00F32571"/>
    <w:rsid w:val="00F32746"/>
    <w:rsid w:val="00F32C83"/>
    <w:rsid w:val="00F32CF9"/>
    <w:rsid w:val="00F3313A"/>
    <w:rsid w:val="00F331ED"/>
    <w:rsid w:val="00F33242"/>
    <w:rsid w:val="00F333ED"/>
    <w:rsid w:val="00F338E8"/>
    <w:rsid w:val="00F33A06"/>
    <w:rsid w:val="00F3485E"/>
    <w:rsid w:val="00F34877"/>
    <w:rsid w:val="00F34CAB"/>
    <w:rsid w:val="00F34CC2"/>
    <w:rsid w:val="00F35606"/>
    <w:rsid w:val="00F359A0"/>
    <w:rsid w:val="00F35C86"/>
    <w:rsid w:val="00F35EF3"/>
    <w:rsid w:val="00F3628F"/>
    <w:rsid w:val="00F362CB"/>
    <w:rsid w:val="00F364EA"/>
    <w:rsid w:val="00F3657A"/>
    <w:rsid w:val="00F365AD"/>
    <w:rsid w:val="00F36B96"/>
    <w:rsid w:val="00F37401"/>
    <w:rsid w:val="00F37405"/>
    <w:rsid w:val="00F3786E"/>
    <w:rsid w:val="00F37F67"/>
    <w:rsid w:val="00F40779"/>
    <w:rsid w:val="00F407F9"/>
    <w:rsid w:val="00F40996"/>
    <w:rsid w:val="00F40C38"/>
    <w:rsid w:val="00F40E85"/>
    <w:rsid w:val="00F4109A"/>
    <w:rsid w:val="00F410BF"/>
    <w:rsid w:val="00F41612"/>
    <w:rsid w:val="00F4172C"/>
    <w:rsid w:val="00F41F6F"/>
    <w:rsid w:val="00F424FE"/>
    <w:rsid w:val="00F4263B"/>
    <w:rsid w:val="00F42B15"/>
    <w:rsid w:val="00F42B3C"/>
    <w:rsid w:val="00F42D1D"/>
    <w:rsid w:val="00F4303A"/>
    <w:rsid w:val="00F4380C"/>
    <w:rsid w:val="00F439CC"/>
    <w:rsid w:val="00F43EE1"/>
    <w:rsid w:val="00F44003"/>
    <w:rsid w:val="00F4472C"/>
    <w:rsid w:val="00F449F8"/>
    <w:rsid w:val="00F44CA3"/>
    <w:rsid w:val="00F4531A"/>
    <w:rsid w:val="00F45331"/>
    <w:rsid w:val="00F45B34"/>
    <w:rsid w:val="00F45C7B"/>
    <w:rsid w:val="00F460CE"/>
    <w:rsid w:val="00F46806"/>
    <w:rsid w:val="00F46876"/>
    <w:rsid w:val="00F46CAB"/>
    <w:rsid w:val="00F46E54"/>
    <w:rsid w:val="00F46F91"/>
    <w:rsid w:val="00F47496"/>
    <w:rsid w:val="00F4757C"/>
    <w:rsid w:val="00F478CD"/>
    <w:rsid w:val="00F47B55"/>
    <w:rsid w:val="00F47F28"/>
    <w:rsid w:val="00F50140"/>
    <w:rsid w:val="00F50370"/>
    <w:rsid w:val="00F50384"/>
    <w:rsid w:val="00F50432"/>
    <w:rsid w:val="00F509FD"/>
    <w:rsid w:val="00F50B34"/>
    <w:rsid w:val="00F50C62"/>
    <w:rsid w:val="00F50E1C"/>
    <w:rsid w:val="00F50EEF"/>
    <w:rsid w:val="00F50F82"/>
    <w:rsid w:val="00F511C4"/>
    <w:rsid w:val="00F512B1"/>
    <w:rsid w:val="00F51369"/>
    <w:rsid w:val="00F52B89"/>
    <w:rsid w:val="00F53C87"/>
    <w:rsid w:val="00F53F1F"/>
    <w:rsid w:val="00F53FBB"/>
    <w:rsid w:val="00F54970"/>
    <w:rsid w:val="00F54CCE"/>
    <w:rsid w:val="00F553DA"/>
    <w:rsid w:val="00F55769"/>
    <w:rsid w:val="00F55781"/>
    <w:rsid w:val="00F55B4A"/>
    <w:rsid w:val="00F55B77"/>
    <w:rsid w:val="00F55FD9"/>
    <w:rsid w:val="00F56060"/>
    <w:rsid w:val="00F5618F"/>
    <w:rsid w:val="00F564DC"/>
    <w:rsid w:val="00F568D0"/>
    <w:rsid w:val="00F56E2D"/>
    <w:rsid w:val="00F5729B"/>
    <w:rsid w:val="00F57920"/>
    <w:rsid w:val="00F5796F"/>
    <w:rsid w:val="00F57EE2"/>
    <w:rsid w:val="00F57FC8"/>
    <w:rsid w:val="00F6031D"/>
    <w:rsid w:val="00F60927"/>
    <w:rsid w:val="00F60945"/>
    <w:rsid w:val="00F60948"/>
    <w:rsid w:val="00F60B37"/>
    <w:rsid w:val="00F60CDC"/>
    <w:rsid w:val="00F61AD6"/>
    <w:rsid w:val="00F6240A"/>
    <w:rsid w:val="00F626DE"/>
    <w:rsid w:val="00F633CE"/>
    <w:rsid w:val="00F6358D"/>
    <w:rsid w:val="00F63903"/>
    <w:rsid w:val="00F63B5A"/>
    <w:rsid w:val="00F63E7B"/>
    <w:rsid w:val="00F63FE8"/>
    <w:rsid w:val="00F648E8"/>
    <w:rsid w:val="00F648EE"/>
    <w:rsid w:val="00F65E72"/>
    <w:rsid w:val="00F66297"/>
    <w:rsid w:val="00F666D3"/>
    <w:rsid w:val="00F66959"/>
    <w:rsid w:val="00F66A63"/>
    <w:rsid w:val="00F66BA4"/>
    <w:rsid w:val="00F66BFB"/>
    <w:rsid w:val="00F66D93"/>
    <w:rsid w:val="00F66FF1"/>
    <w:rsid w:val="00F67158"/>
    <w:rsid w:val="00F672D3"/>
    <w:rsid w:val="00F67567"/>
    <w:rsid w:val="00F6796F"/>
    <w:rsid w:val="00F67B94"/>
    <w:rsid w:val="00F67EFD"/>
    <w:rsid w:val="00F70526"/>
    <w:rsid w:val="00F708DC"/>
    <w:rsid w:val="00F70B72"/>
    <w:rsid w:val="00F70E94"/>
    <w:rsid w:val="00F70F27"/>
    <w:rsid w:val="00F710CF"/>
    <w:rsid w:val="00F71A0E"/>
    <w:rsid w:val="00F720BB"/>
    <w:rsid w:val="00F721E4"/>
    <w:rsid w:val="00F72279"/>
    <w:rsid w:val="00F72313"/>
    <w:rsid w:val="00F7248D"/>
    <w:rsid w:val="00F72DF4"/>
    <w:rsid w:val="00F72ECC"/>
    <w:rsid w:val="00F73968"/>
    <w:rsid w:val="00F739DF"/>
    <w:rsid w:val="00F73A1F"/>
    <w:rsid w:val="00F73E0C"/>
    <w:rsid w:val="00F73E7F"/>
    <w:rsid w:val="00F73EF6"/>
    <w:rsid w:val="00F73FA5"/>
    <w:rsid w:val="00F743DB"/>
    <w:rsid w:val="00F746C4"/>
    <w:rsid w:val="00F747D0"/>
    <w:rsid w:val="00F7506F"/>
    <w:rsid w:val="00F7512A"/>
    <w:rsid w:val="00F754ED"/>
    <w:rsid w:val="00F756B5"/>
    <w:rsid w:val="00F75855"/>
    <w:rsid w:val="00F75ACC"/>
    <w:rsid w:val="00F75B2E"/>
    <w:rsid w:val="00F75CE2"/>
    <w:rsid w:val="00F7634D"/>
    <w:rsid w:val="00F768A7"/>
    <w:rsid w:val="00F7692E"/>
    <w:rsid w:val="00F76FA4"/>
    <w:rsid w:val="00F7738C"/>
    <w:rsid w:val="00F775AF"/>
    <w:rsid w:val="00F77946"/>
    <w:rsid w:val="00F77A96"/>
    <w:rsid w:val="00F8005C"/>
    <w:rsid w:val="00F8027A"/>
    <w:rsid w:val="00F803E8"/>
    <w:rsid w:val="00F80594"/>
    <w:rsid w:val="00F80ABC"/>
    <w:rsid w:val="00F812D6"/>
    <w:rsid w:val="00F814D3"/>
    <w:rsid w:val="00F81CBB"/>
    <w:rsid w:val="00F81E88"/>
    <w:rsid w:val="00F823A3"/>
    <w:rsid w:val="00F82B11"/>
    <w:rsid w:val="00F82E7C"/>
    <w:rsid w:val="00F82F72"/>
    <w:rsid w:val="00F83353"/>
    <w:rsid w:val="00F83B00"/>
    <w:rsid w:val="00F83BB3"/>
    <w:rsid w:val="00F83BB6"/>
    <w:rsid w:val="00F83C3A"/>
    <w:rsid w:val="00F84293"/>
    <w:rsid w:val="00F84458"/>
    <w:rsid w:val="00F848E9"/>
    <w:rsid w:val="00F84986"/>
    <w:rsid w:val="00F84A77"/>
    <w:rsid w:val="00F8536A"/>
    <w:rsid w:val="00F853C0"/>
    <w:rsid w:val="00F853FB"/>
    <w:rsid w:val="00F8555B"/>
    <w:rsid w:val="00F85B69"/>
    <w:rsid w:val="00F85C3E"/>
    <w:rsid w:val="00F86027"/>
    <w:rsid w:val="00F8636C"/>
    <w:rsid w:val="00F86889"/>
    <w:rsid w:val="00F86BD4"/>
    <w:rsid w:val="00F86C56"/>
    <w:rsid w:val="00F872D2"/>
    <w:rsid w:val="00F87499"/>
    <w:rsid w:val="00F8778C"/>
    <w:rsid w:val="00F877B2"/>
    <w:rsid w:val="00F87C06"/>
    <w:rsid w:val="00F87D87"/>
    <w:rsid w:val="00F87DB1"/>
    <w:rsid w:val="00F87E38"/>
    <w:rsid w:val="00F90565"/>
    <w:rsid w:val="00F90685"/>
    <w:rsid w:val="00F90DC8"/>
    <w:rsid w:val="00F91284"/>
    <w:rsid w:val="00F91EA3"/>
    <w:rsid w:val="00F9244F"/>
    <w:rsid w:val="00F925B5"/>
    <w:rsid w:val="00F927D0"/>
    <w:rsid w:val="00F9295C"/>
    <w:rsid w:val="00F92CEE"/>
    <w:rsid w:val="00F93467"/>
    <w:rsid w:val="00F935CF"/>
    <w:rsid w:val="00F93A92"/>
    <w:rsid w:val="00F93EBA"/>
    <w:rsid w:val="00F9478B"/>
    <w:rsid w:val="00F947CB"/>
    <w:rsid w:val="00F94B71"/>
    <w:rsid w:val="00F94DA2"/>
    <w:rsid w:val="00F94F0C"/>
    <w:rsid w:val="00F95330"/>
    <w:rsid w:val="00F96119"/>
    <w:rsid w:val="00F963FB"/>
    <w:rsid w:val="00F97103"/>
    <w:rsid w:val="00F97144"/>
    <w:rsid w:val="00F97CB7"/>
    <w:rsid w:val="00F97D05"/>
    <w:rsid w:val="00FA009C"/>
    <w:rsid w:val="00FA0E63"/>
    <w:rsid w:val="00FA1125"/>
    <w:rsid w:val="00FA1195"/>
    <w:rsid w:val="00FA11F0"/>
    <w:rsid w:val="00FA124A"/>
    <w:rsid w:val="00FA1690"/>
    <w:rsid w:val="00FA1C9C"/>
    <w:rsid w:val="00FA1DFF"/>
    <w:rsid w:val="00FA2099"/>
    <w:rsid w:val="00FA2C88"/>
    <w:rsid w:val="00FA2FA2"/>
    <w:rsid w:val="00FA2FCC"/>
    <w:rsid w:val="00FA31E9"/>
    <w:rsid w:val="00FA31F9"/>
    <w:rsid w:val="00FA3410"/>
    <w:rsid w:val="00FA3B20"/>
    <w:rsid w:val="00FA3C3D"/>
    <w:rsid w:val="00FA3CFE"/>
    <w:rsid w:val="00FA4082"/>
    <w:rsid w:val="00FA4091"/>
    <w:rsid w:val="00FA45DA"/>
    <w:rsid w:val="00FA4775"/>
    <w:rsid w:val="00FA4EE2"/>
    <w:rsid w:val="00FA529C"/>
    <w:rsid w:val="00FA5829"/>
    <w:rsid w:val="00FA5AA9"/>
    <w:rsid w:val="00FA5D50"/>
    <w:rsid w:val="00FA5DAC"/>
    <w:rsid w:val="00FA5E81"/>
    <w:rsid w:val="00FA5EE9"/>
    <w:rsid w:val="00FA61A8"/>
    <w:rsid w:val="00FA622D"/>
    <w:rsid w:val="00FA71FC"/>
    <w:rsid w:val="00FA743A"/>
    <w:rsid w:val="00FA75FA"/>
    <w:rsid w:val="00FA7F40"/>
    <w:rsid w:val="00FB0A27"/>
    <w:rsid w:val="00FB114A"/>
    <w:rsid w:val="00FB163B"/>
    <w:rsid w:val="00FB1DF2"/>
    <w:rsid w:val="00FB21C8"/>
    <w:rsid w:val="00FB2620"/>
    <w:rsid w:val="00FB2761"/>
    <w:rsid w:val="00FB2855"/>
    <w:rsid w:val="00FB2D76"/>
    <w:rsid w:val="00FB2EEF"/>
    <w:rsid w:val="00FB42E4"/>
    <w:rsid w:val="00FB433A"/>
    <w:rsid w:val="00FB4356"/>
    <w:rsid w:val="00FB4487"/>
    <w:rsid w:val="00FB458F"/>
    <w:rsid w:val="00FB4A2A"/>
    <w:rsid w:val="00FB4C76"/>
    <w:rsid w:val="00FB4CEE"/>
    <w:rsid w:val="00FB4D22"/>
    <w:rsid w:val="00FB5086"/>
    <w:rsid w:val="00FB5195"/>
    <w:rsid w:val="00FB5685"/>
    <w:rsid w:val="00FB5779"/>
    <w:rsid w:val="00FB593A"/>
    <w:rsid w:val="00FB63E7"/>
    <w:rsid w:val="00FB681D"/>
    <w:rsid w:val="00FB6853"/>
    <w:rsid w:val="00FB6B95"/>
    <w:rsid w:val="00FB737D"/>
    <w:rsid w:val="00FB7DC3"/>
    <w:rsid w:val="00FC0E97"/>
    <w:rsid w:val="00FC13C5"/>
    <w:rsid w:val="00FC1902"/>
    <w:rsid w:val="00FC21F0"/>
    <w:rsid w:val="00FC234B"/>
    <w:rsid w:val="00FC298A"/>
    <w:rsid w:val="00FC2A19"/>
    <w:rsid w:val="00FC2AB3"/>
    <w:rsid w:val="00FC2ACD"/>
    <w:rsid w:val="00FC2ED1"/>
    <w:rsid w:val="00FC3269"/>
    <w:rsid w:val="00FC3394"/>
    <w:rsid w:val="00FC384B"/>
    <w:rsid w:val="00FC389B"/>
    <w:rsid w:val="00FC3A45"/>
    <w:rsid w:val="00FC3BC0"/>
    <w:rsid w:val="00FC3E34"/>
    <w:rsid w:val="00FC3F4F"/>
    <w:rsid w:val="00FC428B"/>
    <w:rsid w:val="00FC52E5"/>
    <w:rsid w:val="00FC5BA9"/>
    <w:rsid w:val="00FC6305"/>
    <w:rsid w:val="00FC63CA"/>
    <w:rsid w:val="00FC661D"/>
    <w:rsid w:val="00FC68B4"/>
    <w:rsid w:val="00FC6AED"/>
    <w:rsid w:val="00FC6B72"/>
    <w:rsid w:val="00FC709E"/>
    <w:rsid w:val="00FC7231"/>
    <w:rsid w:val="00FC7315"/>
    <w:rsid w:val="00FC7625"/>
    <w:rsid w:val="00FC7BB2"/>
    <w:rsid w:val="00FC7CED"/>
    <w:rsid w:val="00FD0659"/>
    <w:rsid w:val="00FD076E"/>
    <w:rsid w:val="00FD115A"/>
    <w:rsid w:val="00FD20AA"/>
    <w:rsid w:val="00FD24F9"/>
    <w:rsid w:val="00FD2950"/>
    <w:rsid w:val="00FD2A89"/>
    <w:rsid w:val="00FD2B80"/>
    <w:rsid w:val="00FD2F13"/>
    <w:rsid w:val="00FD30C4"/>
    <w:rsid w:val="00FD32F5"/>
    <w:rsid w:val="00FD33E5"/>
    <w:rsid w:val="00FD36CE"/>
    <w:rsid w:val="00FD3E34"/>
    <w:rsid w:val="00FD3FA4"/>
    <w:rsid w:val="00FD4216"/>
    <w:rsid w:val="00FD4327"/>
    <w:rsid w:val="00FD483E"/>
    <w:rsid w:val="00FD4AEE"/>
    <w:rsid w:val="00FD4BB5"/>
    <w:rsid w:val="00FD4D85"/>
    <w:rsid w:val="00FD4EF9"/>
    <w:rsid w:val="00FD51DE"/>
    <w:rsid w:val="00FD5330"/>
    <w:rsid w:val="00FD578E"/>
    <w:rsid w:val="00FD594D"/>
    <w:rsid w:val="00FD5AAA"/>
    <w:rsid w:val="00FD5B18"/>
    <w:rsid w:val="00FD5C16"/>
    <w:rsid w:val="00FD5E8D"/>
    <w:rsid w:val="00FD6146"/>
    <w:rsid w:val="00FD6431"/>
    <w:rsid w:val="00FD67EA"/>
    <w:rsid w:val="00FD6AEC"/>
    <w:rsid w:val="00FD6C4C"/>
    <w:rsid w:val="00FD6D02"/>
    <w:rsid w:val="00FD6FA2"/>
    <w:rsid w:val="00FD7085"/>
    <w:rsid w:val="00FD74E9"/>
    <w:rsid w:val="00FD7B09"/>
    <w:rsid w:val="00FD7BAF"/>
    <w:rsid w:val="00FD7FEB"/>
    <w:rsid w:val="00FE00D8"/>
    <w:rsid w:val="00FE1011"/>
    <w:rsid w:val="00FE13D8"/>
    <w:rsid w:val="00FE281A"/>
    <w:rsid w:val="00FE2BA2"/>
    <w:rsid w:val="00FE353A"/>
    <w:rsid w:val="00FE3571"/>
    <w:rsid w:val="00FE3703"/>
    <w:rsid w:val="00FE371B"/>
    <w:rsid w:val="00FE3905"/>
    <w:rsid w:val="00FE39E2"/>
    <w:rsid w:val="00FE3D81"/>
    <w:rsid w:val="00FE3ED0"/>
    <w:rsid w:val="00FE4265"/>
    <w:rsid w:val="00FE4466"/>
    <w:rsid w:val="00FE44BB"/>
    <w:rsid w:val="00FE4989"/>
    <w:rsid w:val="00FE4C06"/>
    <w:rsid w:val="00FE4CF4"/>
    <w:rsid w:val="00FE534F"/>
    <w:rsid w:val="00FE54DF"/>
    <w:rsid w:val="00FE5BB6"/>
    <w:rsid w:val="00FE5EF8"/>
    <w:rsid w:val="00FE62BB"/>
    <w:rsid w:val="00FE66E7"/>
    <w:rsid w:val="00FE6B91"/>
    <w:rsid w:val="00FE6D1F"/>
    <w:rsid w:val="00FE6DD3"/>
    <w:rsid w:val="00FE6E21"/>
    <w:rsid w:val="00FE6F7F"/>
    <w:rsid w:val="00FE77FE"/>
    <w:rsid w:val="00FE7A22"/>
    <w:rsid w:val="00FE7CA2"/>
    <w:rsid w:val="00FE7D26"/>
    <w:rsid w:val="00FF046F"/>
    <w:rsid w:val="00FF0812"/>
    <w:rsid w:val="00FF124B"/>
    <w:rsid w:val="00FF172C"/>
    <w:rsid w:val="00FF17DA"/>
    <w:rsid w:val="00FF180B"/>
    <w:rsid w:val="00FF213E"/>
    <w:rsid w:val="00FF23C8"/>
    <w:rsid w:val="00FF2879"/>
    <w:rsid w:val="00FF316A"/>
    <w:rsid w:val="00FF38E7"/>
    <w:rsid w:val="00FF3FB9"/>
    <w:rsid w:val="00FF40A2"/>
    <w:rsid w:val="00FF44FF"/>
    <w:rsid w:val="00FF48E6"/>
    <w:rsid w:val="00FF4A7A"/>
    <w:rsid w:val="00FF4AFC"/>
    <w:rsid w:val="00FF4BD4"/>
    <w:rsid w:val="00FF4D5C"/>
    <w:rsid w:val="00FF53AC"/>
    <w:rsid w:val="00FF53E4"/>
    <w:rsid w:val="00FF54A3"/>
    <w:rsid w:val="00FF54F9"/>
    <w:rsid w:val="00FF5A56"/>
    <w:rsid w:val="00FF5DBA"/>
    <w:rsid w:val="00FF5F32"/>
    <w:rsid w:val="00FF66A5"/>
    <w:rsid w:val="00FF6953"/>
    <w:rsid w:val="00FF6AF4"/>
    <w:rsid w:val="00FF6D2F"/>
    <w:rsid w:val="00FF712B"/>
    <w:rsid w:val="00FF72CE"/>
    <w:rsid w:val="00FF734E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5"/>
    <o:shapelayout v:ext="edit">
      <o:idmap v:ext="edit" data="1"/>
    </o:shapelayout>
  </w:shapeDefaults>
  <w:decimalSymbol w:val=","/>
  <w:listSeparator w:val=";"/>
  <w14:docId w14:val="57E35639"/>
  <w15:chartTrackingRefBased/>
  <w15:docId w15:val="{C6097487-F55C-47DD-999C-72D2B48B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D2531"/>
    <w:pPr>
      <w:spacing w:after="240" w:line="240" w:lineRule="auto"/>
      <w:ind w:left="714" w:hanging="357"/>
      <w:contextualSpacing/>
      <w:jc w:val="both"/>
    </w:pPr>
    <w:rPr>
      <w:rFonts w:ascii="Lato" w:hAnsi="Lato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A21E7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75C9"/>
    <w:pPr>
      <w:keepNext/>
      <w:keepLines/>
      <w:numPr>
        <w:numId w:val="34"/>
      </w:numPr>
      <w:spacing w:before="240"/>
      <w:ind w:left="357" w:hanging="357"/>
      <w:outlineLvl w:val="1"/>
    </w:pPr>
    <w:rPr>
      <w:rFonts w:eastAsiaTheme="majorEastAsia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D6B53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6D6B53"/>
    <w:rPr>
      <w:rFonts w:ascii="Lato" w:hAnsi="Lato"/>
      <w:sz w:val="24"/>
    </w:rPr>
  </w:style>
  <w:style w:type="paragraph" w:styleId="Stopka">
    <w:name w:val="footer"/>
    <w:basedOn w:val="Normalny"/>
    <w:link w:val="StopkaZnak"/>
    <w:uiPriority w:val="99"/>
    <w:unhideWhenUsed/>
    <w:rsid w:val="006D6B53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6D6B53"/>
  </w:style>
  <w:style w:type="paragraph" w:styleId="NormalnyWeb">
    <w:name w:val="Normal (Web)"/>
    <w:basedOn w:val="Normalny"/>
    <w:uiPriority w:val="99"/>
    <w:semiHidden/>
    <w:unhideWhenUsed/>
    <w:rsid w:val="006D6B53"/>
    <w:pPr>
      <w:spacing w:before="100" w:beforeAutospacing="1" w:after="100" w:afterAutospacing="1"/>
    </w:pPr>
    <w:rPr>
      <w:rFonts w:ascii="Times New Roman"/>
      <w:szCs w:val="24"/>
    </w:rPr>
  </w:style>
  <w:style w:type="character" w:styleId="Hipercze">
    <w:name w:val="Hyperlink"/>
    <w:basedOn w:val="Domylnaczcionkaakapitu"/>
    <w:uiPriority w:val="99"/>
    <w:unhideWhenUsed/>
    <w:rsid w:val="006D6B53"/>
    <w:rPr>
      <w:color w:val="0563C1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005784"/>
    <w:rPr>
      <w:rFonts w:ascii="Lato" w:eastAsiaTheme="majorEastAsia" w:hAnsi="Lato" w:cstheme="majorBidi"/>
      <w:b/>
      <w:sz w:val="28"/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CD2531"/>
    <w:pPr>
      <w:spacing w:before="240" w:line="360" w:lineRule="auto"/>
      <w:ind w:left="357"/>
      <w:jc w:val="center"/>
    </w:pPr>
    <w:rPr>
      <w:i/>
      <w:iCs/>
      <w:smallCaps/>
      <w:sz w:val="40"/>
    </w:rPr>
  </w:style>
  <w:style w:type="character" w:customStyle="1" w:styleId="CytatZnak">
    <w:name w:val="Cytat Znak"/>
    <w:basedOn w:val="Domylnaczcionkaakapitu"/>
    <w:link w:val="Cytat"/>
    <w:uiPriority w:val="29"/>
    <w:rsid w:val="00CD2531"/>
    <w:rPr>
      <w:rFonts w:ascii="Lato" w:hAnsi="Lato"/>
      <w:i/>
      <w:iCs/>
      <w:smallCaps/>
      <w:sz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E75C9"/>
    <w:rPr>
      <w:rFonts w:ascii="Lato" w:eastAsiaTheme="majorEastAsia" w:hAnsi="Lato" w:cstheme="majorBidi"/>
      <w:b/>
      <w:sz w:val="24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E3A6D"/>
    <w:pPr>
      <w:spacing w:line="259" w:lineRule="auto"/>
      <w:ind w:left="0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Akapitzlist">
    <w:name w:val="List Paragraph"/>
    <w:basedOn w:val="Normalny"/>
    <w:uiPriority w:val="34"/>
    <w:qFormat/>
    <w:rsid w:val="004E3A6D"/>
    <w:pPr>
      <w:ind w:left="720"/>
    </w:pPr>
  </w:style>
  <w:style w:type="paragraph" w:styleId="Spistreci1">
    <w:name w:val="toc 1"/>
    <w:basedOn w:val="Normalny"/>
    <w:next w:val="Normalny"/>
    <w:autoRedefine/>
    <w:uiPriority w:val="39"/>
    <w:unhideWhenUsed/>
    <w:rsid w:val="004F2DAA"/>
    <w:pPr>
      <w:tabs>
        <w:tab w:val="left" w:pos="284"/>
        <w:tab w:val="right" w:leader="dot" w:pos="9062"/>
      </w:tabs>
      <w:spacing w:after="100"/>
      <w:ind w:left="0" w:firstLine="0"/>
    </w:pPr>
  </w:style>
  <w:style w:type="paragraph" w:styleId="Spistreci2">
    <w:name w:val="toc 2"/>
    <w:basedOn w:val="Normalny"/>
    <w:next w:val="Normalny"/>
    <w:autoRedefine/>
    <w:uiPriority w:val="39"/>
    <w:unhideWhenUsed/>
    <w:rsid w:val="004F2DAA"/>
    <w:pPr>
      <w:tabs>
        <w:tab w:val="left" w:pos="142"/>
        <w:tab w:val="right" w:leader="dot" w:pos="9062"/>
      </w:tabs>
      <w:spacing w:after="100"/>
      <w:ind w:left="0" w:firstLine="0"/>
    </w:pPr>
  </w:style>
  <w:style w:type="paragraph" w:customStyle="1" w:styleId="Naglowek3">
    <w:name w:val="Naglowek 3"/>
    <w:basedOn w:val="Nagwek1"/>
    <w:link w:val="Naglowek3Znak"/>
    <w:qFormat/>
    <w:rsid w:val="007206DA"/>
    <w:pPr>
      <w:numPr>
        <w:numId w:val="6"/>
      </w:numPr>
    </w:pPr>
    <w:rPr>
      <w:sz w:val="22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C07D48"/>
    <w:pPr>
      <w:spacing w:after="0" w:line="360" w:lineRule="auto"/>
      <w:ind w:left="0" w:firstLine="0"/>
      <w:jc w:val="center"/>
    </w:pPr>
    <w:rPr>
      <w:rFonts w:eastAsiaTheme="majorEastAsia" w:cstheme="majorBidi"/>
      <w:caps/>
      <w:spacing w:val="-10"/>
      <w:kern w:val="28"/>
      <w:sz w:val="56"/>
      <w:szCs w:val="56"/>
    </w:rPr>
  </w:style>
  <w:style w:type="character" w:customStyle="1" w:styleId="Naglowek3Znak">
    <w:name w:val="Naglowek 3 Znak"/>
    <w:basedOn w:val="Nagwek1Znak"/>
    <w:link w:val="Naglowek3"/>
    <w:rsid w:val="000C1EEF"/>
    <w:rPr>
      <w:rFonts w:ascii="Lato" w:eastAsiaTheme="majorEastAsia" w:hAnsi="Lato" w:cstheme="majorBidi"/>
      <w:b/>
      <w:sz w:val="28"/>
      <w:szCs w:val="32"/>
      <w:lang w:val="pl-PL"/>
    </w:rPr>
  </w:style>
  <w:style w:type="character" w:customStyle="1" w:styleId="TytuZnak">
    <w:name w:val="Tytuł Znak"/>
    <w:basedOn w:val="Domylnaczcionkaakapitu"/>
    <w:link w:val="Tytu"/>
    <w:uiPriority w:val="10"/>
    <w:rsid w:val="00C07D48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styleId="Tekstzastpczy">
    <w:name w:val="Placeholder Text"/>
    <w:basedOn w:val="Domylnaczcionkaakapitu"/>
    <w:uiPriority w:val="99"/>
    <w:semiHidden/>
    <w:rsid w:val="00C07D4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69637E"/>
    <w:pPr>
      <w:ind w:left="0" w:firstLine="0"/>
      <w:jc w:val="center"/>
    </w:pPr>
    <w:rPr>
      <w:i/>
      <w:iCs/>
      <w:sz w:val="20"/>
      <w:szCs w:val="18"/>
    </w:rPr>
  </w:style>
  <w:style w:type="table" w:styleId="Siatkatabeli">
    <w:name w:val="Table Grid"/>
    <w:basedOn w:val="Standardowy"/>
    <w:uiPriority w:val="39"/>
    <w:rsid w:val="00520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A21F5F"/>
    <w:pPr>
      <w:spacing w:after="0" w:line="240" w:lineRule="auto"/>
      <w:ind w:left="714" w:hanging="357"/>
      <w:contextualSpacing/>
      <w:jc w:val="both"/>
    </w:pPr>
    <w:rPr>
      <w:rFonts w:ascii="Lato" w:hAnsi="Lato"/>
      <w:sz w:val="24"/>
    </w:rPr>
  </w:style>
  <w:style w:type="character" w:customStyle="1" w:styleId="sc0">
    <w:name w:val="sc0"/>
    <w:basedOn w:val="Domylnaczcionkaakapitu"/>
    <w:rsid w:val="003C63DF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horttext">
    <w:name w:val="short_text"/>
    <w:basedOn w:val="Domylnaczcionkaakapitu"/>
    <w:rsid w:val="002014F4"/>
  </w:style>
  <w:style w:type="paragraph" w:styleId="Tekstdymka">
    <w:name w:val="Balloon Text"/>
    <w:basedOn w:val="Normalny"/>
    <w:link w:val="TekstdymkaZnak"/>
    <w:uiPriority w:val="99"/>
    <w:semiHidden/>
    <w:unhideWhenUsed/>
    <w:rsid w:val="009803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803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0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8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7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0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wel\AppData\Roaming\Microsoft\Templates\XTPL_Word_template.do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Low Voltage DAC0/DAC1 outputs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DAC0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Arkusz1!$B$1:$B$1026</c:f>
              <c:numCache>
                <c:formatCode>General</c:formatCode>
                <c:ptCount val="1026"/>
                <c:pt idx="0">
                  <c:v>0.45</c:v>
                </c:pt>
                <c:pt idx="1">
                  <c:v>0.45153319351403487</c:v>
                </c:pt>
                <c:pt idx="2">
                  <c:v>0.45306632936271252</c:v>
                </c:pt>
                <c:pt idx="3">
                  <c:v>0.45459934988284473</c:v>
                </c:pt>
                <c:pt idx="4">
                  <c:v>0.45613219741558075</c:v>
                </c:pt>
                <c:pt idx="5">
                  <c:v>0.45766481430857631</c:v>
                </c:pt>
                <c:pt idx="6">
                  <c:v>0.4591971429181616</c:v>
                </c:pt>
                <c:pt idx="7">
                  <c:v>0.46072912561150964</c:v>
                </c:pt>
                <c:pt idx="8">
                  <c:v>0.46226070476880377</c:v>
                </c:pt>
                <c:pt idx="9">
                  <c:v>0.46379182278540482</c:v>
                </c:pt>
                <c:pt idx="10">
                  <c:v>0.46532242207401764</c:v>
                </c:pt>
                <c:pt idx="11">
                  <c:v>0.4668524450668573</c:v>
                </c:pt>
                <c:pt idx="12">
                  <c:v>0.46838183421781387</c:v>
                </c:pt>
                <c:pt idx="13">
                  <c:v>0.46991053200461713</c:v>
                </c:pt>
                <c:pt idx="14">
                  <c:v>0.47143848093099994</c:v>
                </c:pt>
                <c:pt idx="15">
                  <c:v>0.47296562352886068</c:v>
                </c:pt>
                <c:pt idx="16">
                  <c:v>0.47449190236042493</c:v>
                </c:pt>
                <c:pt idx="17">
                  <c:v>0.4760172600204054</c:v>
                </c:pt>
                <c:pt idx="18">
                  <c:v>0.47754163913816139</c:v>
                </c:pt>
                <c:pt idx="19">
                  <c:v>0.4790649823798564</c:v>
                </c:pt>
                <c:pt idx="20">
                  <c:v>0.48058723245061447</c:v>
                </c:pt>
                <c:pt idx="21">
                  <c:v>0.48210833209667531</c:v>
                </c:pt>
                <c:pt idx="22">
                  <c:v>0.48362822410754741</c:v>
                </c:pt>
                <c:pt idx="23">
                  <c:v>0.4851468513181601</c:v>
                </c:pt>
                <c:pt idx="24">
                  <c:v>0.48666415661101342</c:v>
                </c:pt>
                <c:pt idx="25">
                  <c:v>0.48818008291832632</c:v>
                </c:pt>
                <c:pt idx="26">
                  <c:v>0.48969457322418325</c:v>
                </c:pt>
                <c:pt idx="27">
                  <c:v>0.49120757056667852</c:v>
                </c:pt>
                <c:pt idx="28">
                  <c:v>0.49271901804005852</c:v>
                </c:pt>
                <c:pt idx="29">
                  <c:v>0.49422885879686246</c:v>
                </c:pt>
                <c:pt idx="30">
                  <c:v>0.49573703605005998</c:v>
                </c:pt>
                <c:pt idx="31">
                  <c:v>0.49724349307518723</c:v>
                </c:pt>
                <c:pt idx="32">
                  <c:v>0.49874817321248044</c:v>
                </c:pt>
                <c:pt idx="33">
                  <c:v>0.50025101986900677</c:v>
                </c:pt>
                <c:pt idx="34">
                  <c:v>0.50175197652079295</c:v>
                </c:pt>
                <c:pt idx="35">
                  <c:v>0.50325098671495117</c:v>
                </c:pt>
                <c:pt idx="36">
                  <c:v>0.50474799407180226</c:v>
                </c:pt>
                <c:pt idx="37">
                  <c:v>0.50624294228699662</c:v>
                </c:pt>
                <c:pt idx="38">
                  <c:v>0.50773577513363133</c:v>
                </c:pt>
                <c:pt idx="39">
                  <c:v>0.50922643646436505</c:v>
                </c:pt>
                <c:pt idx="40">
                  <c:v>0.51071487021353024</c:v>
                </c:pt>
                <c:pt idx="41">
                  <c:v>0.51220102039924154</c:v>
                </c:pt>
                <c:pt idx="42">
                  <c:v>0.51368483112550078</c:v>
                </c:pt>
                <c:pt idx="43">
                  <c:v>0.51516624658430055</c:v>
                </c:pt>
                <c:pt idx="44">
                  <c:v>0.51664521105772199</c:v>
                </c:pt>
                <c:pt idx="45">
                  <c:v>0.51812166892003098</c:v>
                </c:pt>
                <c:pt idx="46">
                  <c:v>0.51959556463977075</c:v>
                </c:pt>
                <c:pt idx="47">
                  <c:v>0.521066842781849</c:v>
                </c:pt>
                <c:pt idx="48">
                  <c:v>0.52253544800962493</c:v>
                </c:pt>
                <c:pt idx="49">
                  <c:v>0.52400132508698849</c:v>
                </c:pt>
                <c:pt idx="50">
                  <c:v>0.52546441888043949</c:v>
                </c:pt>
                <c:pt idx="51">
                  <c:v>0.52692467436116042</c:v>
                </c:pt>
                <c:pt idx="52">
                  <c:v>0.52838203660708594</c:v>
                </c:pt>
                <c:pt idx="53">
                  <c:v>0.52983645080496977</c:v>
                </c:pt>
                <c:pt idx="54">
                  <c:v>0.53128786225244451</c:v>
                </c:pt>
                <c:pt idx="55">
                  <c:v>0.53273621636008073</c:v>
                </c:pt>
                <c:pt idx="56">
                  <c:v>0.53418145865343902</c:v>
                </c:pt>
                <c:pt idx="57">
                  <c:v>0.5356235347751197</c:v>
                </c:pt>
                <c:pt idx="58">
                  <c:v>0.53706239048680637</c:v>
                </c:pt>
                <c:pt idx="59">
                  <c:v>0.53849797167130631</c:v>
                </c:pt>
                <c:pt idx="60">
                  <c:v>0.53993022433458659</c:v>
                </c:pt>
                <c:pt idx="61">
                  <c:v>0.54135909460780351</c:v>
                </c:pt>
                <c:pt idx="62">
                  <c:v>0.54278452874932959</c:v>
                </c:pt>
                <c:pt idx="63">
                  <c:v>0.54420647314677473</c:v>
                </c:pt>
                <c:pt idx="64">
                  <c:v>0.54562487431900242</c:v>
                </c:pt>
                <c:pt idx="65">
                  <c:v>0.54703967891814143</c:v>
                </c:pt>
                <c:pt idx="66">
                  <c:v>0.54845083373159209</c:v>
                </c:pt>
                <c:pt idx="67">
                  <c:v>0.54985828568402806</c:v>
                </c:pt>
                <c:pt idx="68">
                  <c:v>0.55126198183939201</c:v>
                </c:pt>
                <c:pt idx="69">
                  <c:v>0.55266186940288708</c:v>
                </c:pt>
                <c:pt idx="70">
                  <c:v>0.55405789572296238</c:v>
                </c:pt>
                <c:pt idx="71">
                  <c:v>0.55545000829329327</c:v>
                </c:pt>
                <c:pt idx="72">
                  <c:v>0.55683815475475629</c:v>
                </c:pt>
                <c:pt idx="73">
                  <c:v>0.55822228289739817</c:v>
                </c:pt>
                <c:pt idx="74">
                  <c:v>0.5596023406624</c:v>
                </c:pt>
                <c:pt idx="75">
                  <c:v>0.56097827614403473</c:v>
                </c:pt>
                <c:pt idx="76">
                  <c:v>0.56235003759161961</c:v>
                </c:pt>
                <c:pt idx="77">
                  <c:v>0.56371757341146278</c:v>
                </c:pt>
                <c:pt idx="78">
                  <c:v>0.56508083216880367</c:v>
                </c:pt>
                <c:pt idx="79">
                  <c:v>0.56643976258974726</c:v>
                </c:pt>
                <c:pt idx="80">
                  <c:v>0.56779431356319288</c:v>
                </c:pt>
                <c:pt idx="81">
                  <c:v>0.56914443414275628</c:v>
                </c:pt>
                <c:pt idx="82">
                  <c:v>0.57049007354868619</c:v>
                </c:pt>
                <c:pt idx="83">
                  <c:v>0.57183118116977372</c:v>
                </c:pt>
                <c:pt idx="84">
                  <c:v>0.57316770656525651</c:v>
                </c:pt>
                <c:pt idx="85">
                  <c:v>0.57449959946671536</c:v>
                </c:pt>
                <c:pt idx="86">
                  <c:v>0.57582680977996481</c:v>
                </c:pt>
                <c:pt idx="87">
                  <c:v>0.57714928758693806</c:v>
                </c:pt>
                <c:pt idx="88">
                  <c:v>0.57846698314756329</c:v>
                </c:pt>
                <c:pt idx="89">
                  <c:v>0.57977984690163553</c:v>
                </c:pt>
                <c:pt idx="90">
                  <c:v>0.58108782947067961</c:v>
                </c:pt>
                <c:pt idx="91">
                  <c:v>0.58239088165980868</c:v>
                </c:pt>
                <c:pt idx="92">
                  <c:v>0.58368895445957314</c:v>
                </c:pt>
                <c:pt idx="93">
                  <c:v>0.58498199904780512</c:v>
                </c:pt>
                <c:pt idx="94">
                  <c:v>0.58626996679145327</c:v>
                </c:pt>
                <c:pt idx="95">
                  <c:v>0.58755280924841391</c:v>
                </c:pt>
                <c:pt idx="96">
                  <c:v>0.58883047816935119</c:v>
                </c:pt>
                <c:pt idx="97">
                  <c:v>0.5901029254995126</c:v>
                </c:pt>
                <c:pt idx="98">
                  <c:v>0.59137010338053664</c:v>
                </c:pt>
                <c:pt idx="99">
                  <c:v>0.59263196415225217</c:v>
                </c:pt>
                <c:pt idx="100">
                  <c:v>0.5938884603544714</c:v>
                </c:pt>
                <c:pt idx="101">
                  <c:v>0.59513954472877473</c:v>
                </c:pt>
                <c:pt idx="102">
                  <c:v>0.59638517022028847</c:v>
                </c:pt>
                <c:pt idx="103">
                  <c:v>0.59762528997945452</c:v>
                </c:pt>
                <c:pt idx="104">
                  <c:v>0.59885985736379177</c:v>
                </c:pt>
                <c:pt idx="105">
                  <c:v>0.60008882593965174</c:v>
                </c:pt>
                <c:pt idx="106">
                  <c:v>0.60131214948396394</c:v>
                </c:pt>
                <c:pt idx="107">
                  <c:v>0.60252978198597451</c:v>
                </c:pt>
                <c:pt idx="108">
                  <c:v>0.60374167764897724</c:v>
                </c:pt>
                <c:pt idx="109">
                  <c:v>0.60494779089203554</c:v>
                </c:pt>
                <c:pt idx="110">
                  <c:v>0.6061480763516971</c:v>
                </c:pt>
                <c:pt idx="111">
                  <c:v>0.60734248888369979</c:v>
                </c:pt>
                <c:pt idx="112">
                  <c:v>0.60853098356466995</c:v>
                </c:pt>
                <c:pt idx="113">
                  <c:v>0.6097135156938116</c:v>
                </c:pt>
                <c:pt idx="114">
                  <c:v>0.61089004079458809</c:v>
                </c:pt>
                <c:pt idx="115">
                  <c:v>0.61206051461639477</c:v>
                </c:pt>
                <c:pt idx="116">
                  <c:v>0.61322489313622319</c:v>
                </c:pt>
                <c:pt idx="117">
                  <c:v>0.61438313256031685</c:v>
                </c:pt>
                <c:pt idx="118">
                  <c:v>0.61553518932581874</c:v>
                </c:pt>
                <c:pt idx="119">
                  <c:v>0.61668102010240911</c:v>
                </c:pt>
                <c:pt idx="120">
                  <c:v>0.61782058179393595</c:v>
                </c:pt>
                <c:pt idx="121">
                  <c:v>0.61895383154003536</c:v>
                </c:pt>
                <c:pt idx="122">
                  <c:v>0.62008072671774372</c:v>
                </c:pt>
                <c:pt idx="123">
                  <c:v>0.6212012249431007</c:v>
                </c:pt>
                <c:pt idx="124">
                  <c:v>0.62231528407274361</c:v>
                </c:pt>
                <c:pt idx="125">
                  <c:v>0.62342286220549226</c:v>
                </c:pt>
                <c:pt idx="126">
                  <c:v>0.62452391768392523</c:v>
                </c:pt>
                <c:pt idx="127">
                  <c:v>0.62561840909594624</c:v>
                </c:pt>
                <c:pt idx="128">
                  <c:v>0.62670629527634159</c:v>
                </c:pt>
                <c:pt idx="129">
                  <c:v>0.62778753530832909</c:v>
                </c:pt>
                <c:pt idx="130">
                  <c:v>0.62886208852509684</c:v>
                </c:pt>
                <c:pt idx="131">
                  <c:v>0.62992991451133218</c:v>
                </c:pt>
                <c:pt idx="132">
                  <c:v>0.63099097310474206</c:v>
                </c:pt>
                <c:pt idx="133">
                  <c:v>0.63204522439756428</c:v>
                </c:pt>
                <c:pt idx="134">
                  <c:v>0.63309262873806715</c:v>
                </c:pt>
                <c:pt idx="135">
                  <c:v>0.63413314673204191</c:v>
                </c:pt>
                <c:pt idx="136">
                  <c:v>0.63516673924428424</c:v>
                </c:pt>
                <c:pt idx="137">
                  <c:v>0.6361933674000656</c:v>
                </c:pt>
                <c:pt idx="138">
                  <c:v>0.63721299258659592</c:v>
                </c:pt>
                <c:pt idx="139">
                  <c:v>0.63822557645447575</c:v>
                </c:pt>
                <c:pt idx="140">
                  <c:v>0.63923108091913861</c:v>
                </c:pt>
                <c:pt idx="141">
                  <c:v>0.64022946816228332</c:v>
                </c:pt>
                <c:pt idx="142">
                  <c:v>0.64122070063329617</c:v>
                </c:pt>
                <c:pt idx="143">
                  <c:v>0.64220474105066416</c:v>
                </c:pt>
                <c:pt idx="144">
                  <c:v>0.64318155240337593</c:v>
                </c:pt>
                <c:pt idx="145">
                  <c:v>0.64415109795231484</c:v>
                </c:pt>
                <c:pt idx="146">
                  <c:v>0.64511334123164032</c:v>
                </c:pt>
                <c:pt idx="147">
                  <c:v>0.646068246050159</c:v>
                </c:pt>
                <c:pt idx="148">
                  <c:v>0.64701577649268716</c:v>
                </c:pt>
                <c:pt idx="149">
                  <c:v>0.6479558969214001</c:v>
                </c:pt>
                <c:pt idx="150">
                  <c:v>0.64888857197717331</c:v>
                </c:pt>
                <c:pt idx="151">
                  <c:v>0.64981376658091228</c:v>
                </c:pt>
                <c:pt idx="152">
                  <c:v>0.65073144593487164</c:v>
                </c:pt>
                <c:pt idx="153">
                  <c:v>0.6516415755239644</c:v>
                </c:pt>
                <c:pt idx="154">
                  <c:v>0.65254412111705984</c:v>
                </c:pt>
                <c:pt idx="155">
                  <c:v>0.65343904876827064</c:v>
                </c:pt>
                <c:pt idx="156">
                  <c:v>0.65432632481823005</c:v>
                </c:pt>
                <c:pt idx="157">
                  <c:v>0.65520591589535815</c:v>
                </c:pt>
                <c:pt idx="158">
                  <c:v>0.6560777889171161</c:v>
                </c:pt>
                <c:pt idx="159">
                  <c:v>0.65694191109125111</c:v>
                </c:pt>
                <c:pt idx="160">
                  <c:v>0.65779824991702984</c:v>
                </c:pt>
                <c:pt idx="161">
                  <c:v>0.65864677318646048</c:v>
                </c:pt>
                <c:pt idx="162">
                  <c:v>0.65948744898550382</c:v>
                </c:pt>
                <c:pt idx="163">
                  <c:v>0.66032024569527459</c:v>
                </c:pt>
                <c:pt idx="164">
                  <c:v>0.66114513199323</c:v>
                </c:pt>
                <c:pt idx="165">
                  <c:v>0.66196207685434727</c:v>
                </c:pt>
                <c:pt idx="166">
                  <c:v>0.66277104955229182</c:v>
                </c:pt>
                <c:pt idx="167">
                  <c:v>0.66357201966057211</c:v>
                </c:pt>
                <c:pt idx="168">
                  <c:v>0.66436495705368404</c:v>
                </c:pt>
                <c:pt idx="169">
                  <c:v>0.66514983190824428</c:v>
                </c:pt>
                <c:pt idx="170">
                  <c:v>0.66592661470411174</c:v>
                </c:pt>
                <c:pt idx="171">
                  <c:v>0.66669527622549785</c:v>
                </c:pt>
                <c:pt idx="172">
                  <c:v>0.66745578756206592</c:v>
                </c:pt>
                <c:pt idx="173">
                  <c:v>0.6682081201100174</c:v>
                </c:pt>
                <c:pt idx="174">
                  <c:v>0.66895224557316879</c:v>
                </c:pt>
                <c:pt idx="175">
                  <c:v>0.66968813596401566</c:v>
                </c:pt>
                <c:pt idx="176">
                  <c:v>0.67041576360478472</c:v>
                </c:pt>
                <c:pt idx="177">
                  <c:v>0.67113510112847541</c:v>
                </c:pt>
                <c:pt idx="178">
                  <c:v>0.67184612147988898</c:v>
                </c:pt>
                <c:pt idx="179">
                  <c:v>0.67254879791664623</c:v>
                </c:pt>
                <c:pt idx="180">
                  <c:v>0.67324310401019294</c:v>
                </c:pt>
                <c:pt idx="181">
                  <c:v>0.67392901364679436</c:v>
                </c:pt>
                <c:pt idx="182">
                  <c:v>0.67460650102851694</c:v>
                </c:pt>
                <c:pt idx="183">
                  <c:v>0.67527554067419904</c:v>
                </c:pt>
                <c:pt idx="184">
                  <c:v>0.6759361074204091</c:v>
                </c:pt>
                <c:pt idx="185">
                  <c:v>0.67658817642239222</c:v>
                </c:pt>
                <c:pt idx="186">
                  <c:v>0.67723172315500402</c:v>
                </c:pt>
                <c:pt idx="187">
                  <c:v>0.67786672341363363</c:v>
                </c:pt>
                <c:pt idx="188">
                  <c:v>0.67849315331511439</c:v>
                </c:pt>
                <c:pt idx="189">
                  <c:v>0.67911098929862113</c:v>
                </c:pt>
                <c:pt idx="190">
                  <c:v>0.6797202081265572</c:v>
                </c:pt>
                <c:pt idx="191">
                  <c:v>0.68032078688542796</c:v>
                </c:pt>
                <c:pt idx="192">
                  <c:v>0.68091270298670259</c:v>
                </c:pt>
                <c:pt idx="193">
                  <c:v>0.68149593416766452</c:v>
                </c:pt>
                <c:pt idx="194">
                  <c:v>0.68207045849224701</c:v>
                </c:pt>
                <c:pt idx="195">
                  <c:v>0.68263625435186026</c:v>
                </c:pt>
                <c:pt idx="196">
                  <c:v>0.68319330046620241</c:v>
                </c:pt>
                <c:pt idx="197">
                  <c:v>0.68374157588406104</c:v>
                </c:pt>
                <c:pt idx="198">
                  <c:v>0.68428105998410094</c:v>
                </c:pt>
                <c:pt idx="199">
                  <c:v>0.68481173247563887</c:v>
                </c:pt>
                <c:pt idx="200">
                  <c:v>0.68533357339940792</c:v>
                </c:pt>
                <c:pt idx="201">
                  <c:v>0.68584656312830772</c:v>
                </c:pt>
                <c:pt idx="202">
                  <c:v>0.68635068236814223</c:v>
                </c:pt>
                <c:pt idx="203">
                  <c:v>0.68684591215834612</c:v>
                </c:pt>
                <c:pt idx="204">
                  <c:v>0.68733223387269726</c:v>
                </c:pt>
                <c:pt idx="205">
                  <c:v>0.68780962922001776</c:v>
                </c:pt>
                <c:pt idx="206">
                  <c:v>0.68827808024486159</c:v>
                </c:pt>
                <c:pt idx="207">
                  <c:v>0.68873756932819052</c:v>
                </c:pt>
                <c:pt idx="208">
                  <c:v>0.6891880791880356</c:v>
                </c:pt>
                <c:pt idx="209">
                  <c:v>0.68962959288014858</c:v>
                </c:pt>
                <c:pt idx="210">
                  <c:v>0.69006209379863792</c:v>
                </c:pt>
                <c:pt idx="211">
                  <c:v>0.69048556567659469</c:v>
                </c:pt>
                <c:pt idx="212">
                  <c:v>0.69089999258670276</c:v>
                </c:pt>
                <c:pt idx="213">
                  <c:v>0.6913053589418392</c:v>
                </c:pt>
                <c:pt idx="214">
                  <c:v>0.69170164949566049</c:v>
                </c:pt>
                <c:pt idx="215">
                  <c:v>0.69208884934317472</c:v>
                </c:pt>
                <c:pt idx="216">
                  <c:v>0.69246694392130359</c:v>
                </c:pt>
                <c:pt idx="217">
                  <c:v>0.69283591900942909</c:v>
                </c:pt>
                <c:pt idx="218">
                  <c:v>0.6931957607299295</c:v>
                </c:pt>
                <c:pt idx="219">
                  <c:v>0.69354645554869987</c:v>
                </c:pt>
                <c:pt idx="220">
                  <c:v>0.6938879902756625</c:v>
                </c:pt>
                <c:pt idx="221">
                  <c:v>0.69422035206526189</c:v>
                </c:pt>
                <c:pt idx="222">
                  <c:v>0.69454352841694877</c:v>
                </c:pt>
                <c:pt idx="223">
                  <c:v>0.69485750717564976</c:v>
                </c:pt>
                <c:pt idx="224">
                  <c:v>0.69516227653222451</c:v>
                </c:pt>
                <c:pt idx="225">
                  <c:v>0.69545782502390985</c:v>
                </c:pt>
                <c:pt idx="226">
                  <c:v>0.69574414153475184</c:v>
                </c:pt>
                <c:pt idx="227">
                  <c:v>0.6960212152960219</c:v>
                </c:pt>
                <c:pt idx="228">
                  <c:v>0.69628903588662405</c:v>
                </c:pt>
                <c:pt idx="229">
                  <c:v>0.69654759323348525</c:v>
                </c:pt>
                <c:pt idx="230">
                  <c:v>0.69679687761193487</c:v>
                </c:pt>
                <c:pt idx="231">
                  <c:v>0.69703687964607075</c:v>
                </c:pt>
                <c:pt idx="232">
                  <c:v>0.69726759030911123</c:v>
                </c:pt>
                <c:pt idx="233">
                  <c:v>0.69748900092373489</c:v>
                </c:pt>
                <c:pt idx="234">
                  <c:v>0.69770110316240708</c:v>
                </c:pt>
                <c:pt idx="235">
                  <c:v>0.69790388904769296</c:v>
                </c:pt>
                <c:pt idx="236">
                  <c:v>0.69809735095255765</c:v>
                </c:pt>
                <c:pt idx="237">
                  <c:v>0.69828148160065284</c:v>
                </c:pt>
                <c:pt idx="238">
                  <c:v>0.69845627406659094</c:v>
                </c:pt>
                <c:pt idx="239">
                  <c:v>0.69862172177620485</c:v>
                </c:pt>
                <c:pt idx="240">
                  <c:v>0.6987778185067961</c:v>
                </c:pt>
                <c:pt idx="241">
                  <c:v>0.69892455838736822</c:v>
                </c:pt>
                <c:pt idx="242">
                  <c:v>0.69906193589884758</c:v>
                </c:pt>
                <c:pt idx="243">
                  <c:v>0.6991899458742914</c:v>
                </c:pt>
                <c:pt idx="244">
                  <c:v>0.69930858349908198</c:v>
                </c:pt>
                <c:pt idx="245">
                  <c:v>0.69941784431110698</c:v>
                </c:pt>
                <c:pt idx="246">
                  <c:v>0.69951772420092873</c:v>
                </c:pt>
                <c:pt idx="247">
                  <c:v>0.69960821941193752</c:v>
                </c:pt>
                <c:pt idx="248">
                  <c:v>0.69968932654049354</c:v>
                </c:pt>
                <c:pt idx="249">
                  <c:v>0.6997610425360542</c:v>
                </c:pt>
                <c:pt idx="250">
                  <c:v>0.69982336470129003</c:v>
                </c:pt>
                <c:pt idx="251">
                  <c:v>0.69987629069218515</c:v>
                </c:pt>
                <c:pt idx="252">
                  <c:v>0.69991981851812568</c:v>
                </c:pt>
                <c:pt idx="253">
                  <c:v>0.69995394654197474</c:v>
                </c:pt>
                <c:pt idx="254">
                  <c:v>0.69997867348013409</c:v>
                </c:pt>
                <c:pt idx="255">
                  <c:v>0.69999399840259202</c:v>
                </c:pt>
                <c:pt idx="256">
                  <c:v>0.69999992073295858</c:v>
                </c:pt>
                <c:pt idx="257">
                  <c:v>0.69999644024848784</c:v>
                </c:pt>
                <c:pt idx="258">
                  <c:v>0.69998355708008497</c:v>
                </c:pt>
                <c:pt idx="259">
                  <c:v>0.69996127171230216</c:v>
                </c:pt>
                <c:pt idx="260">
                  <c:v>0.6999295849833207</c:v>
                </c:pt>
                <c:pt idx="261">
                  <c:v>0.69988849808491849</c:v>
                </c:pt>
                <c:pt idx="262">
                  <c:v>0.69983801256242639</c:v>
                </c:pt>
                <c:pt idx="263">
                  <c:v>0.69977813031466862</c:v>
                </c:pt>
                <c:pt idx="264">
                  <c:v>0.69970885359389312</c:v>
                </c:pt>
                <c:pt idx="265">
                  <c:v>0.69963018500568497</c:v>
                </c:pt>
                <c:pt idx="266">
                  <c:v>0.69954212750887024</c:v>
                </c:pt>
                <c:pt idx="267">
                  <c:v>0.69944468441540275</c:v>
                </c:pt>
                <c:pt idx="268">
                  <c:v>0.69933785939024173</c:v>
                </c:pt>
                <c:pt idx="269">
                  <c:v>0.69922165645121181</c:v>
                </c:pt>
                <c:pt idx="270">
                  <c:v>0.69909607996885337</c:v>
                </c:pt>
                <c:pt idx="271">
                  <c:v>0.69896113466625753</c:v>
                </c:pt>
                <c:pt idx="272">
                  <c:v>0.69881682561888869</c:v>
                </c:pt>
                <c:pt idx="273">
                  <c:v>0.69866315825439362</c:v>
                </c:pt>
                <c:pt idx="274">
                  <c:v>0.69850013835239699</c:v>
                </c:pt>
                <c:pt idx="275">
                  <c:v>0.69832777204428498</c:v>
                </c:pt>
                <c:pt idx="276">
                  <c:v>0.69814606581297323</c:v>
                </c:pt>
                <c:pt idx="277">
                  <c:v>0.69795502649266439</c:v>
                </c:pt>
                <c:pt idx="278">
                  <c:v>0.69775466126858987</c:v>
                </c:pt>
                <c:pt idx="279">
                  <c:v>0.69754497767674051</c:v>
                </c:pt>
                <c:pt idx="280">
                  <c:v>0.697325983603583</c:v>
                </c:pt>
                <c:pt idx="281">
                  <c:v>0.6970976872857626</c:v>
                </c:pt>
                <c:pt idx="282">
                  <c:v>0.69686009730979404</c:v>
                </c:pt>
                <c:pt idx="283">
                  <c:v>0.69661322261173853</c:v>
                </c:pt>
                <c:pt idx="284">
                  <c:v>0.69635707247686718</c:v>
                </c:pt>
                <c:pt idx="285">
                  <c:v>0.69609165653931226</c:v>
                </c:pt>
                <c:pt idx="286">
                  <c:v>0.69581698478170462</c:v>
                </c:pt>
                <c:pt idx="287">
                  <c:v>0.69553306753479816</c:v>
                </c:pt>
                <c:pt idx="288">
                  <c:v>0.69523991547708164</c:v>
                </c:pt>
                <c:pt idx="289">
                  <c:v>0.69493753963437632</c:v>
                </c:pt>
                <c:pt idx="290">
                  <c:v>0.6946259513794224</c:v>
                </c:pt>
                <c:pt idx="291">
                  <c:v>0.69430516243145002</c:v>
                </c:pt>
                <c:pt idx="292">
                  <c:v>0.69397518485573939</c:v>
                </c:pt>
                <c:pt idx="293">
                  <c:v>0.69363603106316662</c:v>
                </c:pt>
                <c:pt idx="294">
                  <c:v>0.69328771380973708</c:v>
                </c:pt>
                <c:pt idx="295">
                  <c:v>0.69293024619610533</c:v>
                </c:pt>
                <c:pt idx="296">
                  <c:v>0.69256364166708306</c:v>
                </c:pt>
                <c:pt idx="297">
                  <c:v>0.69218791401113222</c:v>
                </c:pt>
                <c:pt idx="298">
                  <c:v>0.69180307735984803</c:v>
                </c:pt>
                <c:pt idx="299">
                  <c:v>0.69140914618742588</c:v>
                </c:pt>
                <c:pt idx="300">
                  <c:v>0.69100613531011812</c:v>
                </c:pt>
                <c:pt idx="301">
                  <c:v>0.69059405988567613</c:v>
                </c:pt>
                <c:pt idx="302">
                  <c:v>0.69017293541278035</c:v>
                </c:pt>
                <c:pt idx="303">
                  <c:v>0.68974277773045789</c:v>
                </c:pt>
                <c:pt idx="304">
                  <c:v>0.68930360301748572</c:v>
                </c:pt>
                <c:pt idx="305">
                  <c:v>0.68885542779178333</c:v>
                </c:pt>
                <c:pt idx="306">
                  <c:v>0.6883982689097905</c:v>
                </c:pt>
                <c:pt idx="307">
                  <c:v>0.68793214356583421</c:v>
                </c:pt>
                <c:pt idx="308">
                  <c:v>0.68745706929148098</c:v>
                </c:pt>
                <c:pt idx="309">
                  <c:v>0.68697306395487834</c:v>
                </c:pt>
                <c:pt idx="310">
                  <c:v>0.68648014576008243</c:v>
                </c:pt>
                <c:pt idx="311">
                  <c:v>0.68597833324637292</c:v>
                </c:pt>
                <c:pt idx="312">
                  <c:v>0.68546764528755655</c:v>
                </c:pt>
                <c:pt idx="313">
                  <c:v>0.68494810109125659</c:v>
                </c:pt>
                <c:pt idx="314">
                  <c:v>0.68441972019819075</c:v>
                </c:pt>
                <c:pt idx="315">
                  <c:v>0.68388252248143622</c:v>
                </c:pt>
                <c:pt idx="316">
                  <c:v>0.68333652814568213</c:v>
                </c:pt>
                <c:pt idx="317">
                  <c:v>0.68278175772646943</c:v>
                </c:pt>
                <c:pt idx="318">
                  <c:v>0.68221823208941879</c:v>
                </c:pt>
                <c:pt idx="319">
                  <c:v>0.68164597242944591</c:v>
                </c:pt>
                <c:pt idx="320">
                  <c:v>0.68106500026996408</c:v>
                </c:pt>
                <c:pt idx="321">
                  <c:v>0.68047533746207489</c:v>
                </c:pt>
                <c:pt idx="322">
                  <c:v>0.67987700618374602</c:v>
                </c:pt>
                <c:pt idx="323">
                  <c:v>0.67927002893897759</c:v>
                </c:pt>
                <c:pt idx="324">
                  <c:v>0.67865442855695535</c:v>
                </c:pt>
                <c:pt idx="325">
                  <c:v>0.6780302281911923</c:v>
                </c:pt>
                <c:pt idx="326">
                  <c:v>0.6773974513186577</c:v>
                </c:pt>
                <c:pt idx="327">
                  <c:v>0.67675612173889421</c:v>
                </c:pt>
                <c:pt idx="328">
                  <c:v>0.67610626357312253</c:v>
                </c:pt>
                <c:pt idx="329">
                  <c:v>0.67544790126333454</c:v>
                </c:pt>
                <c:pt idx="330">
                  <c:v>0.67478105957137369</c:v>
                </c:pt>
                <c:pt idx="331">
                  <c:v>0.67410576357800345</c:v>
                </c:pt>
                <c:pt idx="332">
                  <c:v>0.67342203868196515</c:v>
                </c:pt>
                <c:pt idx="333">
                  <c:v>0.67272991059902076</c:v>
                </c:pt>
                <c:pt idx="334">
                  <c:v>0.67202940536098787</c:v>
                </c:pt>
                <c:pt idx="335">
                  <c:v>0.67132054931475871</c:v>
                </c:pt>
                <c:pt idx="336">
                  <c:v>0.67060336912131047</c:v>
                </c:pt>
                <c:pt idx="337">
                  <c:v>0.66987789175470169</c:v>
                </c:pt>
                <c:pt idx="338">
                  <c:v>0.66914414450105886</c:v>
                </c:pt>
                <c:pt idx="339">
                  <c:v>0.66840215495754873</c:v>
                </c:pt>
                <c:pt idx="340">
                  <c:v>0.66765195103134123</c:v>
                </c:pt>
                <c:pt idx="341">
                  <c:v>0.66689356093855978</c:v>
                </c:pt>
                <c:pt idx="342">
                  <c:v>0.66612701320321999</c:v>
                </c:pt>
                <c:pt idx="343">
                  <c:v>0.66535233665615667</c:v>
                </c:pt>
                <c:pt idx="344">
                  <c:v>0.66456956043393944</c:v>
                </c:pt>
                <c:pt idx="345">
                  <c:v>0.66377871397777732</c:v>
                </c:pt>
                <c:pt idx="346">
                  <c:v>0.66297982703241098</c:v>
                </c:pt>
                <c:pt idx="347">
                  <c:v>0.66217292964499364</c:v>
                </c:pt>
                <c:pt idx="348">
                  <c:v>0.66135805216396215</c:v>
                </c:pt>
                <c:pt idx="349">
                  <c:v>0.66053522523789454</c:v>
                </c:pt>
                <c:pt idx="350">
                  <c:v>0.65970447981435743</c:v>
                </c:pt>
                <c:pt idx="351">
                  <c:v>0.6588658471387423</c:v>
                </c:pt>
                <c:pt idx="352">
                  <c:v>0.65801935875309026</c:v>
                </c:pt>
                <c:pt idx="353">
                  <c:v>0.65716504649490548</c:v>
                </c:pt>
                <c:pt idx="354">
                  <c:v>0.65630294249595811</c:v>
                </c:pt>
                <c:pt idx="355">
                  <c:v>0.65543307918107574</c:v>
                </c:pt>
                <c:pt idx="356">
                  <c:v>0.6545554892669232</c:v>
                </c:pt>
                <c:pt idx="357">
                  <c:v>0.65367020576077306</c:v>
                </c:pt>
                <c:pt idx="358">
                  <c:v>0.65277726195926311</c:v>
                </c:pt>
                <c:pt idx="359">
                  <c:v>0.65187669144714522</c:v>
                </c:pt>
                <c:pt idx="360">
                  <c:v>0.65096852809602113</c:v>
                </c:pt>
                <c:pt idx="361">
                  <c:v>0.65005280606306881</c:v>
                </c:pt>
                <c:pt idx="362">
                  <c:v>0.64912955978975839</c:v>
                </c:pt>
                <c:pt idx="363">
                  <c:v>0.64819882400055562</c:v>
                </c:pt>
                <c:pt idx="364">
                  <c:v>0.64726063370161691</c:v>
                </c:pt>
                <c:pt idx="365">
                  <c:v>0.64631502417947195</c:v>
                </c:pt>
                <c:pt idx="366">
                  <c:v>0.64536203099969724</c:v>
                </c:pt>
                <c:pt idx="367">
                  <c:v>0.64440169000557757</c:v>
                </c:pt>
                <c:pt idx="368">
                  <c:v>0.64343403731675863</c:v>
                </c:pt>
                <c:pt idx="369">
                  <c:v>0.6424591093278883</c:v>
                </c:pt>
                <c:pt idx="370">
                  <c:v>0.64147694270724753</c:v>
                </c:pt>
                <c:pt idx="371">
                  <c:v>0.64048757439537174</c:v>
                </c:pt>
                <c:pt idx="372">
                  <c:v>0.63949104160366055</c:v>
                </c:pt>
                <c:pt idx="373">
                  <c:v>0.63848738181297948</c:v>
                </c:pt>
                <c:pt idx="374">
                  <c:v>0.63747663277224875</c:v>
                </c:pt>
                <c:pt idx="375">
                  <c:v>0.63645883249702528</c:v>
                </c:pt>
                <c:pt idx="376">
                  <c:v>0.63543401926807075</c:v>
                </c:pt>
                <c:pt idx="377">
                  <c:v>0.63440223162991405</c:v>
                </c:pt>
                <c:pt idx="378">
                  <c:v>0.63336350838939959</c:v>
                </c:pt>
                <c:pt idx="379">
                  <c:v>0.63231788861422911</c:v>
                </c:pt>
                <c:pt idx="380">
                  <c:v>0.63126541163149152</c:v>
                </c:pt>
                <c:pt idx="381">
                  <c:v>0.63020611702618412</c:v>
                </c:pt>
                <c:pt idx="382">
                  <c:v>0.62914004463972395</c:v>
                </c:pt>
                <c:pt idx="383">
                  <c:v>0.62806723456844826</c:v>
                </c:pt>
                <c:pt idx="384">
                  <c:v>0.62698772716210804</c:v>
                </c:pt>
                <c:pt idx="385">
                  <c:v>0.62590156302234901</c:v>
                </c:pt>
                <c:pt idx="386">
                  <c:v>0.62480878300118547</c:v>
                </c:pt>
                <c:pt idx="387">
                  <c:v>0.62370942819946307</c:v>
                </c:pt>
                <c:pt idx="388">
                  <c:v>0.62260353996531348</c:v>
                </c:pt>
                <c:pt idx="389">
                  <c:v>0.62149115989259918</c:v>
                </c:pt>
                <c:pt idx="390">
                  <c:v>0.62037232981934864</c:v>
                </c:pt>
                <c:pt idx="391">
                  <c:v>0.61924709182618365</c:v>
                </c:pt>
                <c:pt idx="392">
                  <c:v>0.61811548823473528</c:v>
                </c:pt>
                <c:pt idx="393">
                  <c:v>0.61697756160605322</c:v>
                </c:pt>
                <c:pt idx="394">
                  <c:v>0.61583335473900469</c:v>
                </c:pt>
                <c:pt idx="395">
                  <c:v>0.61468291066866465</c:v>
                </c:pt>
                <c:pt idx="396">
                  <c:v>0.61352627266469684</c:v>
                </c:pt>
                <c:pt idx="397">
                  <c:v>0.6123634842297272</c:v>
                </c:pt>
                <c:pt idx="398">
                  <c:v>0.61119458909770685</c:v>
                </c:pt>
                <c:pt idx="399">
                  <c:v>0.61001963123226788</c:v>
                </c:pt>
                <c:pt idx="400">
                  <c:v>0.60883865482506927</c:v>
                </c:pt>
                <c:pt idx="401">
                  <c:v>0.60765170429413495</c:v>
                </c:pt>
                <c:pt idx="402">
                  <c:v>0.60645882428218345</c:v>
                </c:pt>
                <c:pt idx="403">
                  <c:v>0.60526005965494822</c:v>
                </c:pt>
                <c:pt idx="404">
                  <c:v>0.60405545549949125</c:v>
                </c:pt>
                <c:pt idx="405">
                  <c:v>0.60284505712250591</c:v>
                </c:pt>
                <c:pt idx="406">
                  <c:v>0.60162891004861385</c:v>
                </c:pt>
                <c:pt idx="407">
                  <c:v>0.60040706001865307</c:v>
                </c:pt>
                <c:pt idx="408">
                  <c:v>0.59917955298795578</c:v>
                </c:pt>
                <c:pt idx="409">
                  <c:v>0.59794643512462264</c:v>
                </c:pt>
                <c:pt idx="410">
                  <c:v>0.59670775280778354</c:v>
                </c:pt>
                <c:pt idx="411">
                  <c:v>0.59546355262585537</c:v>
                </c:pt>
                <c:pt idx="412">
                  <c:v>0.59421388137478881</c:v>
                </c:pt>
                <c:pt idx="413">
                  <c:v>0.59295878605630792</c:v>
                </c:pt>
                <c:pt idx="414">
                  <c:v>0.5916983138761438</c:v>
                </c:pt>
                <c:pt idx="415">
                  <c:v>0.5904325122422569</c:v>
                </c:pt>
                <c:pt idx="416">
                  <c:v>0.58916142876305622</c:v>
                </c:pt>
                <c:pt idx="417">
                  <c:v>0.58788511124560716</c:v>
                </c:pt>
                <c:pt idx="418">
                  <c:v>0.58660360769383435</c:v>
                </c:pt>
                <c:pt idx="419">
                  <c:v>0.58531696630671526</c:v>
                </c:pt>
                <c:pt idx="420">
                  <c:v>0.58402523547646834</c:v>
                </c:pt>
                <c:pt idx="421">
                  <c:v>0.58272846378673193</c:v>
                </c:pt>
                <c:pt idx="422">
                  <c:v>0.58142670001073804</c:v>
                </c:pt>
                <c:pt idx="423">
                  <c:v>0.58011999310947737</c:v>
                </c:pt>
                <c:pt idx="424">
                  <c:v>0.57880839222985736</c:v>
                </c:pt>
                <c:pt idx="425">
                  <c:v>0.57749194670285475</c:v>
                </c:pt>
                <c:pt idx="426">
                  <c:v>0.57617070604165899</c:v>
                </c:pt>
                <c:pt idx="427">
                  <c:v>0.57484471993981157</c:v>
                </c:pt>
                <c:pt idx="428">
                  <c:v>0.57351403826933489</c:v>
                </c:pt>
                <c:pt idx="429">
                  <c:v>0.57217871107885876</c:v>
                </c:pt>
                <c:pt idx="430">
                  <c:v>0.57083878859173609</c:v>
                </c:pt>
                <c:pt idx="431">
                  <c:v>0.56949432120415489</c:v>
                </c:pt>
                <c:pt idx="432">
                  <c:v>0.56814535948324318</c:v>
                </c:pt>
                <c:pt idx="433">
                  <c:v>0.56679195416516581</c:v>
                </c:pt>
                <c:pt idx="434">
                  <c:v>0.56543415615321779</c:v>
                </c:pt>
                <c:pt idx="435">
                  <c:v>0.5640720165159081</c:v>
                </c:pt>
                <c:pt idx="436">
                  <c:v>0.56270558648504032</c:v>
                </c:pt>
                <c:pt idx="437">
                  <c:v>0.56133491745378483</c:v>
                </c:pt>
                <c:pt idx="438">
                  <c:v>0.5599600609747466</c:v>
                </c:pt>
                <c:pt idx="439">
                  <c:v>0.55858106875802571</c:v>
                </c:pt>
                <c:pt idx="440">
                  <c:v>0.55719799266927217</c:v>
                </c:pt>
                <c:pt idx="441">
                  <c:v>0.55581088472773632</c:v>
                </c:pt>
                <c:pt idx="442">
                  <c:v>0.554419797104311</c:v>
                </c:pt>
                <c:pt idx="443">
                  <c:v>0.55302478211957018</c:v>
                </c:pt>
                <c:pt idx="444">
                  <c:v>0.55162589224180092</c:v>
                </c:pt>
                <c:pt idx="445">
                  <c:v>0.55022318008503013</c:v>
                </c:pt>
                <c:pt idx="446">
                  <c:v>0.54881669840704483</c:v>
                </c:pt>
                <c:pt idx="447">
                  <c:v>0.54740650010740932</c:v>
                </c:pt>
                <c:pt idx="448">
                  <c:v>0.54599263822547428</c:v>
                </c:pt>
                <c:pt idx="449">
                  <c:v>0.5445751659383824</c:v>
                </c:pt>
                <c:pt idx="450">
                  <c:v>0.54315413655906863</c:v>
                </c:pt>
                <c:pt idx="451">
                  <c:v>0.54172960353425403</c:v>
                </c:pt>
                <c:pt idx="452">
                  <c:v>0.54030162044243712</c:v>
                </c:pt>
                <c:pt idx="453">
                  <c:v>0.53887024099187708</c:v>
                </c:pt>
                <c:pt idx="454">
                  <c:v>0.53743551901857489</c:v>
                </c:pt>
                <c:pt idx="455">
                  <c:v>0.53599750848424743</c:v>
                </c:pt>
                <c:pt idx="456">
                  <c:v>0.53455626347429952</c:v>
                </c:pt>
                <c:pt idx="457">
                  <c:v>0.53311183819578822</c:v>
                </c:pt>
                <c:pt idx="458">
                  <c:v>0.53166428697538404</c:v>
                </c:pt>
                <c:pt idx="459">
                  <c:v>0.53021366425732919</c:v>
                </c:pt>
                <c:pt idx="460">
                  <c:v>0.52876002460138771</c:v>
                </c:pt>
                <c:pt idx="461">
                  <c:v>0.52730342268079533</c:v>
                </c:pt>
                <c:pt idx="462">
                  <c:v>0.52584391328020197</c:v>
                </c:pt>
                <c:pt idx="463">
                  <c:v>0.52438155129361164</c:v>
                </c:pt>
                <c:pt idx="464">
                  <c:v>0.52291639172231763</c:v>
                </c:pt>
                <c:pt idx="465">
                  <c:v>0.52144848967283419</c:v>
                </c:pt>
                <c:pt idx="466">
                  <c:v>0.5199779003548235</c:v>
                </c:pt>
                <c:pt idx="467">
                  <c:v>0.51850467907901909</c:v>
                </c:pt>
                <c:pt idx="468">
                  <c:v>0.51702888125514646</c:v>
                </c:pt>
                <c:pt idx="469">
                  <c:v>0.51555056238983743</c:v>
                </c:pt>
                <c:pt idx="470">
                  <c:v>0.51406977808454424</c:v>
                </c:pt>
                <c:pt idx="471">
                  <c:v>0.5125865840334467</c:v>
                </c:pt>
                <c:pt idx="472">
                  <c:v>0.51110103602135903</c:v>
                </c:pt>
                <c:pt idx="473">
                  <c:v>0.50961318992163041</c:v>
                </c:pt>
                <c:pt idx="474">
                  <c:v>0.50812310169404395</c:v>
                </c:pt>
                <c:pt idx="475">
                  <c:v>0.50663082738271237</c:v>
                </c:pt>
                <c:pt idx="476">
                  <c:v>0.50513642311396945</c:v>
                </c:pt>
                <c:pt idx="477">
                  <c:v>0.50363994509425969</c:v>
                </c:pt>
                <c:pt idx="478">
                  <c:v>0.50214144960802365</c:v>
                </c:pt>
                <c:pt idx="479">
                  <c:v>0.50064099301558174</c:v>
                </c:pt>
                <c:pt idx="480">
                  <c:v>0.49913863175101403</c:v>
                </c:pt>
                <c:pt idx="481">
                  <c:v>0.49763442232003724</c:v>
                </c:pt>
                <c:pt idx="482">
                  <c:v>0.49612842129788065</c:v>
                </c:pt>
                <c:pt idx="483">
                  <c:v>0.49462068532715697</c:v>
                </c:pt>
                <c:pt idx="484">
                  <c:v>0.49311127111573311</c:v>
                </c:pt>
                <c:pt idx="485">
                  <c:v>0.49160023543459613</c:v>
                </c:pt>
                <c:pt idx="486">
                  <c:v>0.49008763511571923</c:v>
                </c:pt>
                <c:pt idx="487">
                  <c:v>0.48857352704992307</c:v>
                </c:pt>
                <c:pt idx="488">
                  <c:v>0.48705796818473696</c:v>
                </c:pt>
                <c:pt idx="489">
                  <c:v>0.48554101552225665</c:v>
                </c:pt>
                <c:pt idx="490">
                  <c:v>0.48402272611700004</c:v>
                </c:pt>
                <c:pt idx="491">
                  <c:v>0.48250315707376201</c:v>
                </c:pt>
                <c:pt idx="492">
                  <c:v>0.48098236554546581</c:v>
                </c:pt>
                <c:pt idx="493">
                  <c:v>0.47946040873101448</c:v>
                </c:pt>
                <c:pt idx="494">
                  <c:v>0.47793734387313835</c:v>
                </c:pt>
                <c:pt idx="495">
                  <c:v>0.47641322825624322</c:v>
                </c:pt>
                <c:pt idx="496">
                  <c:v>0.47488811920425472</c:v>
                </c:pt>
                <c:pt idx="497">
                  <c:v>0.47336207407846337</c:v>
                </c:pt>
                <c:pt idx="498">
                  <c:v>0.47183515027536632</c:v>
                </c:pt>
                <c:pt idx="499">
                  <c:v>0.47030740522450887</c:v>
                </c:pt>
                <c:pt idx="500">
                  <c:v>0.46877889638632469</c:v>
                </c:pt>
                <c:pt idx="501">
                  <c:v>0.46724968124997418</c:v>
                </c:pt>
                <c:pt idx="502">
                  <c:v>0.46571981733118284</c:v>
                </c:pt>
                <c:pt idx="503">
                  <c:v>0.46418936217007739</c:v>
                </c:pt>
                <c:pt idx="504">
                  <c:v>0.4626583733290221</c:v>
                </c:pt>
                <c:pt idx="505">
                  <c:v>0.46112690839045373</c:v>
                </c:pt>
                <c:pt idx="506">
                  <c:v>0.45959502495471533</c:v>
                </c:pt>
                <c:pt idx="507">
                  <c:v>0.45806278063789058</c:v>
                </c:pt>
                <c:pt idx="508">
                  <c:v>0.45653023306963592</c:v>
                </c:pt>
                <c:pt idx="509">
                  <c:v>0.45499743989101388</c:v>
                </c:pt>
                <c:pt idx="510">
                  <c:v>0.45346445875232433</c:v>
                </c:pt>
                <c:pt idx="511">
                  <c:v>0.45193134731093687</c:v>
                </c:pt>
                <c:pt idx="512">
                  <c:v>0.45039816322912174</c:v>
                </c:pt>
                <c:pt idx="513">
                  <c:v>0.44886496417188132</c:v>
                </c:pt>
                <c:pt idx="514">
                  <c:v>0.44733180780478149</c:v>
                </c:pt>
                <c:pt idx="515">
                  <c:v>0.44579875179178197</c:v>
                </c:pt>
                <c:pt idx="516">
                  <c:v>0.44426585379306871</c:v>
                </c:pt>
                <c:pt idx="517">
                  <c:v>0.44273317146288382</c:v>
                </c:pt>
                <c:pt idx="518">
                  <c:v>0.4412007624473584</c:v>
                </c:pt>
                <c:pt idx="519">
                  <c:v>0.43966868438234352</c:v>
                </c:pt>
                <c:pt idx="520">
                  <c:v>0.43813699489124314</c:v>
                </c:pt>
                <c:pt idx="521">
                  <c:v>0.43660575158284587</c:v>
                </c:pt>
                <c:pt idx="522">
                  <c:v>0.43507501204915933</c:v>
                </c:pt>
                <c:pt idx="523">
                  <c:v>0.43354483386324361</c:v>
                </c:pt>
                <c:pt idx="524">
                  <c:v>0.43201527457704514</c:v>
                </c:pt>
                <c:pt idx="525">
                  <c:v>0.43048639171923353</c:v>
                </c:pt>
                <c:pt idx="526">
                  <c:v>0.42895824279303635</c:v>
                </c:pt>
                <c:pt idx="527">
                  <c:v>0.4274308852740778</c:v>
                </c:pt>
                <c:pt idx="528">
                  <c:v>0.42590437660821545</c:v>
                </c:pt>
                <c:pt idx="529">
                  <c:v>0.42437877420938108</c:v>
                </c:pt>
                <c:pt idx="530">
                  <c:v>0.42285413545742051</c:v>
                </c:pt>
                <c:pt idx="531">
                  <c:v>0.4213305176959351</c:v>
                </c:pt>
                <c:pt idx="532">
                  <c:v>0.41980797823012606</c:v>
                </c:pt>
                <c:pt idx="533">
                  <c:v>0.41828657432463806</c:v>
                </c:pt>
                <c:pt idx="534">
                  <c:v>0.41676636320140636</c:v>
                </c:pt>
                <c:pt idx="535">
                  <c:v>0.4152474020375036</c:v>
                </c:pt>
                <c:pt idx="536">
                  <c:v>0.41372974796299045</c:v>
                </c:pt>
                <c:pt idx="537">
                  <c:v>0.41221345805876586</c:v>
                </c:pt>
                <c:pt idx="538">
                  <c:v>0.41069858935442072</c:v>
                </c:pt>
                <c:pt idx="539">
                  <c:v>0.409185198826093</c:v>
                </c:pt>
                <c:pt idx="540">
                  <c:v>0.40767334339432421</c:v>
                </c:pt>
                <c:pt idx="541">
                  <c:v>0.4061630799219193</c:v>
                </c:pt>
                <c:pt idx="542">
                  <c:v>0.4046544652118072</c:v>
                </c:pt>
                <c:pt idx="543">
                  <c:v>0.40314755600490532</c:v>
                </c:pt>
                <c:pt idx="544">
                  <c:v>0.40164240897798431</c:v>
                </c:pt>
                <c:pt idx="545">
                  <c:v>0.40013908074153759</c:v>
                </c:pt>
                <c:pt idx="546">
                  <c:v>0.398637627837651</c:v>
                </c:pt>
                <c:pt idx="547">
                  <c:v>0.39713810673787719</c:v>
                </c:pt>
                <c:pt idx="548">
                  <c:v>0.39564057384111118</c:v>
                </c:pt>
                <c:pt idx="549">
                  <c:v>0.39414508547146865</c:v>
                </c:pt>
                <c:pt idx="550">
                  <c:v>0.3926516978761686</c:v>
                </c:pt>
                <c:pt idx="551">
                  <c:v>0.39116046722341691</c:v>
                </c:pt>
                <c:pt idx="552">
                  <c:v>0.38967144960029421</c:v>
                </c:pt>
                <c:pt idx="553">
                  <c:v>0.38818470101064617</c:v>
                </c:pt>
                <c:pt idx="554">
                  <c:v>0.38670027737297746</c:v>
                </c:pt>
                <c:pt idx="555">
                  <c:v>0.38521823451834825</c:v>
                </c:pt>
                <c:pt idx="556">
                  <c:v>0.38373862818827414</c:v>
                </c:pt>
                <c:pt idx="557">
                  <c:v>0.38226151403263042</c:v>
                </c:pt>
                <c:pt idx="558">
                  <c:v>0.38078694760755816</c:v>
                </c:pt>
                <c:pt idx="559">
                  <c:v>0.3793149843733753</c:v>
                </c:pt>
                <c:pt idx="560">
                  <c:v>0.37784567969249022</c:v>
                </c:pt>
                <c:pt idx="561">
                  <c:v>0.37637908882732002</c:v>
                </c:pt>
                <c:pt idx="562">
                  <c:v>0.37491526693821142</c:v>
                </c:pt>
                <c:pt idx="563">
                  <c:v>0.37345426908136664</c:v>
                </c:pt>
                <c:pt idx="564">
                  <c:v>0.37199615020677251</c:v>
                </c:pt>
                <c:pt idx="565">
                  <c:v>0.37054096515613344</c:v>
                </c:pt>
                <c:pt idx="566">
                  <c:v>0.3690887686608092</c:v>
                </c:pt>
                <c:pt idx="567">
                  <c:v>0.36763961533975609</c:v>
                </c:pt>
                <c:pt idx="568">
                  <c:v>0.36619355969747286</c:v>
                </c:pt>
                <c:pt idx="569">
                  <c:v>0.36475065612195035</c:v>
                </c:pt>
                <c:pt idx="570">
                  <c:v>0.36331095888262654</c:v>
                </c:pt>
                <c:pt idx="571">
                  <c:v>0.36187452212834492</c:v>
                </c:pt>
                <c:pt idx="572">
                  <c:v>0.36044139988531776</c:v>
                </c:pt>
                <c:pt idx="573">
                  <c:v>0.35901164605509461</c:v>
                </c:pt>
                <c:pt idx="574">
                  <c:v>0.35758531441253449</c:v>
                </c:pt>
                <c:pt idx="575">
                  <c:v>0.35616245860378404</c:v>
                </c:pt>
                <c:pt idx="576">
                  <c:v>0.35474313214425868</c:v>
                </c:pt>
                <c:pt idx="577">
                  <c:v>0.35332738841663125</c:v>
                </c:pt>
                <c:pt idx="578">
                  <c:v>0.35191528066882294</c:v>
                </c:pt>
                <c:pt idx="579">
                  <c:v>0.35050686201200132</c:v>
                </c:pt>
                <c:pt idx="580">
                  <c:v>0.34910218541858273</c:v>
                </c:pt>
                <c:pt idx="581">
                  <c:v>0.34770130372023944</c:v>
                </c:pt>
                <c:pt idx="582">
                  <c:v>0.3463042696059131</c:v>
                </c:pt>
                <c:pt idx="583">
                  <c:v>0.34491113561983267</c:v>
                </c:pt>
                <c:pt idx="584">
                  <c:v>0.34352195415953857</c:v>
                </c:pt>
                <c:pt idx="585">
                  <c:v>0.34213677747391136</c:v>
                </c:pt>
                <c:pt idx="586">
                  <c:v>0.3407556576612073</c:v>
                </c:pt>
                <c:pt idx="587">
                  <c:v>0.33937864666709827</c:v>
                </c:pt>
                <c:pt idx="588">
                  <c:v>0.33800579628271821</c:v>
                </c:pt>
                <c:pt idx="589">
                  <c:v>0.33663715814271566</c:v>
                </c:pt>
                <c:pt idx="590">
                  <c:v>0.3352727837233106</c:v>
                </c:pt>
                <c:pt idx="591">
                  <c:v>0.33391272434035973</c:v>
                </c:pt>
                <c:pt idx="592">
                  <c:v>0.33255703114742524</c:v>
                </c:pt>
                <c:pt idx="593">
                  <c:v>0.33120575513385181</c:v>
                </c:pt>
                <c:pt idx="594">
                  <c:v>0.32985894712284786</c:v>
                </c:pt>
                <c:pt idx="595">
                  <c:v>0.32851665776957506</c:v>
                </c:pt>
                <c:pt idx="596">
                  <c:v>0.32717893755924243</c:v>
                </c:pt>
                <c:pt idx="597">
                  <c:v>0.32584583680520751</c:v>
                </c:pt>
                <c:pt idx="598">
                  <c:v>0.32451740564708459</c:v>
                </c:pt>
                <c:pt idx="599">
                  <c:v>0.32319369404885817</c:v>
                </c:pt>
                <c:pt idx="600">
                  <c:v>0.32187475179700442</c:v>
                </c:pt>
                <c:pt idx="601">
                  <c:v>0.32056062849861799</c:v>
                </c:pt>
                <c:pt idx="602">
                  <c:v>0.31925137357954692</c:v>
                </c:pt>
                <c:pt idx="603">
                  <c:v>0.31794703628253301</c:v>
                </c:pt>
                <c:pt idx="604">
                  <c:v>0.31664766566536018</c:v>
                </c:pt>
                <c:pt idx="605">
                  <c:v>0.3153533105990094</c:v>
                </c:pt>
                <c:pt idx="606">
                  <c:v>0.31406401976581988</c:v>
                </c:pt>
                <c:pt idx="607">
                  <c:v>0.31277984165765915</c:v>
                </c:pt>
                <c:pt idx="608">
                  <c:v>0.31150082457409822</c:v>
                </c:pt>
                <c:pt idx="609">
                  <c:v>0.31022701662059582</c:v>
                </c:pt>
                <c:pt idx="610">
                  <c:v>0.30895846570668817</c:v>
                </c:pt>
                <c:pt idx="611">
                  <c:v>0.3076952195441881</c:v>
                </c:pt>
                <c:pt idx="612">
                  <c:v>0.30643732564538939</c:v>
                </c:pt>
                <c:pt idx="613">
                  <c:v>0.30518483132128094</c:v>
                </c:pt>
                <c:pt idx="614">
                  <c:v>0.30393778367976654</c:v>
                </c:pt>
                <c:pt idx="615">
                  <c:v>0.3026962296238932</c:v>
                </c:pt>
                <c:pt idx="616">
                  <c:v>0.30146021585008753</c:v>
                </c:pt>
                <c:pt idx="617">
                  <c:v>0.30022978884639856</c:v>
                </c:pt>
                <c:pt idx="618">
                  <c:v>0.29900499489075039</c:v>
                </c:pt>
                <c:pt idx="619">
                  <c:v>0.29778588004920059</c:v>
                </c:pt>
                <c:pt idx="620">
                  <c:v>0.29657249017420828</c:v>
                </c:pt>
                <c:pt idx="621">
                  <c:v>0.29536487090290919</c:v>
                </c:pt>
                <c:pt idx="622">
                  <c:v>0.29416306765539924</c:v>
                </c:pt>
                <c:pt idx="623">
                  <c:v>0.29296712563302651</c:v>
                </c:pt>
                <c:pt idx="624">
                  <c:v>0.2917770898166907</c:v>
                </c:pt>
                <c:pt idx="625">
                  <c:v>0.29059300496515195</c:v>
                </c:pt>
                <c:pt idx="626">
                  <c:v>0.28941491561334654</c:v>
                </c:pt>
                <c:pt idx="627">
                  <c:v>0.28824286607071292</c:v>
                </c:pt>
                <c:pt idx="628">
                  <c:v>0.28707690041952422</c:v>
                </c:pt>
                <c:pt idx="629">
                  <c:v>0.2859170625132309</c:v>
                </c:pt>
                <c:pt idx="630">
                  <c:v>0.28476339597481115</c:v>
                </c:pt>
                <c:pt idx="631">
                  <c:v>0.28361594419512992</c:v>
                </c:pt>
                <c:pt idx="632">
                  <c:v>0.28247475033130764</c:v>
                </c:pt>
                <c:pt idx="633">
                  <c:v>0.28133985730509603</c:v>
                </c:pt>
                <c:pt idx="634">
                  <c:v>0.2802113078012648</c:v>
                </c:pt>
                <c:pt idx="635">
                  <c:v>0.27908914426599529</c:v>
                </c:pt>
                <c:pt idx="636">
                  <c:v>0.27797340890528477</c:v>
                </c:pt>
                <c:pt idx="637">
                  <c:v>0.27686414368335865</c:v>
                </c:pt>
                <c:pt idx="638">
                  <c:v>0.27576139032109181</c:v>
                </c:pt>
                <c:pt idx="639">
                  <c:v>0.27466519029444042</c:v>
                </c:pt>
                <c:pt idx="640">
                  <c:v>0.2735755848328808</c:v>
                </c:pt>
                <c:pt idx="641">
                  <c:v>0.27249261491785981</c:v>
                </c:pt>
                <c:pt idx="642">
                  <c:v>0.27141632128125243</c:v>
                </c:pt>
                <c:pt idx="643">
                  <c:v>0.27034674440383083</c:v>
                </c:pt>
                <c:pt idx="644">
                  <c:v>0.26928392451374095</c:v>
                </c:pt>
                <c:pt idx="645">
                  <c:v>0.26822790158498999</c:v>
                </c:pt>
                <c:pt idx="646">
                  <c:v>0.26717871533594295</c:v>
                </c:pt>
                <c:pt idx="647">
                  <c:v>0.26613640522782828</c:v>
                </c:pt>
                <c:pt idx="648">
                  <c:v>0.26510101046325441</c:v>
                </c:pt>
                <c:pt idx="649">
                  <c:v>0.26407256998473444</c:v>
                </c:pt>
                <c:pt idx="650">
                  <c:v>0.26305112247322249</c:v>
                </c:pt>
                <c:pt idx="651">
                  <c:v>0.26203670634665771</c:v>
                </c:pt>
                <c:pt idx="652">
                  <c:v>0.26102935975852049</c:v>
                </c:pt>
                <c:pt idx="653">
                  <c:v>0.26002912059639649</c:v>
                </c:pt>
                <c:pt idx="654">
                  <c:v>0.25903602648055224</c:v>
                </c:pt>
                <c:pt idx="655">
                  <c:v>0.25805011476251971</c:v>
                </c:pt>
                <c:pt idx="656">
                  <c:v>0.25707142252369236</c:v>
                </c:pt>
                <c:pt idx="657">
                  <c:v>0.25609998657392929</c:v>
                </c:pt>
                <c:pt idx="658">
                  <c:v>0.25513584345017148</c:v>
                </c:pt>
                <c:pt idx="659">
                  <c:v>0.25417902941506743</c:v>
                </c:pt>
                <c:pt idx="660">
                  <c:v>0.25322958045560967</c:v>
                </c:pt>
                <c:pt idx="661">
                  <c:v>0.25228753228178036</c:v>
                </c:pt>
                <c:pt idx="662">
                  <c:v>0.25135292032520884</c:v>
                </c:pt>
                <c:pt idx="663">
                  <c:v>0.25042577973783925</c:v>
                </c:pt>
                <c:pt idx="664">
                  <c:v>0.24950614539060753</c:v>
                </c:pt>
                <c:pt idx="665">
                  <c:v>0.2485940518721306</c:v>
                </c:pt>
                <c:pt idx="666">
                  <c:v>0.24768953348740511</c:v>
                </c:pt>
                <c:pt idx="667">
                  <c:v>0.24679262425651763</c:v>
                </c:pt>
                <c:pt idx="668">
                  <c:v>0.24590335791336443</c:v>
                </c:pt>
                <c:pt idx="669">
                  <c:v>0.2450217679043831</c:v>
                </c:pt>
                <c:pt idx="670">
                  <c:v>0.24414788738729479</c:v>
                </c:pt>
                <c:pt idx="671">
                  <c:v>0.24328174922985663</c:v>
                </c:pt>
                <c:pt idx="672">
                  <c:v>0.24242338600862581</c:v>
                </c:pt>
                <c:pt idx="673">
                  <c:v>0.24157283000773414</c:v>
                </c:pt>
                <c:pt idx="674">
                  <c:v>0.2407301132176744</c:v>
                </c:pt>
                <c:pt idx="675">
                  <c:v>0.23989526733409622</c:v>
                </c:pt>
                <c:pt idx="676">
                  <c:v>0.23906832375661463</c:v>
                </c:pt>
                <c:pt idx="677">
                  <c:v>0.23824931358762871</c:v>
                </c:pt>
                <c:pt idx="678">
                  <c:v>0.23743826763115239</c:v>
                </c:pt>
                <c:pt idx="679">
                  <c:v>0.236635216391655</c:v>
                </c:pt>
                <c:pt idx="680">
                  <c:v>0.2358401900729144</c:v>
                </c:pt>
                <c:pt idx="681">
                  <c:v>0.23505321857688147</c:v>
                </c:pt>
                <c:pt idx="682">
                  <c:v>0.23427433150255442</c:v>
                </c:pt>
                <c:pt idx="683">
                  <c:v>0.23350355814486634</c:v>
                </c:pt>
                <c:pt idx="684">
                  <c:v>0.23274092749358297</c:v>
                </c:pt>
                <c:pt idx="685">
                  <c:v>0.23198646823221283</c:v>
                </c:pt>
                <c:pt idx="686">
                  <c:v>0.23124020873692774</c:v>
                </c:pt>
                <c:pt idx="687">
                  <c:v>0.23050217707549595</c:v>
                </c:pt>
                <c:pt idx="688">
                  <c:v>0.22977240100622667</c:v>
                </c:pt>
                <c:pt idx="689">
                  <c:v>0.22905090797692554</c:v>
                </c:pt>
                <c:pt idx="690">
                  <c:v>0.22833772512386255</c:v>
                </c:pt>
                <c:pt idx="691">
                  <c:v>0.2276328792707514</c:v>
                </c:pt>
                <c:pt idx="692">
                  <c:v>0.2269363969277409</c:v>
                </c:pt>
                <c:pt idx="693">
                  <c:v>0.22624830429041723</c:v>
                </c:pt>
                <c:pt idx="694">
                  <c:v>0.22556862723881918</c:v>
                </c:pt>
                <c:pt idx="695">
                  <c:v>0.22489739133646489</c:v>
                </c:pt>
                <c:pt idx="696">
                  <c:v>0.22423462182938989</c:v>
                </c:pt>
                <c:pt idx="697">
                  <c:v>0.22358034364519788</c:v>
                </c:pt>
                <c:pt idx="698">
                  <c:v>0.2229345813921231</c:v>
                </c:pt>
                <c:pt idx="699">
                  <c:v>0.22229735935810496</c:v>
                </c:pt>
                <c:pt idx="700">
                  <c:v>0.22166870150987417</c:v>
                </c:pt>
                <c:pt idx="701">
                  <c:v>0.22104863149205159</c:v>
                </c:pt>
                <c:pt idx="702">
                  <c:v>0.22043717262625881</c:v>
                </c:pt>
                <c:pt idx="703">
                  <c:v>0.21983434791024126</c:v>
                </c:pt>
                <c:pt idx="704">
                  <c:v>0.21924018001700277</c:v>
                </c:pt>
                <c:pt idx="705">
                  <c:v>0.21865469129395307</c:v>
                </c:pt>
                <c:pt idx="706">
                  <c:v>0.21807790376206757</c:v>
                </c:pt>
                <c:pt idx="707">
                  <c:v>0.21750983911505845</c:v>
                </c:pt>
                <c:pt idx="708">
                  <c:v>0.21695051871855928</c:v>
                </c:pt>
                <c:pt idx="709">
                  <c:v>0.21639996360932115</c:v>
                </c:pt>
                <c:pt idx="710">
                  <c:v>0.21585819449442176</c:v>
                </c:pt>
                <c:pt idx="711">
                  <c:v>0.21532523175048621</c:v>
                </c:pt>
                <c:pt idx="712">
                  <c:v>0.21480109542292075</c:v>
                </c:pt>
                <c:pt idx="713">
                  <c:v>0.21428580522515914</c:v>
                </c:pt>
                <c:pt idx="714">
                  <c:v>0.2137793805379207</c:v>
                </c:pt>
                <c:pt idx="715">
                  <c:v>0.21328184040848172</c:v>
                </c:pt>
                <c:pt idx="716">
                  <c:v>0.21279320354995895</c:v>
                </c:pt>
                <c:pt idx="717">
                  <c:v>0.21231348834060595</c:v>
                </c:pt>
                <c:pt idx="718">
                  <c:v>0.2118427128231215</c:v>
                </c:pt>
                <c:pt idx="719">
                  <c:v>0.21138089470397126</c:v>
                </c:pt>
                <c:pt idx="720">
                  <c:v>0.21092805135272191</c:v>
                </c:pt>
                <c:pt idx="721">
                  <c:v>0.21048419980138752</c:v>
                </c:pt>
                <c:pt idx="722">
                  <c:v>0.21004935674378919</c:v>
                </c:pt>
                <c:pt idx="723">
                  <c:v>0.20962353853492707</c:v>
                </c:pt>
                <c:pt idx="724">
                  <c:v>0.20920676119036544</c:v>
                </c:pt>
                <c:pt idx="725">
                  <c:v>0.20879904038562999</c:v>
                </c:pt>
                <c:pt idx="726">
                  <c:v>0.20840039145561853</c:v>
                </c:pt>
                <c:pt idx="727">
                  <c:v>0.20801082939402404</c:v>
                </c:pt>
                <c:pt idx="728">
                  <c:v>0.20763036885277103</c:v>
                </c:pt>
                <c:pt idx="729">
                  <c:v>0.20725902414146408</c:v>
                </c:pt>
                <c:pt idx="730">
                  <c:v>0.20689680922684978</c:v>
                </c:pt>
                <c:pt idx="731">
                  <c:v>0.20654373773229168</c:v>
                </c:pt>
                <c:pt idx="732">
                  <c:v>0.20619982293725744</c:v>
                </c:pt>
                <c:pt idx="733">
                  <c:v>0.20586507777681975</c:v>
                </c:pt>
                <c:pt idx="734">
                  <c:v>0.20553951484116961</c:v>
                </c:pt>
                <c:pt idx="735">
                  <c:v>0.20522314637514297</c:v>
                </c:pt>
                <c:pt idx="736">
                  <c:v>0.20491598427776</c:v>
                </c:pt>
                <c:pt idx="737">
                  <c:v>0.20461804010177764</c:v>
                </c:pt>
                <c:pt idx="738">
                  <c:v>0.20432932505325518</c:v>
                </c:pt>
                <c:pt idx="739">
                  <c:v>0.20404984999113263</c:v>
                </c:pt>
                <c:pt idx="740">
                  <c:v>0.20377962542682229</c:v>
                </c:pt>
                <c:pt idx="741">
                  <c:v>0.20351866152381357</c:v>
                </c:pt>
                <c:pt idx="742">
                  <c:v>0.2032669680972907</c:v>
                </c:pt>
                <c:pt idx="743">
                  <c:v>0.20302455461376337</c:v>
                </c:pt>
                <c:pt idx="744">
                  <c:v>0.20279143019071083</c:v>
                </c:pt>
                <c:pt idx="745">
                  <c:v>0.20256760359623907</c:v>
                </c:pt>
                <c:pt idx="746">
                  <c:v>0.20235308324875081</c:v>
                </c:pt>
                <c:pt idx="747">
                  <c:v>0.20214787721662905</c:v>
                </c:pt>
                <c:pt idx="748">
                  <c:v>0.2019519932179335</c:v>
                </c:pt>
                <c:pt idx="749">
                  <c:v>0.20176543862011043</c:v>
                </c:pt>
                <c:pt idx="750">
                  <c:v>0.20158822043971539</c:v>
                </c:pt>
                <c:pt idx="751">
                  <c:v>0.20142034534214945</c:v>
                </c:pt>
                <c:pt idx="752">
                  <c:v>0.20126181964140841</c:v>
                </c:pt>
                <c:pt idx="753">
                  <c:v>0.20111264929984546</c:v>
                </c:pt>
                <c:pt idx="754">
                  <c:v>0.20097283992794676</c:v>
                </c:pt>
                <c:pt idx="755">
                  <c:v>0.2008423967841205</c:v>
                </c:pt>
                <c:pt idx="756">
                  <c:v>0.20072132477449917</c:v>
                </c:pt>
                <c:pt idx="757">
                  <c:v>0.20060962845275496</c:v>
                </c:pt>
                <c:pt idx="758">
                  <c:v>0.20050731201992855</c:v>
                </c:pt>
                <c:pt idx="759">
                  <c:v>0.20041437932427103</c:v>
                </c:pt>
                <c:pt idx="760">
                  <c:v>0.20033083386109923</c:v>
                </c:pt>
                <c:pt idx="761">
                  <c:v>0.20025667877266423</c:v>
                </c:pt>
                <c:pt idx="762">
                  <c:v>0.20019191684803317</c:v>
                </c:pt>
                <c:pt idx="763">
                  <c:v>0.20013655052298437</c:v>
                </c:pt>
                <c:pt idx="764">
                  <c:v>0.20009058187991571</c:v>
                </c:pt>
                <c:pt idx="765">
                  <c:v>0.20005401264776629</c:v>
                </c:pt>
                <c:pt idx="766">
                  <c:v>0.20002684420195144</c:v>
                </c:pt>
                <c:pt idx="767">
                  <c:v>0.20000907756431088</c:v>
                </c:pt>
                <c:pt idx="768">
                  <c:v>0.20000071340307052</c:v>
                </c:pt>
                <c:pt idx="769">
                  <c:v>0.20000175203281706</c:v>
                </c:pt>
                <c:pt idx="770">
                  <c:v>0.20001219341448628</c:v>
                </c:pt>
                <c:pt idx="771">
                  <c:v>0.20003203715536461</c:v>
                </c:pt>
                <c:pt idx="772">
                  <c:v>0.20006128250910368</c:v>
                </c:pt>
                <c:pt idx="773">
                  <c:v>0.20009992837574858</c:v>
                </c:pt>
                <c:pt idx="774">
                  <c:v>0.20014797330177914</c:v>
                </c:pt>
                <c:pt idx="775">
                  <c:v>0.2002054154801646</c:v>
                </c:pt>
                <c:pt idx="776">
                  <c:v>0.20027225275043159</c:v>
                </c:pt>
                <c:pt idx="777">
                  <c:v>0.20034848259874544</c:v>
                </c:pt>
                <c:pt idx="778">
                  <c:v>0.20043410215800461</c:v>
                </c:pt>
                <c:pt idx="779">
                  <c:v>0.20052910820794867</c:v>
                </c:pt>
                <c:pt idx="780">
                  <c:v>0.20063349717527929</c:v>
                </c:pt>
                <c:pt idx="781">
                  <c:v>0.20074726513379468</c:v>
                </c:pt>
                <c:pt idx="782">
                  <c:v>0.2008704078045373</c:v>
                </c:pt>
                <c:pt idx="783">
                  <c:v>0.20100292055595476</c:v>
                </c:pt>
                <c:pt idx="784">
                  <c:v>0.20114479840407404</c:v>
                </c:pt>
                <c:pt idx="785">
                  <c:v>0.20129603601268889</c:v>
                </c:pt>
                <c:pt idx="786">
                  <c:v>0.20145662769356054</c:v>
                </c:pt>
                <c:pt idx="787">
                  <c:v>0.20162656740663182</c:v>
                </c:pt>
                <c:pt idx="788">
                  <c:v>0.20180584876025395</c:v>
                </c:pt>
                <c:pt idx="789">
                  <c:v>0.2019944650114274</c:v>
                </c:pt>
                <c:pt idx="790">
                  <c:v>0.20219240906605515</c:v>
                </c:pt>
                <c:pt idx="791">
                  <c:v>0.2023996734792097</c:v>
                </c:pt>
                <c:pt idx="792">
                  <c:v>0.2026162504554129</c:v>
                </c:pt>
                <c:pt idx="793">
                  <c:v>0.20284213184892941</c:v>
                </c:pt>
                <c:pt idx="794">
                  <c:v>0.20307730916407288</c:v>
                </c:pt>
                <c:pt idx="795">
                  <c:v>0.20332177355552541</c:v>
                </c:pt>
                <c:pt idx="796">
                  <c:v>0.20357551582867056</c:v>
                </c:pt>
                <c:pt idx="797">
                  <c:v>0.20383852643993883</c:v>
                </c:pt>
                <c:pt idx="798">
                  <c:v>0.20411079549716679</c:v>
                </c:pt>
                <c:pt idx="799">
                  <c:v>0.204392312759969</c:v>
                </c:pt>
                <c:pt idx="800">
                  <c:v>0.20468306764012337</c:v>
                </c:pt>
                <c:pt idx="801">
                  <c:v>0.20498304920196922</c:v>
                </c:pt>
                <c:pt idx="802">
                  <c:v>0.20529224616281869</c:v>
                </c:pt>
                <c:pt idx="803">
                  <c:v>0.20561064689338093</c:v>
                </c:pt>
                <c:pt idx="804">
                  <c:v>0.20593823941819972</c:v>
                </c:pt>
                <c:pt idx="805">
                  <c:v>0.20627501141610383</c:v>
                </c:pt>
                <c:pt idx="806">
                  <c:v>0.20662095022067012</c:v>
                </c:pt>
                <c:pt idx="807">
                  <c:v>0.20697604282070048</c:v>
                </c:pt>
                <c:pt idx="808">
                  <c:v>0.20734027586071077</c:v>
                </c:pt>
                <c:pt idx="809">
                  <c:v>0.20771363564143339</c:v>
                </c:pt>
                <c:pt idx="810">
                  <c:v>0.20809610812033219</c:v>
                </c:pt>
                <c:pt idx="811">
                  <c:v>0.2084876789121311</c:v>
                </c:pt>
                <c:pt idx="812">
                  <c:v>0.20888833328935494</c:v>
                </c:pt>
                <c:pt idx="813">
                  <c:v>0.20929805618288305</c:v>
                </c:pt>
                <c:pt idx="814">
                  <c:v>0.20971683218251663</c:v>
                </c:pt>
                <c:pt idx="815">
                  <c:v>0.21014464553755796</c:v>
                </c:pt>
                <c:pt idx="816">
                  <c:v>0.21058148015740294</c:v>
                </c:pt>
                <c:pt idx="817">
                  <c:v>0.21102731961214605</c:v>
                </c:pt>
                <c:pt idx="818">
                  <c:v>0.21148214713319868</c:v>
                </c:pt>
                <c:pt idx="819">
                  <c:v>0.21194594561391963</c:v>
                </c:pt>
                <c:pt idx="820">
                  <c:v>0.21241869761025828</c:v>
                </c:pt>
                <c:pt idx="821">
                  <c:v>0.21290038534141109</c:v>
                </c:pt>
                <c:pt idx="822">
                  <c:v>0.2133909906904902</c:v>
                </c:pt>
                <c:pt idx="823">
                  <c:v>0.21389049520520476</c:v>
                </c:pt>
                <c:pt idx="824">
                  <c:v>0.21439888009855482</c:v>
                </c:pt>
                <c:pt idx="825">
                  <c:v>0.21491612624953832</c:v>
                </c:pt>
                <c:pt idx="826">
                  <c:v>0.21544221420387005</c:v>
                </c:pt>
                <c:pt idx="827">
                  <c:v>0.2159771241747131</c:v>
                </c:pt>
                <c:pt idx="828">
                  <c:v>0.21652083604342348</c:v>
                </c:pt>
                <c:pt idx="829">
                  <c:v>0.21707332936030663</c:v>
                </c:pt>
                <c:pt idx="830">
                  <c:v>0.21763458334538663</c:v>
                </c:pt>
                <c:pt idx="831">
                  <c:v>0.2182045768891874</c:v>
                </c:pt>
                <c:pt idx="832">
                  <c:v>0.21878328855352722</c:v>
                </c:pt>
                <c:pt idx="833">
                  <c:v>0.21937069657232472</c:v>
                </c:pt>
                <c:pt idx="834">
                  <c:v>0.21996677885241761</c:v>
                </c:pt>
                <c:pt idx="835">
                  <c:v>0.2205715129743934</c:v>
                </c:pt>
                <c:pt idx="836">
                  <c:v>0.22118487619343305</c:v>
                </c:pt>
                <c:pt idx="837">
                  <c:v>0.22180684544016624</c:v>
                </c:pt>
                <c:pt idx="838">
                  <c:v>0.22243739732153872</c:v>
                </c:pt>
                <c:pt idx="839">
                  <c:v>0.22307650812169272</c:v>
                </c:pt>
                <c:pt idx="840">
                  <c:v>0.22372415380285857</c:v>
                </c:pt>
                <c:pt idx="841">
                  <c:v>0.22438031000625894</c:v>
                </c:pt>
                <c:pt idx="842">
                  <c:v>0.22504495205302466</c:v>
                </c:pt>
                <c:pt idx="843">
                  <c:v>0.22571805494512356</c:v>
                </c:pt>
                <c:pt idx="844">
                  <c:v>0.22639959336630022</c:v>
                </c:pt>
                <c:pt idx="845">
                  <c:v>0.227089541683028</c:v>
                </c:pt>
                <c:pt idx="846">
                  <c:v>0.22778787394547373</c:v>
                </c:pt>
                <c:pt idx="847">
                  <c:v>0.2284945638884732</c:v>
                </c:pt>
                <c:pt idx="848">
                  <c:v>0.22920958493251939</c:v>
                </c:pt>
                <c:pt idx="849">
                  <c:v>0.22993291018476164</c:v>
                </c:pt>
                <c:pt idx="850">
                  <c:v>0.23066451244001773</c:v>
                </c:pt>
                <c:pt idx="851">
                  <c:v>0.23140436418179694</c:v>
                </c:pt>
                <c:pt idx="852">
                  <c:v>0.23215243758333445</c:v>
                </c:pt>
                <c:pt idx="853">
                  <c:v>0.23290870450863874</c:v>
                </c:pt>
                <c:pt idx="854">
                  <c:v>0.23367313651354932</c:v>
                </c:pt>
                <c:pt idx="855">
                  <c:v>0.2344457048468068</c:v>
                </c:pt>
                <c:pt idx="856">
                  <c:v>0.23522638045113378</c:v>
                </c:pt>
                <c:pt idx="857">
                  <c:v>0.23601513396432847</c:v>
                </c:pt>
                <c:pt idx="858">
                  <c:v>0.23681193572036849</c:v>
                </c:pt>
                <c:pt idx="859">
                  <c:v>0.23761675575052696</c:v>
                </c:pt>
                <c:pt idx="860">
                  <c:v>0.23842956378449917</c:v>
                </c:pt>
                <c:pt idx="861">
                  <c:v>0.2392503292515418</c:v>
                </c:pt>
                <c:pt idx="862">
                  <c:v>0.24007902128162228</c:v>
                </c:pt>
                <c:pt idx="863">
                  <c:v>0.24091560870657966</c:v>
                </c:pt>
                <c:pt idx="864">
                  <c:v>0.24176006006129749</c:v>
                </c:pt>
                <c:pt idx="865">
                  <c:v>0.24261234358488673</c:v>
                </c:pt>
                <c:pt idx="866">
                  <c:v>0.24347242722188076</c:v>
                </c:pt>
                <c:pt idx="867">
                  <c:v>0.24434027862344029</c:v>
                </c:pt>
                <c:pt idx="868">
                  <c:v>0.24521586514857099</c:v>
                </c:pt>
                <c:pt idx="869">
                  <c:v>0.24609915386535067</c:v>
                </c:pt>
                <c:pt idx="870">
                  <c:v>0.24699011155216749</c:v>
                </c:pt>
                <c:pt idx="871">
                  <c:v>0.24788870469897034</c:v>
                </c:pt>
                <c:pt idx="872">
                  <c:v>0.24879489950852862</c:v>
                </c:pt>
                <c:pt idx="873">
                  <c:v>0.24970866189770366</c:v>
                </c:pt>
                <c:pt idx="874">
                  <c:v>0.25062995749873007</c:v>
                </c:pt>
                <c:pt idx="875">
                  <c:v>0.25155875166050923</c:v>
                </c:pt>
                <c:pt idx="876">
                  <c:v>0.2524950094499121</c:v>
                </c:pt>
                <c:pt idx="877">
                  <c:v>0.25343869565309268</c:v>
                </c:pt>
                <c:pt idx="878">
                  <c:v>0.25438977477681335</c:v>
                </c:pt>
                <c:pt idx="879">
                  <c:v>0.25534821104977912</c:v>
                </c:pt>
                <c:pt idx="880">
                  <c:v>0.25631396842398357</c:v>
                </c:pt>
                <c:pt idx="881">
                  <c:v>0.25728701057606373</c:v>
                </c:pt>
                <c:pt idx="882">
                  <c:v>0.25826730090866751</c:v>
                </c:pt>
                <c:pt idx="883">
                  <c:v>0.2592548025518292</c:v>
                </c:pt>
                <c:pt idx="884">
                  <c:v>0.26024947836435675</c:v>
                </c:pt>
                <c:pt idx="885">
                  <c:v>0.26125129093522803</c:v>
                </c:pt>
                <c:pt idx="886">
                  <c:v>0.26226020258499894</c:v>
                </c:pt>
                <c:pt idx="887">
                  <c:v>0.26327617536721976</c:v>
                </c:pt>
                <c:pt idx="888">
                  <c:v>0.26429917106986234</c:v>
                </c:pt>
                <c:pt idx="889">
                  <c:v>0.26532915121675782</c:v>
                </c:pt>
                <c:pt idx="890">
                  <c:v>0.26636607706904369</c:v>
                </c:pt>
                <c:pt idx="891">
                  <c:v>0.26740990962662042</c:v>
                </c:pt>
                <c:pt idx="892">
                  <c:v>0.26846060962961826</c:v>
                </c:pt>
                <c:pt idx="893">
                  <c:v>0.26951813755987453</c:v>
                </c:pt>
                <c:pt idx="894">
                  <c:v>0.27058245364241951</c:v>
                </c:pt>
                <c:pt idx="895">
                  <c:v>0.271653517846972</c:v>
                </c:pt>
                <c:pt idx="896">
                  <c:v>0.27273128988944584</c:v>
                </c:pt>
                <c:pt idx="897">
                  <c:v>0.27381572923346426</c:v>
                </c:pt>
                <c:pt idx="898">
                  <c:v>0.27490679509188515</c:v>
                </c:pt>
                <c:pt idx="899">
                  <c:v>0.27600444642833422</c:v>
                </c:pt>
                <c:pt idx="900">
                  <c:v>0.27710864195874935</c:v>
                </c:pt>
                <c:pt idx="901">
                  <c:v>0.27821934015293315</c:v>
                </c:pt>
                <c:pt idx="902">
                  <c:v>0.27933649923611426</c:v>
                </c:pt>
                <c:pt idx="903">
                  <c:v>0.28046007719051935</c:v>
                </c:pt>
                <c:pt idx="904">
                  <c:v>0.28159003175695335</c:v>
                </c:pt>
                <c:pt idx="905">
                  <c:v>0.28272632043638857</c:v>
                </c:pt>
                <c:pt idx="906">
                  <c:v>0.28386890049156299</c:v>
                </c:pt>
                <c:pt idx="907">
                  <c:v>0.28501772894858834</c:v>
                </c:pt>
                <c:pt idx="908">
                  <c:v>0.28617276259856583</c:v>
                </c:pt>
                <c:pt idx="909">
                  <c:v>0.28733395799921174</c:v>
                </c:pt>
                <c:pt idx="910">
                  <c:v>0.28850127147649052</c:v>
                </c:pt>
                <c:pt idx="911">
                  <c:v>0.28967465912625839</c:v>
                </c:pt>
                <c:pt idx="912">
                  <c:v>0.29085407681591446</c:v>
                </c:pt>
                <c:pt idx="913">
                  <c:v>0.29203948018605963</c:v>
                </c:pt>
                <c:pt idx="914">
                  <c:v>0.29323082465216632</c:v>
                </c:pt>
                <c:pt idx="915">
                  <c:v>0.29442806540625466</c:v>
                </c:pt>
                <c:pt idx="916">
                  <c:v>0.29563115741857804</c:v>
                </c:pt>
                <c:pt idx="917">
                  <c:v>0.29684005543931613</c:v>
                </c:pt>
                <c:pt idx="918">
                  <c:v>0.29805471400027761</c:v>
                </c:pt>
                <c:pt idx="919">
                  <c:v>0.29927508741661007</c:v>
                </c:pt>
                <c:pt idx="920">
                  <c:v>0.30050112978851751</c:v>
                </c:pt>
                <c:pt idx="921">
                  <c:v>0.30173279500298789</c:v>
                </c:pt>
                <c:pt idx="922">
                  <c:v>0.30297003673552664</c:v>
                </c:pt>
                <c:pt idx="923">
                  <c:v>0.30421280845189957</c:v>
                </c:pt>
                <c:pt idx="924">
                  <c:v>0.30546106340988211</c:v>
                </c:pt>
                <c:pt idx="925">
                  <c:v>0.30671475466101866</c:v>
                </c:pt>
                <c:pt idx="926">
                  <c:v>0.30797383505238762</c:v>
                </c:pt>
                <c:pt idx="927">
                  <c:v>0.3092382572283745</c:v>
                </c:pt>
                <c:pt idx="928">
                  <c:v>0.31050797363245397</c:v>
                </c:pt>
                <c:pt idx="929">
                  <c:v>0.31178293650897793</c:v>
                </c:pt>
                <c:pt idx="930">
                  <c:v>0.31306309790497189</c:v>
                </c:pt>
                <c:pt idx="931">
                  <c:v>0.31434840967193811</c:v>
                </c:pt>
                <c:pt idx="932">
                  <c:v>0.31563882346766703</c:v>
                </c:pt>
                <c:pt idx="933">
                  <c:v>0.31693429075805546</c:v>
                </c:pt>
                <c:pt idx="934">
                  <c:v>0.31823476281893182</c:v>
                </c:pt>
                <c:pt idx="935">
                  <c:v>0.31954019073788836</c:v>
                </c:pt>
                <c:pt idx="936">
                  <c:v>0.32085052541612158</c:v>
                </c:pt>
                <c:pt idx="937">
                  <c:v>0.32216571757027868</c:v>
                </c:pt>
                <c:pt idx="938">
                  <c:v>0.32348571773431034</c:v>
                </c:pt>
                <c:pt idx="939">
                  <c:v>0.32481047626133258</c:v>
                </c:pt>
                <c:pt idx="940">
                  <c:v>0.32613994332549301</c:v>
                </c:pt>
                <c:pt idx="941">
                  <c:v>0.3274740689238454</c:v>
                </c:pt>
                <c:pt idx="942">
                  <c:v>0.32881280287822956</c:v>
                </c:pt>
                <c:pt idx="943">
                  <c:v>0.33015609483715985</c:v>
                </c:pt>
                <c:pt idx="944">
                  <c:v>0.33150389427771815</c:v>
                </c:pt>
                <c:pt idx="945">
                  <c:v>0.33285615050745365</c:v>
                </c:pt>
                <c:pt idx="946">
                  <c:v>0.33421281266629066</c:v>
                </c:pt>
                <c:pt idx="947">
                  <c:v>0.33557382972844074</c:v>
                </c:pt>
                <c:pt idx="948">
                  <c:v>0.33693915050432216</c:v>
                </c:pt>
                <c:pt idx="949">
                  <c:v>0.33830872364248438</c:v>
                </c:pt>
                <c:pt idx="950">
                  <c:v>0.33968249763154079</c:v>
                </c:pt>
                <c:pt idx="951">
                  <c:v>0.34106042080210541</c:v>
                </c:pt>
                <c:pt idx="952">
                  <c:v>0.34244244132873575</c:v>
                </c:pt>
                <c:pt idx="953">
                  <c:v>0.34382850723188296</c:v>
                </c:pt>
                <c:pt idx="954">
                  <c:v>0.34521856637984644</c:v>
                </c:pt>
                <c:pt idx="955">
                  <c:v>0.34661256649073463</c:v>
                </c:pt>
                <c:pt idx="956">
                  <c:v>0.34801045513443085</c:v>
                </c:pt>
                <c:pt idx="957">
                  <c:v>0.34941217973456629</c:v>
                </c:pt>
                <c:pt idx="958">
                  <c:v>0.35081768757049692</c:v>
                </c:pt>
                <c:pt idx="959">
                  <c:v>0.35222692577928588</c:v>
                </c:pt>
                <c:pt idx="960">
                  <c:v>0.35363984135769277</c:v>
                </c:pt>
                <c:pt idx="961">
                  <c:v>0.3550563811641666</c:v>
                </c:pt>
                <c:pt idx="962">
                  <c:v>0.35647649192084452</c:v>
                </c:pt>
                <c:pt idx="963">
                  <c:v>0.35790012021555517</c:v>
                </c:pt>
                <c:pt idx="964">
                  <c:v>0.35932721250382893</c:v>
                </c:pt>
                <c:pt idx="965">
                  <c:v>0.36075771511091048</c:v>
                </c:pt>
                <c:pt idx="966">
                  <c:v>0.36219157423377851</c:v>
                </c:pt>
                <c:pt idx="967">
                  <c:v>0.36362873594316802</c:v>
                </c:pt>
                <c:pt idx="968">
                  <c:v>0.36506914618560049</c:v>
                </c:pt>
                <c:pt idx="969">
                  <c:v>0.36651275078541556</c:v>
                </c:pt>
                <c:pt idx="970">
                  <c:v>0.36795949544680873</c:v>
                </c:pt>
                <c:pt idx="971">
                  <c:v>0.36940932575587421</c:v>
                </c:pt>
                <c:pt idx="972">
                  <c:v>0.37086218718265102</c:v>
                </c:pt>
                <c:pt idx="973">
                  <c:v>0.37231802508317402</c:v>
                </c:pt>
                <c:pt idx="974">
                  <c:v>0.37377678470152864</c:v>
                </c:pt>
                <c:pt idx="975">
                  <c:v>0.37523841117191137</c:v>
                </c:pt>
                <c:pt idx="976">
                  <c:v>0.37670284952069266</c:v>
                </c:pt>
                <c:pt idx="977">
                  <c:v>0.3781700446684842</c:v>
                </c:pt>
                <c:pt idx="978">
                  <c:v>0.37963994143221141</c:v>
                </c:pt>
                <c:pt idx="979">
                  <c:v>0.38111248452718838</c:v>
                </c:pt>
                <c:pt idx="980">
                  <c:v>0.38258761856919749</c:v>
                </c:pt>
                <c:pt idx="981">
                  <c:v>0.38406528807657175</c:v>
                </c:pt>
                <c:pt idx="982">
                  <c:v>0.38554543747228265</c:v>
                </c:pt>
                <c:pt idx="983">
                  <c:v>0.38702801108602991</c:v>
                </c:pt>
                <c:pt idx="984">
                  <c:v>0.38851295315633472</c:v>
                </c:pt>
                <c:pt idx="985">
                  <c:v>0.39000020783263839</c:v>
                </c:pt>
                <c:pt idx="986">
                  <c:v>0.39148971917740172</c:v>
                </c:pt>
                <c:pt idx="987">
                  <c:v>0.39298143116820966</c:v>
                </c:pt>
                <c:pt idx="988">
                  <c:v>0.3944752876998775</c:v>
                </c:pt>
                <c:pt idx="989">
                  <c:v>0.39597123258656214</c:v>
                </c:pt>
                <c:pt idx="990">
                  <c:v>0.39746920956387466</c:v>
                </c:pt>
                <c:pt idx="991">
                  <c:v>0.39896916229099677</c:v>
                </c:pt>
                <c:pt idx="992">
                  <c:v>0.40047103435279918</c:v>
                </c:pt>
                <c:pt idx="993">
                  <c:v>0.40197476926196463</c:v>
                </c:pt>
                <c:pt idx="994">
                  <c:v>0.40348031046111155</c:v>
                </c:pt>
                <c:pt idx="995">
                  <c:v>0.40498760132492118</c:v>
                </c:pt>
                <c:pt idx="996">
                  <c:v>0.40649658516226816</c:v>
                </c:pt>
                <c:pt idx="997">
                  <c:v>0.40800720521835204</c:v>
                </c:pt>
                <c:pt idx="998">
                  <c:v>0.40951940467683223</c:v>
                </c:pt>
                <c:pt idx="999">
                  <c:v>0.41103312666196434</c:v>
                </c:pt>
                <c:pt idx="1000">
                  <c:v>0.41254831424074034</c:v>
                </c:pt>
                <c:pt idx="1001">
                  <c:v>0.41406491042502935</c:v>
                </c:pt>
                <c:pt idx="1002">
                  <c:v>0.41558285817372048</c:v>
                </c:pt>
                <c:pt idx="1003">
                  <c:v>0.41710210039486934</c:v>
                </c:pt>
                <c:pt idx="1004">
                  <c:v>0.41862257994784469</c:v>
                </c:pt>
                <c:pt idx="1005">
                  <c:v>0.42014423964547776</c:v>
                </c:pt>
                <c:pt idx="1006">
                  <c:v>0.42166702225621239</c:v>
                </c:pt>
                <c:pt idx="1007">
                  <c:v>0.42319087050625903</c:v>
                </c:pt>
                <c:pt idx="1008">
                  <c:v>0.42471572708174793</c:v>
                </c:pt>
                <c:pt idx="1009">
                  <c:v>0.42624153463088432</c:v>
                </c:pt>
                <c:pt idx="1010">
                  <c:v>0.42776823576610684</c:v>
                </c:pt>
                <c:pt idx="1011">
                  <c:v>0.42929577306624489</c:v>
                </c:pt>
                <c:pt idx="1012">
                  <c:v>0.43082408907867892</c:v>
                </c:pt>
                <c:pt idx="1013">
                  <c:v>0.43235312632150036</c:v>
                </c:pt>
                <c:pt idx="1014">
                  <c:v>0.43388282728567484</c:v>
                </c:pt>
                <c:pt idx="1015">
                  <c:v>0.43541313443720447</c:v>
                </c:pt>
                <c:pt idx="1016">
                  <c:v>0.43694399021929209</c:v>
                </c:pt>
                <c:pt idx="1017">
                  <c:v>0.43847533705450514</c:v>
                </c:pt>
                <c:pt idx="1018">
                  <c:v>0.44000711734694259</c:v>
                </c:pt>
                <c:pt idx="1019">
                  <c:v>0.44153927348440059</c:v>
                </c:pt>
                <c:pt idx="1020">
                  <c:v>0.44307174784053843</c:v>
                </c:pt>
                <c:pt idx="1021">
                  <c:v>0.44460448277704778</c:v>
                </c:pt>
                <c:pt idx="1022">
                  <c:v>0.44613742064581907</c:v>
                </c:pt>
                <c:pt idx="1023">
                  <c:v>0.44767050379111051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D0-483B-88C2-40A83488B00D}"/>
            </c:ext>
          </c:extLst>
        </c:ser>
        <c:ser>
          <c:idx val="1"/>
          <c:order val="1"/>
          <c:tx>
            <c:v>DAC1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Arkusz1!$C$1:$C$1026</c:f>
              <c:numCache>
                <c:formatCode>General</c:formatCode>
                <c:ptCount val="1026"/>
                <c:pt idx="0">
                  <c:v>0.5</c:v>
                </c:pt>
                <c:pt idx="1">
                  <c:v>0.49999529859109054</c:v>
                </c:pt>
                <c:pt idx="2">
                  <c:v>0.49998119454118817</c:v>
                </c:pt>
                <c:pt idx="3">
                  <c:v>0.4999576883807641</c:v>
                </c:pt>
                <c:pt idx="4">
                  <c:v>0.49992478099391491</c:v>
                </c:pt>
                <c:pt idx="5">
                  <c:v>0.49988247361832927</c:v>
                </c:pt>
                <c:pt idx="6">
                  <c:v>0.49983076784524139</c:v>
                </c:pt>
                <c:pt idx="7">
                  <c:v>0.49976966561937108</c:v>
                </c:pt>
                <c:pt idx="8">
                  <c:v>0.49969916923885077</c:v>
                </c:pt>
                <c:pt idx="9">
                  <c:v>0.49961928135513889</c:v>
                </c:pt>
                <c:pt idx="10">
                  <c:v>0.49953000497292033</c:v>
                </c:pt>
                <c:pt idx="11">
                  <c:v>0.4994313434499934</c:v>
                </c:pt>
                <c:pt idx="12">
                  <c:v>0.49932330049714324</c:v>
                </c:pt>
                <c:pt idx="13">
                  <c:v>0.49920588017800283</c:v>
                </c:pt>
                <c:pt idx="14">
                  <c:v>0.49907908690889957</c:v>
                </c:pt>
                <c:pt idx="15">
                  <c:v>0.49894292545868951</c:v>
                </c:pt>
                <c:pt idx="16">
                  <c:v>0.49879740094857783</c:v>
                </c:pt>
                <c:pt idx="17">
                  <c:v>0.49864251885192645</c:v>
                </c:pt>
                <c:pt idx="18">
                  <c:v>0.49847828499404789</c:v>
                </c:pt>
                <c:pt idx="19">
                  <c:v>0.49830470555198636</c:v>
                </c:pt>
                <c:pt idx="20">
                  <c:v>0.49812178705428523</c:v>
                </c:pt>
                <c:pt idx="21">
                  <c:v>0.49792953638074189</c:v>
                </c:pt>
                <c:pt idx="22">
                  <c:v>0.49772796076214842</c:v>
                </c:pt>
                <c:pt idx="23">
                  <c:v>0.49751706778002025</c:v>
                </c:pt>
                <c:pt idx="24">
                  <c:v>0.49729686536631046</c:v>
                </c:pt>
                <c:pt idx="25">
                  <c:v>0.49706736180311173</c:v>
                </c:pt>
                <c:pt idx="26">
                  <c:v>0.49682856572234491</c:v>
                </c:pt>
                <c:pt idx="27">
                  <c:v>0.49658048610543415</c:v>
                </c:pt>
                <c:pt idx="28">
                  <c:v>0.4963231322829692</c:v>
                </c:pt>
                <c:pt idx="29">
                  <c:v>0.49605651393435451</c:v>
                </c:pt>
                <c:pt idx="30">
                  <c:v>0.49578064108744513</c:v>
                </c:pt>
                <c:pt idx="31">
                  <c:v>0.49549552411816949</c:v>
                </c:pt>
                <c:pt idx="32">
                  <c:v>0.49520117375013928</c:v>
                </c:pt>
                <c:pt idx="33">
                  <c:v>0.49489760105424607</c:v>
                </c:pt>
                <c:pt idx="34">
                  <c:v>0.4945848174482449</c:v>
                </c:pt>
                <c:pt idx="35">
                  <c:v>0.49426283469632482</c:v>
                </c:pt>
                <c:pt idx="36">
                  <c:v>0.49393166490866636</c:v>
                </c:pt>
                <c:pt idx="37">
                  <c:v>0.49359132054098637</c:v>
                </c:pt>
                <c:pt idx="38">
                  <c:v>0.49324181439406911</c:v>
                </c:pt>
                <c:pt idx="39">
                  <c:v>0.4928831596132851</c:v>
                </c:pt>
                <c:pt idx="40">
                  <c:v>0.49251536968809662</c:v>
                </c:pt>
                <c:pt idx="41">
                  <c:v>0.4921384584515503</c:v>
                </c:pt>
                <c:pt idx="42">
                  <c:v>0.49175244007975688</c:v>
                </c:pt>
                <c:pt idx="43">
                  <c:v>0.4913573290913581</c:v>
                </c:pt>
                <c:pt idx="44">
                  <c:v>0.49095314034698057</c:v>
                </c:pt>
                <c:pt idx="45">
                  <c:v>0.49053988904867663</c:v>
                </c:pt>
                <c:pt idx="46">
                  <c:v>0.49011759073935318</c:v>
                </c:pt>
                <c:pt idx="47">
                  <c:v>0.48968626130218634</c:v>
                </c:pt>
                <c:pt idx="48">
                  <c:v>0.48924591696002462</c:v>
                </c:pt>
                <c:pt idx="49">
                  <c:v>0.48879657427477863</c:v>
                </c:pt>
                <c:pt idx="50">
                  <c:v>0.48833825014679783</c:v>
                </c:pt>
                <c:pt idx="51">
                  <c:v>0.48787096181423539</c:v>
                </c:pt>
                <c:pt idx="52">
                  <c:v>0.4873947268523996</c:v>
                </c:pt>
                <c:pt idx="53">
                  <c:v>0.48690956317309281</c:v>
                </c:pt>
                <c:pt idx="54">
                  <c:v>0.48641548902393772</c:v>
                </c:pt>
                <c:pt idx="55">
                  <c:v>0.48591252298769116</c:v>
                </c:pt>
                <c:pt idx="56">
                  <c:v>0.48540068398154523</c:v>
                </c:pt>
                <c:pt idx="57">
                  <c:v>0.48487999125641557</c:v>
                </c:pt>
                <c:pt idx="58">
                  <c:v>0.48435046439621765</c:v>
                </c:pt>
                <c:pt idx="59">
                  <c:v>0.48381212331712964</c:v>
                </c:pt>
                <c:pt idx="60">
                  <c:v>0.48326498826684416</c:v>
                </c:pt>
                <c:pt idx="61">
                  <c:v>0.48270907982380579</c:v>
                </c:pt>
                <c:pt idx="62">
                  <c:v>0.48214441889643789</c:v>
                </c:pt>
                <c:pt idx="63">
                  <c:v>0.48157102672235574</c:v>
                </c:pt>
                <c:pt idx="64">
                  <c:v>0.48098892486756806</c:v>
                </c:pt>
                <c:pt idx="65">
                  <c:v>0.48039813522566543</c:v>
                </c:pt>
                <c:pt idx="66">
                  <c:v>0.47979868001699749</c:v>
                </c:pt>
                <c:pt idx="67">
                  <c:v>0.47919058178783669</c:v>
                </c:pt>
                <c:pt idx="68">
                  <c:v>0.47857386340953034</c:v>
                </c:pt>
                <c:pt idx="69">
                  <c:v>0.47794854807764087</c:v>
                </c:pt>
                <c:pt idx="70">
                  <c:v>0.47731465931107275</c:v>
                </c:pt>
                <c:pt idx="71">
                  <c:v>0.47667222095118844</c:v>
                </c:pt>
                <c:pt idx="72">
                  <c:v>0.4760212571609112</c:v>
                </c:pt>
                <c:pt idx="73">
                  <c:v>0.47536179242381688</c:v>
                </c:pt>
                <c:pt idx="74">
                  <c:v>0.47469385154321253</c:v>
                </c:pt>
                <c:pt idx="75">
                  <c:v>0.47401745964120384</c:v>
                </c:pt>
                <c:pt idx="76">
                  <c:v>0.47333264215775012</c:v>
                </c:pt>
                <c:pt idx="77">
                  <c:v>0.4726394248497075</c:v>
                </c:pt>
                <c:pt idx="78">
                  <c:v>0.47193783378986021</c:v>
                </c:pt>
                <c:pt idx="79">
                  <c:v>0.47122789536594001</c:v>
                </c:pt>
                <c:pt idx="80">
                  <c:v>0.47050963627963338</c:v>
                </c:pt>
                <c:pt idx="81">
                  <c:v>0.4697830835455778</c:v>
                </c:pt>
                <c:pt idx="82">
                  <c:v>0.4690482644903452</c:v>
                </c:pt>
                <c:pt idx="83">
                  <c:v>0.4683052067514144</c:v>
                </c:pt>
                <c:pt idx="84">
                  <c:v>0.46755393827613156</c:v>
                </c:pt>
                <c:pt idx="85">
                  <c:v>0.4667944873206592</c:v>
                </c:pt>
                <c:pt idx="86">
                  <c:v>0.4660268824489131</c:v>
                </c:pt>
                <c:pt idx="87">
                  <c:v>0.46525115253148852</c:v>
                </c:pt>
                <c:pt idx="88">
                  <c:v>0.46446732674457358</c:v>
                </c:pt>
                <c:pt idx="89">
                  <c:v>0.46367543456885274</c:v>
                </c:pt>
                <c:pt idx="90">
                  <c:v>0.46287550578839742</c:v>
                </c:pt>
                <c:pt idx="91">
                  <c:v>0.46206757048954594</c:v>
                </c:pt>
                <c:pt idx="92">
                  <c:v>0.46125165905977206</c:v>
                </c:pt>
                <c:pt idx="93">
                  <c:v>0.46042780218654178</c:v>
                </c:pt>
                <c:pt idx="94">
                  <c:v>0.45959603085615963</c:v>
                </c:pt>
                <c:pt idx="95">
                  <c:v>0.45875637635260258</c:v>
                </c:pt>
                <c:pt idx="96">
                  <c:v>0.45790887025634408</c:v>
                </c:pt>
                <c:pt idx="97">
                  <c:v>0.45705354444316576</c:v>
                </c:pt>
                <c:pt idx="98">
                  <c:v>0.45619043108295881</c:v>
                </c:pt>
                <c:pt idx="99">
                  <c:v>0.45531956263851397</c:v>
                </c:pt>
                <c:pt idx="100">
                  <c:v>0.45444097186430055</c:v>
                </c:pt>
                <c:pt idx="101">
                  <c:v>0.4535546918052345</c:v>
                </c:pt>
                <c:pt idx="102">
                  <c:v>0.45266075579543552</c:v>
                </c:pt>
                <c:pt idx="103">
                  <c:v>0.45175919745697346</c:v>
                </c:pt>
                <c:pt idx="104">
                  <c:v>0.4508500506986034</c:v>
                </c:pt>
                <c:pt idx="105">
                  <c:v>0.44993334971449089</c:v>
                </c:pt>
                <c:pt idx="106">
                  <c:v>0.44900912898292522</c:v>
                </c:pt>
                <c:pt idx="107">
                  <c:v>0.44807742326502303</c:v>
                </c:pt>
                <c:pt idx="108">
                  <c:v>0.44713826760342085</c:v>
                </c:pt>
                <c:pt idx="109">
                  <c:v>0.44619169732095709</c:v>
                </c:pt>
                <c:pt idx="110">
                  <c:v>0.44523774801934324</c:v>
                </c:pt>
                <c:pt idx="111">
                  <c:v>0.44427645557782552</c:v>
                </c:pt>
                <c:pt idx="112">
                  <c:v>0.44330785615183455</c:v>
                </c:pt>
                <c:pt idx="113">
                  <c:v>0.44233198617162622</c:v>
                </c:pt>
                <c:pt idx="114">
                  <c:v>0.44134888234091096</c:v>
                </c:pt>
                <c:pt idx="115">
                  <c:v>0.4403585816354737</c:v>
                </c:pt>
                <c:pt idx="116">
                  <c:v>0.43936112130178295</c:v>
                </c:pt>
                <c:pt idx="117">
                  <c:v>0.43835653885558978</c:v>
                </c:pt>
                <c:pt idx="118">
                  <c:v>0.43734487208051726</c:v>
                </c:pt>
                <c:pt idx="119">
                  <c:v>0.43632615902663879</c:v>
                </c:pt>
                <c:pt idx="120">
                  <c:v>0.4353004380090475</c:v>
                </c:pt>
                <c:pt idx="121">
                  <c:v>0.43426774760641468</c:v>
                </c:pt>
                <c:pt idx="122">
                  <c:v>0.4332281266595393</c:v>
                </c:pt>
                <c:pt idx="123">
                  <c:v>0.43218161426988688</c:v>
                </c:pt>
                <c:pt idx="124">
                  <c:v>0.4311282497981187</c:v>
                </c:pt>
                <c:pt idx="125">
                  <c:v>0.43006807286261162</c:v>
                </c:pt>
                <c:pt idx="126">
                  <c:v>0.42900112333796814</c:v>
                </c:pt>
                <c:pt idx="127">
                  <c:v>0.42792744135351607</c:v>
                </c:pt>
                <c:pt idx="128">
                  <c:v>0.42684706729179994</c:v>
                </c:pt>
                <c:pt idx="129">
                  <c:v>0.42576004178706162</c:v>
                </c:pt>
                <c:pt idx="130">
                  <c:v>0.42466640572371217</c:v>
                </c:pt>
                <c:pt idx="131">
                  <c:v>0.42356620023479435</c:v>
                </c:pt>
                <c:pt idx="132">
                  <c:v>0.42245946670043522</c:v>
                </c:pt>
                <c:pt idx="133">
                  <c:v>0.42134624674628995</c:v>
                </c:pt>
                <c:pt idx="134">
                  <c:v>0.42022658224197634</c:v>
                </c:pt>
                <c:pt idx="135">
                  <c:v>0.41910051529949965</c:v>
                </c:pt>
                <c:pt idx="136">
                  <c:v>0.4179680882716692</c:v>
                </c:pt>
                <c:pt idx="137">
                  <c:v>0.41682934375050507</c:v>
                </c:pt>
                <c:pt idx="138">
                  <c:v>0.41568432456563653</c:v>
                </c:pt>
                <c:pt idx="139">
                  <c:v>0.41453307378269055</c:v>
                </c:pt>
                <c:pt idx="140">
                  <c:v>0.41337563470167271</c:v>
                </c:pt>
                <c:pt idx="141">
                  <c:v>0.4122120508553383</c:v>
                </c:pt>
                <c:pt idx="142">
                  <c:v>0.41104236600755506</c:v>
                </c:pt>
                <c:pt idx="143">
                  <c:v>0.40986662415165698</c:v>
                </c:pt>
                <c:pt idx="144">
                  <c:v>0.40868486950879002</c:v>
                </c:pt>
                <c:pt idx="145">
                  <c:v>0.40749714652624869</c:v>
                </c:pt>
                <c:pt idx="146">
                  <c:v>0.40630349987580416</c:v>
                </c:pt>
                <c:pt idx="147">
                  <c:v>0.40510397445202451</c:v>
                </c:pt>
                <c:pt idx="148">
                  <c:v>0.40389861537058586</c:v>
                </c:pt>
                <c:pt idx="149">
                  <c:v>0.40268746796657551</c:v>
                </c:pt>
                <c:pt idx="150">
                  <c:v>0.40147057779278716</c:v>
                </c:pt>
                <c:pt idx="151">
                  <c:v>0.40024799061800709</c:v>
                </c:pt>
                <c:pt idx="152">
                  <c:v>0.39901975242529331</c:v>
                </c:pt>
                <c:pt idx="153">
                  <c:v>0.39778590941024566</c:v>
                </c:pt>
                <c:pt idx="154">
                  <c:v>0.39654650797926849</c:v>
                </c:pt>
                <c:pt idx="155">
                  <c:v>0.39530159474782511</c:v>
                </c:pt>
                <c:pt idx="156">
                  <c:v>0.39405121653868502</c:v>
                </c:pt>
                <c:pt idx="157">
                  <c:v>0.39279542038016202</c:v>
                </c:pt>
                <c:pt idx="158">
                  <c:v>0.39153425350434629</c:v>
                </c:pt>
                <c:pt idx="159">
                  <c:v>0.39026776334532715</c:v>
                </c:pt>
                <c:pt idx="160">
                  <c:v>0.38899599753740965</c:v>
                </c:pt>
                <c:pt idx="161">
                  <c:v>0.38771900391332248</c:v>
                </c:pt>
                <c:pt idx="162">
                  <c:v>0.38643683050241939</c:v>
                </c:pt>
                <c:pt idx="163">
                  <c:v>0.38514952552887227</c:v>
                </c:pt>
                <c:pt idx="164">
                  <c:v>0.38385713740985772</c:v>
                </c:pt>
                <c:pt idx="165">
                  <c:v>0.38255971475373585</c:v>
                </c:pt>
                <c:pt idx="166">
                  <c:v>0.38125730635822219</c:v>
                </c:pt>
                <c:pt idx="167">
                  <c:v>0.37994996120855218</c:v>
                </c:pt>
                <c:pt idx="168">
                  <c:v>0.37863772847563892</c:v>
                </c:pt>
                <c:pt idx="169">
                  <c:v>0.37732065751422367</c:v>
                </c:pt>
                <c:pt idx="170">
                  <c:v>0.37599879786101964</c:v>
                </c:pt>
                <c:pt idx="171">
                  <c:v>0.37467219923284889</c:v>
                </c:pt>
                <c:pt idx="172">
                  <c:v>0.37334091152477228</c:v>
                </c:pt>
                <c:pt idx="173">
                  <c:v>0.37200498480821292</c:v>
                </c:pt>
                <c:pt idx="174">
                  <c:v>0.37066446932907299</c:v>
                </c:pt>
                <c:pt idx="175">
                  <c:v>0.36931941550584374</c:v>
                </c:pt>
                <c:pt idx="176">
                  <c:v>0.36796987392770952</c:v>
                </c:pt>
                <c:pt idx="177">
                  <c:v>0.36661589535264461</c:v>
                </c:pt>
                <c:pt idx="178">
                  <c:v>0.36525753070550454</c:v>
                </c:pt>
                <c:pt idx="179">
                  <c:v>0.36389483107611059</c:v>
                </c:pt>
                <c:pt idx="180">
                  <c:v>0.36252784771732816</c:v>
                </c:pt>
                <c:pt idx="181">
                  <c:v>0.36115663204313914</c:v>
                </c:pt>
                <c:pt idx="182">
                  <c:v>0.35978123562670827</c:v>
                </c:pt>
                <c:pt idx="183">
                  <c:v>0.35840171019844325</c:v>
                </c:pt>
                <c:pt idx="184">
                  <c:v>0.35701810764404929</c:v>
                </c:pt>
                <c:pt idx="185">
                  <c:v>0.3556304800025773</c:v>
                </c:pt>
                <c:pt idx="186">
                  <c:v>0.35423887946446686</c:v>
                </c:pt>
                <c:pt idx="187">
                  <c:v>0.35284335836958358</c:v>
                </c:pt>
                <c:pt idx="188">
                  <c:v>0.35144396920524967</c:v>
                </c:pt>
                <c:pt idx="189">
                  <c:v>0.35004076460427075</c:v>
                </c:pt>
                <c:pt idx="190">
                  <c:v>0.34863379734295569</c:v>
                </c:pt>
                <c:pt idx="191">
                  <c:v>0.34722312033913177</c:v>
                </c:pt>
                <c:pt idx="192">
                  <c:v>0.34580878665015458</c:v>
                </c:pt>
                <c:pt idx="193">
                  <c:v>0.34439084947091209</c:v>
                </c:pt>
                <c:pt idx="194">
                  <c:v>0.34296936213182416</c:v>
                </c:pt>
                <c:pt idx="195">
                  <c:v>0.3415443780968368</c:v>
                </c:pt>
                <c:pt idx="196">
                  <c:v>0.34011595096141112</c:v>
                </c:pt>
                <c:pt idx="197">
                  <c:v>0.33868413445050755</c:v>
                </c:pt>
                <c:pt idx="198">
                  <c:v>0.33724898241656531</c:v>
                </c:pt>
                <c:pt idx="199">
                  <c:v>0.33581054883747691</c:v>
                </c:pt>
                <c:pt idx="200">
                  <c:v>0.33436888781455787</c:v>
                </c:pt>
                <c:pt idx="201">
                  <c:v>0.33292405357051197</c:v>
                </c:pt>
                <c:pt idx="202">
                  <c:v>0.33147610044739201</c:v>
                </c:pt>
                <c:pt idx="203">
                  <c:v>0.33002508290455557</c:v>
                </c:pt>
                <c:pt idx="204">
                  <c:v>0.32857105551661725</c:v>
                </c:pt>
                <c:pt idx="205">
                  <c:v>0.32711407297139544</c:v>
                </c:pt>
                <c:pt idx="206">
                  <c:v>0.32565419006785595</c:v>
                </c:pt>
                <c:pt idx="207">
                  <c:v>0.32419146171405067</c:v>
                </c:pt>
                <c:pt idx="208">
                  <c:v>0.32272594292505258</c:v>
                </c:pt>
                <c:pt idx="209">
                  <c:v>0.32125768882088634</c:v>
                </c:pt>
                <c:pt idx="210">
                  <c:v>0.31978675462445538</c:v>
                </c:pt>
                <c:pt idx="211">
                  <c:v>0.3183131956594647</c:v>
                </c:pt>
                <c:pt idx="212">
                  <c:v>0.3168370673483405</c:v>
                </c:pt>
                <c:pt idx="213">
                  <c:v>0.31535842521014495</c:v>
                </c:pt>
                <c:pt idx="214">
                  <c:v>0.31387732485848868</c:v>
                </c:pt>
                <c:pt idx="215">
                  <c:v>0.31239382199943877</c:v>
                </c:pt>
                <c:pt idx="216">
                  <c:v>0.31090797242942381</c:v>
                </c:pt>
                <c:pt idx="217">
                  <c:v>0.30941983203313489</c:v>
                </c:pt>
                <c:pt idx="218">
                  <c:v>0.30792945678142419</c:v>
                </c:pt>
                <c:pt idx="219">
                  <c:v>0.30643690272919966</c:v>
                </c:pt>
                <c:pt idx="220">
                  <c:v>0.30494222601331666</c:v>
                </c:pt>
                <c:pt idx="221">
                  <c:v>0.30344548285046657</c:v>
                </c:pt>
                <c:pt idx="222">
                  <c:v>0.30194672953506252</c:v>
                </c:pt>
                <c:pt idx="223">
                  <c:v>0.3004460224371221</c:v>
                </c:pt>
                <c:pt idx="224">
                  <c:v>0.29894341800014701</c:v>
                </c:pt>
                <c:pt idx="225">
                  <c:v>0.29743897273900033</c:v>
                </c:pt>
                <c:pt idx="226">
                  <c:v>0.29593274323778096</c:v>
                </c:pt>
                <c:pt idx="227">
                  <c:v>0.29442478614769518</c:v>
                </c:pt>
                <c:pt idx="228">
                  <c:v>0.29291515818492625</c:v>
                </c:pt>
                <c:pt idx="229">
                  <c:v>0.29140391612850103</c:v>
                </c:pt>
                <c:pt idx="230">
                  <c:v>0.28989111681815444</c:v>
                </c:pt>
                <c:pt idx="231">
                  <c:v>0.28837681715219171</c:v>
                </c:pt>
                <c:pt idx="232">
                  <c:v>0.28686107408534833</c:v>
                </c:pt>
                <c:pt idx="233">
                  <c:v>0.28534394462664808</c:v>
                </c:pt>
                <c:pt idx="234">
                  <c:v>0.28382548583725847</c:v>
                </c:pt>
                <c:pt idx="235">
                  <c:v>0.28230575482834508</c:v>
                </c:pt>
                <c:pt idx="236">
                  <c:v>0.28078480875892298</c:v>
                </c:pt>
                <c:pt idx="237">
                  <c:v>0.27926270483370752</c:v>
                </c:pt>
                <c:pt idx="238">
                  <c:v>0.27773950030096234</c:v>
                </c:pt>
                <c:pt idx="239">
                  <c:v>0.27621525245034628</c:v>
                </c:pt>
                <c:pt idx="240">
                  <c:v>0.2746900186107587</c:v>
                </c:pt>
                <c:pt idx="241">
                  <c:v>0.27316385614818339</c:v>
                </c:pt>
                <c:pt idx="242">
                  <c:v>0.27163682246353071</c:v>
                </c:pt>
                <c:pt idx="243">
                  <c:v>0.27010897499047881</c:v>
                </c:pt>
                <c:pt idx="244">
                  <c:v>0.26858037119331346</c:v>
                </c:pt>
                <c:pt idx="245">
                  <c:v>0.26705106856476674</c:v>
                </c:pt>
                <c:pt idx="246">
                  <c:v>0.26552112462385474</c:v>
                </c:pt>
                <c:pt idx="247">
                  <c:v>0.26399059691371396</c:v>
                </c:pt>
                <c:pt idx="248">
                  <c:v>0.26245954299943741</c:v>
                </c:pt>
                <c:pt idx="249">
                  <c:v>0.26092802046590907</c:v>
                </c:pt>
                <c:pt idx="250">
                  <c:v>0.25939608691563854</c:v>
                </c:pt>
                <c:pt idx="251">
                  <c:v>0.25786379996659409</c:v>
                </c:pt>
                <c:pt idx="252">
                  <c:v>0.25633121725003577</c:v>
                </c:pt>
                <c:pt idx="253">
                  <c:v>0.254798396408348</c:v>
                </c:pt>
                <c:pt idx="254">
                  <c:v>0.25326539509287121</c:v>
                </c:pt>
                <c:pt idx="255">
                  <c:v>0.25173227096173378</c:v>
                </c:pt>
                <c:pt idx="256">
                  <c:v>0.25019908167768329</c:v>
                </c:pt>
                <c:pt idx="257">
                  <c:v>0.24866588490591784</c:v>
                </c:pt>
                <c:pt idx="258">
                  <c:v>0.24713273831191709</c:v>
                </c:pt>
                <c:pt idx="259">
                  <c:v>0.24559969955927349</c:v>
                </c:pt>
                <c:pt idx="260">
                  <c:v>0.24406682630752349</c:v>
                </c:pt>
                <c:pt idx="261">
                  <c:v>0.24253417620997869</c:v>
                </c:pt>
                <c:pt idx="262">
                  <c:v>0.24100180691155779</c:v>
                </c:pt>
                <c:pt idx="263">
                  <c:v>0.23946977604661815</c:v>
                </c:pt>
                <c:pt idx="264">
                  <c:v>0.23793814123678822</c:v>
                </c:pt>
                <c:pt idx="265">
                  <c:v>0.2364069600888003</c:v>
                </c:pt>
                <c:pt idx="266">
                  <c:v>0.23487629019232395</c:v>
                </c:pt>
                <c:pt idx="267">
                  <c:v>0.23334618911779989</c:v>
                </c:pt>
                <c:pt idx="268">
                  <c:v>0.23181671441427465</c:v>
                </c:pt>
                <c:pt idx="269">
                  <c:v>0.23028792360723624</c:v>
                </c:pt>
                <c:pt idx="270">
                  <c:v>0.2287598741964505</c:v>
                </c:pt>
                <c:pt idx="271">
                  <c:v>0.22723262365379826</c:v>
                </c:pt>
                <c:pt idx="272">
                  <c:v>0.22570622942111401</c:v>
                </c:pt>
                <c:pt idx="273">
                  <c:v>0.22418074890802531</c:v>
                </c:pt>
                <c:pt idx="274">
                  <c:v>0.22265623948979357</c:v>
                </c:pt>
                <c:pt idx="275">
                  <c:v>0.22113275850515607</c:v>
                </c:pt>
                <c:pt idx="276">
                  <c:v>0.21961036325416944</c:v>
                </c:pt>
                <c:pt idx="277">
                  <c:v>0.21808911099605433</c:v>
                </c:pt>
                <c:pt idx="278">
                  <c:v>0.21656905894704226</c:v>
                </c:pt>
                <c:pt idx="279">
                  <c:v>0.21505026427822313</c:v>
                </c:pt>
                <c:pt idx="280">
                  <c:v>0.21353278411339527</c:v>
                </c:pt>
                <c:pt idx="281">
                  <c:v>0.21201667552691675</c:v>
                </c:pt>
                <c:pt idx="282">
                  <c:v>0.21050199554155893</c:v>
                </c:pt>
                <c:pt idx="283">
                  <c:v>0.20898880112636167</c:v>
                </c:pt>
                <c:pt idx="284">
                  <c:v>0.20747714919449056</c:v>
                </c:pt>
                <c:pt idx="285">
                  <c:v>0.20596709660109647</c:v>
                </c:pt>
                <c:pt idx="286">
                  <c:v>0.20445870014117723</c:v>
                </c:pt>
                <c:pt idx="287">
                  <c:v>0.20295201654744122</c:v>
                </c:pt>
                <c:pt idx="288">
                  <c:v>0.2014471024881738</c:v>
                </c:pt>
                <c:pt idx="289">
                  <c:v>0.19994401456510591</c:v>
                </c:pt>
                <c:pt idx="290">
                  <c:v>0.19844280931128516</c:v>
                </c:pt>
                <c:pt idx="291">
                  <c:v>0.19694354318894966</c:v>
                </c:pt>
                <c:pt idx="292">
                  <c:v>0.19544627258740416</c:v>
                </c:pt>
                <c:pt idx="293">
                  <c:v>0.1939510538208995</c:v>
                </c:pt>
                <c:pt idx="294">
                  <c:v>0.19245794312651421</c:v>
                </c:pt>
                <c:pt idx="295">
                  <c:v>0.19096699666203981</c:v>
                </c:pt>
                <c:pt idx="296">
                  <c:v>0.18947827050386817</c:v>
                </c:pt>
                <c:pt idx="297">
                  <c:v>0.18799182064488268</c:v>
                </c:pt>
                <c:pt idx="298">
                  <c:v>0.18650770299235225</c:v>
                </c:pt>
                <c:pt idx="299">
                  <c:v>0.18502597336582843</c:v>
                </c:pt>
                <c:pt idx="300">
                  <c:v>0.18354668749504624</c:v>
                </c:pt>
                <c:pt idx="301">
                  <c:v>0.18206990101782783</c:v>
                </c:pt>
                <c:pt idx="302">
                  <c:v>0.18059566947798997</c:v>
                </c:pt>
                <c:pt idx="303">
                  <c:v>0.17912404832325513</c:v>
                </c:pt>
                <c:pt idx="304">
                  <c:v>0.17765509290316572</c:v>
                </c:pt>
                <c:pt idx="305">
                  <c:v>0.17618885846700252</c:v>
                </c:pt>
                <c:pt idx="306">
                  <c:v>0.17472540016170668</c:v>
                </c:pt>
                <c:pt idx="307">
                  <c:v>0.17326477302980553</c:v>
                </c:pt>
                <c:pt idx="308">
                  <c:v>0.17180703200734235</c:v>
                </c:pt>
                <c:pt idx="309">
                  <c:v>0.17035223192181018</c:v>
                </c:pt>
                <c:pt idx="310">
                  <c:v>0.16890042749008966</c:v>
                </c:pt>
                <c:pt idx="311">
                  <c:v>0.16745167331639116</c:v>
                </c:pt>
                <c:pt idx="312">
                  <c:v>0.16600602389020092</c:v>
                </c:pt>
                <c:pt idx="313">
                  <c:v>0.16456353358423167</c:v>
                </c:pt>
                <c:pt idx="314">
                  <c:v>0.16312425665237762</c:v>
                </c:pt>
                <c:pt idx="315">
                  <c:v>0.16168824722767386</c:v>
                </c:pt>
                <c:pt idx="316">
                  <c:v>0.16025555932026045</c:v>
                </c:pt>
                <c:pt idx="317">
                  <c:v>0.1588262468153509</c:v>
                </c:pt>
                <c:pt idx="318">
                  <c:v>0.15740036347120559</c:v>
                </c:pt>
                <c:pt idx="319">
                  <c:v>0.1559779629171098</c:v>
                </c:pt>
                <c:pt idx="320">
                  <c:v>0.15455909865135664</c:v>
                </c:pt>
                <c:pt idx="321">
                  <c:v>0.15314382403923488</c:v>
                </c:pt>
                <c:pt idx="322">
                  <c:v>0.15173219231102189</c:v>
                </c:pt>
                <c:pt idx="323">
                  <c:v>0.15032425655998155</c:v>
                </c:pt>
                <c:pt idx="324">
                  <c:v>0.14892006974036734</c:v>
                </c:pt>
                <c:pt idx="325">
                  <c:v>0.14751968466543064</c:v>
                </c:pt>
                <c:pt idx="326">
                  <c:v>0.14612315400543438</c:v>
                </c:pt>
                <c:pt idx="327">
                  <c:v>0.14473053028567209</c:v>
                </c:pt>
                <c:pt idx="328">
                  <c:v>0.14334186588449221</c:v>
                </c:pt>
                <c:pt idx="329">
                  <c:v>0.14195721303132841</c:v>
                </c:pt>
                <c:pt idx="330">
                  <c:v>0.14057662380473451</c:v>
                </c:pt>
                <c:pt idx="331">
                  <c:v>0.13920015013042664</c:v>
                </c:pt>
                <c:pt idx="332">
                  <c:v>0.13782784377932955</c:v>
                </c:pt>
                <c:pt idx="333">
                  <c:v>0.1364597563656296</c:v>
                </c:pt>
                <c:pt idx="334">
                  <c:v>0.13509593934483377</c:v>
                </c:pt>
                <c:pt idx="335">
                  <c:v>0.13373644401183377</c:v>
                </c:pt>
                <c:pt idx="336">
                  <c:v>0.13238132149897763</c:v>
                </c:pt>
                <c:pt idx="337">
                  <c:v>0.13103062277414557</c:v>
                </c:pt>
                <c:pt idx="338">
                  <c:v>0.12968439863883394</c:v>
                </c:pt>
                <c:pt idx="339">
                  <c:v>0.12834269972624368</c:v>
                </c:pt>
                <c:pt idx="340">
                  <c:v>0.12700557649937669</c:v>
                </c:pt>
                <c:pt idx="341">
                  <c:v>0.12567307924913745</c:v>
                </c:pt>
                <c:pt idx="342">
                  <c:v>0.12434525809244132</c:v>
                </c:pt>
                <c:pt idx="343">
                  <c:v>0.12302216297033025</c:v>
                </c:pt>
                <c:pt idx="344">
                  <c:v>0.1217038436460936</c:v>
                </c:pt>
                <c:pt idx="345">
                  <c:v>0.12039034970339729</c:v>
                </c:pt>
                <c:pt idx="346">
                  <c:v>0.11908173054441812</c:v>
                </c:pt>
                <c:pt idx="347">
                  <c:v>0.11777803538798637</c:v>
                </c:pt>
                <c:pt idx="348">
                  <c:v>0.11647931326773434</c:v>
                </c:pt>
                <c:pt idx="349">
                  <c:v>0.11518561303025179</c:v>
                </c:pt>
                <c:pt idx="350">
                  <c:v>0.11389698333324949</c:v>
                </c:pt>
                <c:pt idx="351">
                  <c:v>0.1126134726437284</c:v>
                </c:pt>
                <c:pt idx="352">
                  <c:v>0.1113351292361574</c:v>
                </c:pt>
                <c:pt idx="353">
                  <c:v>0.11006200119065701</c:v>
                </c:pt>
                <c:pt idx="354">
                  <c:v>0.1087941363911917</c:v>
                </c:pt>
                <c:pt idx="355">
                  <c:v>0.10753158252376818</c:v>
                </c:pt>
                <c:pt idx="356">
                  <c:v>0.10627438707464257</c:v>
                </c:pt>
                <c:pt idx="357">
                  <c:v>0.10502259732853403</c:v>
                </c:pt>
                <c:pt idx="358">
                  <c:v>0.10377626036684612</c:v>
                </c:pt>
                <c:pt idx="359">
                  <c:v>0.10253542306589655</c:v>
                </c:pt>
                <c:pt idx="360">
                  <c:v>0.10130013209515351</c:v>
                </c:pt>
                <c:pt idx="361">
                  <c:v>0.10007043391548098</c:v>
                </c:pt>
                <c:pt idx="362">
                  <c:v>9.8846374777390583E-2</c:v>
                </c:pt>
                <c:pt idx="363">
                  <c:v>9.7628000719302832E-2</c:v>
                </c:pt>
                <c:pt idx="364">
                  <c:v>9.6415357565814708E-2</c:v>
                </c:pt>
                <c:pt idx="365">
                  <c:v>9.5208490925976968E-2</c:v>
                </c:pt>
                <c:pt idx="366">
                  <c:v>9.4007446191578248E-2</c:v>
                </c:pt>
                <c:pt idx="367">
                  <c:v>9.2812268535437698E-2</c:v>
                </c:pt>
                <c:pt idx="368">
                  <c:v>9.1623002909706569E-2</c:v>
                </c:pt>
                <c:pt idx="369">
                  <c:v>9.0439694044176705E-2</c:v>
                </c:pt>
                <c:pt idx="370">
                  <c:v>8.9262386444599051E-2</c:v>
                </c:pt>
                <c:pt idx="371">
                  <c:v>8.8091124391008913E-2</c:v>
                </c:pt>
                <c:pt idx="372">
                  <c:v>8.6925951936061258E-2</c:v>
                </c:pt>
                <c:pt idx="373">
                  <c:v>8.5766912903373432E-2</c:v>
                </c:pt>
                <c:pt idx="374">
                  <c:v>8.4614050885876729E-2</c:v>
                </c:pt>
                <c:pt idx="375">
                  <c:v>8.3467409244177393E-2</c:v>
                </c:pt>
                <c:pt idx="376">
                  <c:v>8.2327031104925147E-2</c:v>
                </c:pt>
                <c:pt idx="377">
                  <c:v>8.1192959359191685E-2</c:v>
                </c:pt>
                <c:pt idx="378">
                  <c:v>8.0065236660856881E-2</c:v>
                </c:pt>
                <c:pt idx="379">
                  <c:v>7.8943905425005262E-2</c:v>
                </c:pt>
                <c:pt idx="380">
                  <c:v>7.7829007826329982E-2</c:v>
                </c:pt>
                <c:pt idx="381">
                  <c:v>7.6720585797547147E-2</c:v>
                </c:pt>
                <c:pt idx="382">
                  <c:v>7.5618681027818407E-2</c:v>
                </c:pt>
                <c:pt idx="383">
                  <c:v>7.4523334961182852E-2</c:v>
                </c:pt>
                <c:pt idx="384">
                  <c:v>7.3434588794998701E-2</c:v>
                </c:pt>
                <c:pt idx="385">
                  <c:v>7.2352483478393154E-2</c:v>
                </c:pt>
                <c:pt idx="386">
                  <c:v>7.127705971072304E-2</c:v>
                </c:pt>
                <c:pt idx="387">
                  <c:v>7.0208357940043237E-2</c:v>
                </c:pt>
                <c:pt idx="388">
                  <c:v>6.9146418361586109E-2</c:v>
                </c:pt>
                <c:pt idx="389">
                  <c:v>6.8091280916249081E-2</c:v>
                </c:pt>
                <c:pt idx="390">
                  <c:v>6.7042985289092888E-2</c:v>
                </c:pt>
                <c:pt idx="391">
                  <c:v>6.6001570907848833E-2</c:v>
                </c:pt>
                <c:pt idx="392">
                  <c:v>6.4967076941435581E-2</c:v>
                </c:pt>
                <c:pt idx="393">
                  <c:v>6.3939542298486474E-2</c:v>
                </c:pt>
                <c:pt idx="394">
                  <c:v>6.2919005625885566E-2</c:v>
                </c:pt>
                <c:pt idx="395">
                  <c:v>6.1905505307314646E-2</c:v>
                </c:pt>
                <c:pt idx="396">
                  <c:v>6.0899079461808975E-2</c:v>
                </c:pt>
                <c:pt idx="397">
                  <c:v>5.9899765942324129E-2</c:v>
                </c:pt>
                <c:pt idx="398">
                  <c:v>5.8907602334312054E-2</c:v>
                </c:pt>
                <c:pt idx="399">
                  <c:v>5.7922625954307222E-2</c:v>
                </c:pt>
                <c:pt idx="400">
                  <c:v>5.6944873848523564E-2</c:v>
                </c:pt>
                <c:pt idx="401">
                  <c:v>5.5974382791460692E-2</c:v>
                </c:pt>
                <c:pt idx="402">
                  <c:v>5.5011189284521145E-2</c:v>
                </c:pt>
                <c:pt idx="403">
                  <c:v>5.4055329554637016E-2</c:v>
                </c:pt>
                <c:pt idx="404">
                  <c:v>5.3106839552908097E-2</c:v>
                </c:pt>
                <c:pt idx="405">
                  <c:v>5.2165754953249016E-2</c:v>
                </c:pt>
                <c:pt idx="406">
                  <c:v>5.1232111151047949E-2</c:v>
                </c:pt>
                <c:pt idx="407">
                  <c:v>5.0305943261835351E-2</c:v>
                </c:pt>
                <c:pt idx="408">
                  <c:v>4.9387286119962792E-2</c:v>
                </c:pt>
                <c:pt idx="409">
                  <c:v>4.8476174277293366E-2</c:v>
                </c:pt>
                <c:pt idx="410">
                  <c:v>4.7572642001901616E-2</c:v>
                </c:pt>
                <c:pt idx="411">
                  <c:v>4.6676723276785209E-2</c:v>
                </c:pt>
                <c:pt idx="412">
                  <c:v>4.5788451798586205E-2</c:v>
                </c:pt>
                <c:pt idx="413">
                  <c:v>4.490786097632421E-2</c:v>
                </c:pt>
                <c:pt idx="414">
                  <c:v>4.4034983930139604E-2</c:v>
                </c:pt>
                <c:pt idx="415">
                  <c:v>4.3169853490047594E-2</c:v>
                </c:pt>
                <c:pt idx="416">
                  <c:v>4.2312502194704033E-2</c:v>
                </c:pt>
                <c:pt idx="417">
                  <c:v>4.1462962290180899E-2</c:v>
                </c:pt>
                <c:pt idx="418">
                  <c:v>4.062126572875413E-2</c:v>
                </c:pt>
                <c:pt idx="419">
                  <c:v>3.978744416770133E-2</c:v>
                </c:pt>
                <c:pt idx="420">
                  <c:v>3.8961528968111531E-2</c:v>
                </c:pt>
                <c:pt idx="421">
                  <c:v>3.8143551193705244E-2</c:v>
                </c:pt>
                <c:pt idx="422">
                  <c:v>3.7333541609666482E-2</c:v>
                </c:pt>
                <c:pt idx="423">
                  <c:v>3.6531530681485513E-2</c:v>
                </c:pt>
                <c:pt idx="424">
                  <c:v>3.5737548573812811E-2</c:v>
                </c:pt>
                <c:pt idx="425">
                  <c:v>3.4951625149324927E-2</c:v>
                </c:pt>
                <c:pt idx="426">
                  <c:v>3.4173789967600871E-2</c:v>
                </c:pt>
                <c:pt idx="427">
                  <c:v>3.3404072284010794E-2</c:v>
                </c:pt>
                <c:pt idx="428">
                  <c:v>3.2642501048615158E-2</c:v>
                </c:pt>
                <c:pt idx="429">
                  <c:v>3.1889104905076432E-2</c:v>
                </c:pt>
                <c:pt idx="430">
                  <c:v>3.1143912189581208E-2</c:v>
                </c:pt>
                <c:pt idx="431">
                  <c:v>3.0406950929774967E-2</c:v>
                </c:pt>
                <c:pt idx="432">
                  <c:v>2.9678248843707566E-2</c:v>
                </c:pt>
                <c:pt idx="433">
                  <c:v>2.8957833338790789E-2</c:v>
                </c:pt>
                <c:pt idx="434">
                  <c:v>2.8245731510767674E-2</c:v>
                </c:pt>
                <c:pt idx="435">
                  <c:v>2.7541970142693217E-2</c:v>
                </c:pt>
                <c:pt idx="436">
                  <c:v>2.6846575703927178E-2</c:v>
                </c:pt>
                <c:pt idx="437">
                  <c:v>2.6159574349138348E-2</c:v>
                </c:pt>
                <c:pt idx="438">
                  <c:v>2.5480991917321144E-2</c:v>
                </c:pt>
                <c:pt idx="439">
                  <c:v>2.4810853930823495E-2</c:v>
                </c:pt>
                <c:pt idx="440">
                  <c:v>2.4149185594386946E-2</c:v>
                </c:pt>
                <c:pt idx="441">
                  <c:v>2.3496011794198857E-2</c:v>
                </c:pt>
                <c:pt idx="442">
                  <c:v>2.2851357096956126E-2</c:v>
                </c:pt>
                <c:pt idx="443">
                  <c:v>2.2215245748941542E-2</c:v>
                </c:pt>
                <c:pt idx="444">
                  <c:v>2.1587701675111509E-2</c:v>
                </c:pt>
                <c:pt idx="445">
                  <c:v>2.0968748478196492E-2</c:v>
                </c:pt>
                <c:pt idx="446">
                  <c:v>2.0358409437813002E-2</c:v>
                </c:pt>
                <c:pt idx="447">
                  <c:v>1.97567075095883E-2</c:v>
                </c:pt>
                <c:pt idx="448">
                  <c:v>1.9163665324296891E-2</c:v>
                </c:pt>
                <c:pt idx="449">
                  <c:v>1.8579305187009176E-2</c:v>
                </c:pt>
                <c:pt idx="450">
                  <c:v>1.8003649076252931E-2</c:v>
                </c:pt>
                <c:pt idx="451">
                  <c:v>1.7436718643186161E-2</c:v>
                </c:pt>
                <c:pt idx="452">
                  <c:v>1.687853521078328E-2</c:v>
                </c:pt>
                <c:pt idx="453">
                  <c:v>1.6329119773032724E-2</c:v>
                </c:pt>
                <c:pt idx="454">
                  <c:v>1.5788492994147613E-2</c:v>
                </c:pt>
                <c:pt idx="455">
                  <c:v>1.5256675207788339E-2</c:v>
                </c:pt>
                <c:pt idx="456">
                  <c:v>1.4733686416297936E-2</c:v>
                </c:pt>
                <c:pt idx="457">
                  <c:v>1.4219546289949786E-2</c:v>
                </c:pt>
                <c:pt idx="458">
                  <c:v>1.3714274166207574E-2</c:v>
                </c:pt>
                <c:pt idx="459">
                  <c:v>1.3217889048998288E-2</c:v>
                </c:pt>
                <c:pt idx="460">
                  <c:v>1.2730409607997151E-2</c:v>
                </c:pt>
                <c:pt idx="461">
                  <c:v>1.2251854177925708E-2</c:v>
                </c:pt>
                <c:pt idx="462">
                  <c:v>1.1782240757862023E-2</c:v>
                </c:pt>
                <c:pt idx="463">
                  <c:v>1.1321587010563877E-2</c:v>
                </c:pt>
                <c:pt idx="464">
                  <c:v>1.0869910261804311E-2</c:v>
                </c:pt>
                <c:pt idx="465">
                  <c:v>1.0427227499720026E-2</c:v>
                </c:pt>
                <c:pt idx="466">
                  <c:v>9.9935553741725136E-3</c:v>
                </c:pt>
                <c:pt idx="467">
                  <c:v>9.5689101961216882E-3</c:v>
                </c:pt>
                <c:pt idx="468">
                  <c:v>9.1533079370126058E-3</c:v>
                </c:pt>
                <c:pt idx="469">
                  <c:v>8.7467642281744973E-3</c:v>
                </c:pt>
                <c:pt idx="470">
                  <c:v>8.3492943602331282E-3</c:v>
                </c:pt>
                <c:pt idx="471">
                  <c:v>7.9609132825354811E-3</c:v>
                </c:pt>
                <c:pt idx="472">
                  <c:v>7.5816356025876774E-3</c:v>
                </c:pt>
                <c:pt idx="473">
                  <c:v>7.2114755855054447E-3</c:v>
                </c:pt>
                <c:pt idx="474">
                  <c:v>6.850447153477518E-3</c:v>
                </c:pt>
                <c:pt idx="475">
                  <c:v>6.4985638852422811E-3</c:v>
                </c:pt>
                <c:pt idx="476">
                  <c:v>6.1558390155767029E-3</c:v>
                </c:pt>
                <c:pt idx="477">
                  <c:v>5.8222854347989295E-3</c:v>
                </c:pt>
                <c:pt idx="478">
                  <c:v>5.4979156882830893E-3</c:v>
                </c:pt>
                <c:pt idx="479">
                  <c:v>5.1827419759877258E-3</c:v>
                </c:pt>
                <c:pt idx="480">
                  <c:v>4.8767761519968866E-3</c:v>
                </c:pt>
                <c:pt idx="481">
                  <c:v>4.5800297240741195E-3</c:v>
                </c:pt>
                <c:pt idx="482">
                  <c:v>4.2925138532298734E-3</c:v>
                </c:pt>
                <c:pt idx="483">
                  <c:v>4.0142393533015019E-3</c:v>
                </c:pt>
                <c:pt idx="484">
                  <c:v>3.7452166905467821E-3</c:v>
                </c:pt>
                <c:pt idx="485">
                  <c:v>3.4854559832500076E-3</c:v>
                </c:pt>
                <c:pt idx="486">
                  <c:v>3.2349670013416265E-3</c:v>
                </c:pt>
                <c:pt idx="487">
                  <c:v>2.9937591660306739E-3</c:v>
                </c:pt>
                <c:pt idx="488">
                  <c:v>2.7618415494505E-3</c:v>
                </c:pt>
                <c:pt idx="489">
                  <c:v>2.5392228743174872E-3</c:v>
                </c:pt>
                <c:pt idx="490">
                  <c:v>2.3259115136030073E-3</c:v>
                </c:pt>
                <c:pt idx="491">
                  <c:v>2.1219154902185344E-3</c:v>
                </c:pt>
                <c:pt idx="492">
                  <c:v>1.9272424767138308E-3</c:v>
                </c:pt>
                <c:pt idx="493">
                  <c:v>1.7418997949884274E-3</c:v>
                </c:pt>
                <c:pt idx="494">
                  <c:v>1.5658944160161781E-3</c:v>
                </c:pt>
                <c:pt idx="495">
                  <c:v>1.3992329595831632E-3</c:v>
                </c:pt>
                <c:pt idx="496">
                  <c:v>1.2419216940386391E-3</c:v>
                </c:pt>
                <c:pt idx="497">
                  <c:v>1.0939665360592543E-3</c:v>
                </c:pt>
                <c:pt idx="498">
                  <c:v>9.5537305042661669E-4</c:v>
                </c:pt>
                <c:pt idx="499">
                  <c:v>8.2614644981790497E-4</c:v>
                </c:pt>
                <c:pt idx="500">
                  <c:v>7.0629159460985913E-4</c:v>
                </c:pt>
                <c:pt idx="501">
                  <c:v>5.9581299269595434E-4</c:v>
                </c:pt>
                <c:pt idx="502">
                  <c:v>4.9471479931684215E-4</c:v>
                </c:pt>
                <c:pt idx="503">
                  <c:v>4.0300081690408662E-4</c:v>
                </c:pt>
                <c:pt idx="504">
                  <c:v>3.2067449493719535E-4</c:v>
                </c:pt>
                <c:pt idx="505">
                  <c:v>2.4773892981377887E-4</c:v>
                </c:pt>
                <c:pt idx="506">
                  <c:v>1.8419686473317154E-4</c:v>
                </c:pt>
                <c:pt idx="507">
                  <c:v>1.3005068959320853E-4</c:v>
                </c:pt>
                <c:pt idx="508">
                  <c:v>8.5302440900381082E-5</c:v>
                </c:pt>
                <c:pt idx="509">
                  <c:v>4.9953801693203292E-5</c:v>
                </c:pt>
                <c:pt idx="510">
                  <c:v>2.4006101478929454E-5</c:v>
                </c:pt>
                <c:pt idx="511">
                  <c:v>7.4603161835662402E-6</c:v>
                </c:pt>
                <c:pt idx="512">
                  <c:v>3.1706811512433042E-7</c:v>
                </c:pt>
                <c:pt idx="513">
                  <c:v>2.5766259402204561E-6</c:v>
                </c:pt>
                <c:pt idx="514">
                  <c:v>1.423890467405764E-5</c:v>
                </c:pt>
                <c:pt idx="515">
                  <c:v>3.5303465683478308E-5</c:v>
                </c:pt>
                <c:pt idx="516">
                  <c:v>6.5769516703589881E-5</c:v>
                </c:pt>
                <c:pt idx="517">
                  <c:v>1.0563591186743548E-4</c:v>
                </c:pt>
                <c:pt idx="518">
                  <c:v>1.5490115174926489E-4</c:v>
                </c:pt>
                <c:pt idx="519">
                  <c:v>2.1356338342073955E-4</c:v>
                </c:pt>
                <c:pt idx="520">
                  <c:v>2.8162040052076565E-4</c:v>
                </c:pt>
                <c:pt idx="521">
                  <c:v>3.5906964333839997E-4</c:v>
                </c:pt>
                <c:pt idx="522">
                  <c:v>4.4590819890918953E-4</c:v>
                </c:pt>
                <c:pt idx="523">
                  <c:v>5.4213280112461182E-4</c:v>
                </c:pt>
                <c:pt idx="524">
                  <c:v>6.4773983085511522E-4</c:v>
                </c:pt>
                <c:pt idx="525">
                  <c:v>7.627253160859826E-4</c:v>
                </c:pt>
                <c:pt idx="526">
                  <c:v>8.8708493206701711E-4</c:v>
                </c:pt>
                <c:pt idx="527">
                  <c:v>1.0208140014748845E-3</c:v>
                </c:pt>
                <c:pt idx="528">
                  <c:v>1.1639074945893613E-3</c:v>
                </c:pt>
                <c:pt idx="529">
                  <c:v>1.3163600294821831E-3</c:v>
                </c:pt>
                <c:pt idx="530">
                  <c:v>1.4781658722197444E-3</c:v>
                </c:pt>
                <c:pt idx="531">
                  <c:v>1.6493189370785921E-3</c:v>
                </c:pt>
                <c:pt idx="532">
                  <c:v>1.8298127867743819E-3</c:v>
                </c:pt>
                <c:pt idx="533">
                  <c:v>2.0196406327039618E-3</c:v>
                </c:pt>
                <c:pt idx="534">
                  <c:v>2.2187953352006962E-3</c:v>
                </c:pt>
                <c:pt idx="535">
                  <c:v>2.427269403803084E-3</c:v>
                </c:pt>
                <c:pt idx="536">
                  <c:v>2.6450549975363669E-3</c:v>
                </c:pt>
                <c:pt idx="537">
                  <c:v>2.8721439252075154E-3</c:v>
                </c:pt>
                <c:pt idx="538">
                  <c:v>3.1085276457132327E-3</c:v>
                </c:pt>
                <c:pt idx="539">
                  <c:v>3.3541972683612808E-3</c:v>
                </c:pt>
                <c:pt idx="540">
                  <c:v>3.6091435532048799E-3</c:v>
                </c:pt>
                <c:pt idx="541">
                  <c:v>3.8733569113900967E-3</c:v>
                </c:pt>
                <c:pt idx="542">
                  <c:v>4.1468274055166954E-3</c:v>
                </c:pt>
                <c:pt idx="543">
                  <c:v>4.4295447500116714E-3</c:v>
                </c:pt>
                <c:pt idx="544">
                  <c:v>4.7214983115163589E-3</c:v>
                </c:pt>
                <c:pt idx="545">
                  <c:v>5.0226771092861111E-3</c:v>
                </c:pt>
                <c:pt idx="546">
                  <c:v>5.3330698156034972E-3</c:v>
                </c:pt>
                <c:pt idx="547">
                  <c:v>5.6526647562041843E-3</c:v>
                </c:pt>
                <c:pt idx="548">
                  <c:v>5.9814499107161967E-3</c:v>
                </c:pt>
                <c:pt idx="549">
                  <c:v>6.3194129131119159E-3</c:v>
                </c:pt>
                <c:pt idx="550">
                  <c:v>6.6665410521730972E-3</c:v>
                </c:pt>
                <c:pt idx="551">
                  <c:v>7.0228212719692373E-3</c:v>
                </c:pt>
                <c:pt idx="552">
                  <c:v>7.3882401723482927E-3</c:v>
                </c:pt>
                <c:pt idx="553">
                  <c:v>7.7627840094408596E-3</c:v>
                </c:pt>
                <c:pt idx="554">
                  <c:v>8.1464386961771218E-3</c:v>
                </c:pt>
                <c:pt idx="555">
                  <c:v>8.5391898028165103E-3</c:v>
                </c:pt>
                <c:pt idx="556">
                  <c:v>8.9410225574906854E-3</c:v>
                </c:pt>
                <c:pt idx="557">
                  <c:v>9.351921846758815E-3</c:v>
                </c:pt>
                <c:pt idx="558">
                  <c:v>9.7718722161763694E-3</c:v>
                </c:pt>
                <c:pt idx="559">
                  <c:v>1.020085787087599E-2</c:v>
                </c:pt>
                <c:pt idx="560">
                  <c:v>1.0638862676161903E-2</c:v>
                </c:pt>
                <c:pt idx="561">
                  <c:v>1.1085870158116518E-2</c:v>
                </c:pt>
                <c:pt idx="562">
                  <c:v>1.1541863504220207E-2</c:v>
                </c:pt>
                <c:pt idx="563">
                  <c:v>1.2006825563983498E-2</c:v>
                </c:pt>
                <c:pt idx="564">
                  <c:v>1.2480738849592249E-2</c:v>
                </c:pt>
                <c:pt idx="565">
                  <c:v>1.2963585536565292E-2</c:v>
                </c:pt>
                <c:pt idx="566">
                  <c:v>1.3455347464424922E-2</c:v>
                </c:pt>
                <c:pt idx="567">
                  <c:v>1.3956006137379851E-2</c:v>
                </c:pt>
                <c:pt idx="568">
                  <c:v>1.4465542725020902E-2</c:v>
                </c:pt>
                <c:pt idx="569">
                  <c:v>1.4983938063029306E-2</c:v>
                </c:pt>
                <c:pt idx="570">
                  <c:v>1.5511172653897343E-2</c:v>
                </c:pt>
                <c:pt idx="571">
                  <c:v>1.6047226667661757E-2</c:v>
                </c:pt>
                <c:pt idx="572">
                  <c:v>1.659207994264969E-2</c:v>
                </c:pt>
                <c:pt idx="573">
                  <c:v>1.7145711986236739E-2</c:v>
                </c:pt>
                <c:pt idx="574">
                  <c:v>1.7708101975617979E-2</c:v>
                </c:pt>
                <c:pt idx="575">
                  <c:v>1.8279228758590893E-2</c:v>
                </c:pt>
                <c:pt idx="576">
                  <c:v>1.8859070854351206E-2</c:v>
                </c:pt>
                <c:pt idx="577">
                  <c:v>1.9447606454300465E-2</c:v>
                </c:pt>
                <c:pt idx="578">
                  <c:v>2.0044813422866653E-2</c:v>
                </c:pt>
                <c:pt idx="579">
                  <c:v>2.0650669298336394E-2</c:v>
                </c:pt>
                <c:pt idx="580">
                  <c:v>2.1265151293700019E-2</c:v>
                </c:pt>
                <c:pt idx="581">
                  <c:v>2.1888236297508551E-2</c:v>
                </c:pt>
                <c:pt idx="582">
                  <c:v>2.2519900874742815E-2</c:v>
                </c:pt>
                <c:pt idx="583">
                  <c:v>2.3160121267695094E-2</c:v>
                </c:pt>
                <c:pt idx="584">
                  <c:v>2.3808873396862468E-2</c:v>
                </c:pt>
                <c:pt idx="585">
                  <c:v>2.4466132861852702E-2</c:v>
                </c:pt>
                <c:pt idx="586">
                  <c:v>2.5131874942301652E-2</c:v>
                </c:pt>
                <c:pt idx="587">
                  <c:v>2.5806074598803408E-2</c:v>
                </c:pt>
                <c:pt idx="588">
                  <c:v>2.6488706473851764E-2</c:v>
                </c:pt>
                <c:pt idx="589">
                  <c:v>2.7179744892794067E-2</c:v>
                </c:pt>
                <c:pt idx="590">
                  <c:v>2.7879163864796941E-2</c:v>
                </c:pt>
                <c:pt idx="591">
                  <c:v>2.8586937083823594E-2</c:v>
                </c:pt>
                <c:pt idx="592">
                  <c:v>2.9303037929623604E-2</c:v>
                </c:pt>
                <c:pt idx="593">
                  <c:v>3.0027439468733708E-2</c:v>
                </c:pt>
                <c:pt idx="594">
                  <c:v>3.0760114455491178E-2</c:v>
                </c:pt>
                <c:pt idx="595">
                  <c:v>3.1501035333058286E-2</c:v>
                </c:pt>
                <c:pt idx="596">
                  <c:v>3.2250174234458862E-2</c:v>
                </c:pt>
                <c:pt idx="597">
                  <c:v>3.3007502983626563E-2</c:v>
                </c:pt>
                <c:pt idx="598">
                  <c:v>3.3772993096464282E-2</c:v>
                </c:pt>
                <c:pt idx="599">
                  <c:v>3.4546615781915813E-2</c:v>
                </c:pt>
                <c:pt idx="600">
                  <c:v>3.5328341943048347E-2</c:v>
                </c:pt>
                <c:pt idx="601">
                  <c:v>3.6118142178147294E-2</c:v>
                </c:pt>
                <c:pt idx="602">
                  <c:v>3.6915986781821647E-2</c:v>
                </c:pt>
                <c:pt idx="603">
                  <c:v>3.7721845746121724E-2</c:v>
                </c:pt>
                <c:pt idx="604">
                  <c:v>3.8535688761667297E-2</c:v>
                </c:pt>
                <c:pt idx="605">
                  <c:v>3.9357485218787902E-2</c:v>
                </c:pt>
                <c:pt idx="606">
                  <c:v>4.0187204208674193E-2</c:v>
                </c:pt>
                <c:pt idx="607">
                  <c:v>4.1024814524540015E-2</c:v>
                </c:pt>
                <c:pt idx="608">
                  <c:v>4.1870284662796686E-2</c:v>
                </c:pt>
                <c:pt idx="609">
                  <c:v>4.2723582824237327E-2</c:v>
                </c:pt>
                <c:pt idx="610">
                  <c:v>4.3584676915233489E-2</c:v>
                </c:pt>
                <c:pt idx="611">
                  <c:v>4.4453534548941548E-2</c:v>
                </c:pt>
                <c:pt idx="612">
                  <c:v>4.5330123046521509E-2</c:v>
                </c:pt>
                <c:pt idx="613">
                  <c:v>4.6214409438365495E-2</c:v>
                </c:pt>
                <c:pt idx="614">
                  <c:v>4.7106360465338087E-2</c:v>
                </c:pt>
                <c:pt idx="615">
                  <c:v>4.8005942580027383E-2</c:v>
                </c:pt>
                <c:pt idx="616">
                  <c:v>4.8913121948006261E-2</c:v>
                </c:pt>
                <c:pt idx="617">
                  <c:v>4.9827864449105613E-2</c:v>
                </c:pt>
                <c:pt idx="618">
                  <c:v>5.0750135678696906E-2</c:v>
                </c:pt>
                <c:pt idx="619">
                  <c:v>5.167990094898689E-2</c:v>
                </c:pt>
                <c:pt idx="620">
                  <c:v>5.261712529032167E-2</c:v>
                </c:pt>
                <c:pt idx="621">
                  <c:v>5.3561773452502237E-2</c:v>
                </c:pt>
                <c:pt idx="622">
                  <c:v>5.4513809906110461E-2</c:v>
                </c:pt>
                <c:pt idx="623">
                  <c:v>5.5473198843844856E-2</c:v>
                </c:pt>
                <c:pt idx="624">
                  <c:v>5.6439904181867978E-2</c:v>
                </c:pt>
                <c:pt idx="625">
                  <c:v>5.7413889561162973E-2</c:v>
                </c:pt>
                <c:pt idx="626">
                  <c:v>5.8395118348901681E-2</c:v>
                </c:pt>
                <c:pt idx="627">
                  <c:v>5.9383553639821812E-2</c:v>
                </c:pt>
                <c:pt idx="628">
                  <c:v>6.0379158257615667E-2</c:v>
                </c:pt>
                <c:pt idx="629">
                  <c:v>6.1381894756327771E-2</c:v>
                </c:pt>
                <c:pt idx="630">
                  <c:v>6.2391725421763633E-2</c:v>
                </c:pt>
                <c:pt idx="631">
                  <c:v>6.3408612272908282E-2</c:v>
                </c:pt>
                <c:pt idx="632">
                  <c:v>6.4432517063354344E-2</c:v>
                </c:pt>
                <c:pt idx="633">
                  <c:v>6.5463401282741113E-2</c:v>
                </c:pt>
                <c:pt idx="634">
                  <c:v>6.6501226158202476E-2</c:v>
                </c:pt>
                <c:pt idx="635">
                  <c:v>6.7545952655825581E-2</c:v>
                </c:pt>
                <c:pt idx="636">
                  <c:v>6.859754148211869E-2</c:v>
                </c:pt>
                <c:pt idx="637">
                  <c:v>6.9655953085489108E-2</c:v>
                </c:pt>
                <c:pt idx="638">
                  <c:v>7.0721147657731021E-2</c:v>
                </c:pt>
                <c:pt idx="639">
                  <c:v>7.1793085135522294E-2</c:v>
                </c:pt>
                <c:pt idx="640">
                  <c:v>7.2871725201931803E-2</c:v>
                </c:pt>
                <c:pt idx="641">
                  <c:v>7.3957027287935212E-2</c:v>
                </c:pt>
                <c:pt idx="642">
                  <c:v>7.5048950573941564E-2</c:v>
                </c:pt>
                <c:pt idx="643">
                  <c:v>7.6147453991327746E-2</c:v>
                </c:pt>
                <c:pt idx="644">
                  <c:v>7.7252496223983891E-2</c:v>
                </c:pt>
                <c:pt idx="645">
                  <c:v>7.836403570986672E-2</c:v>
                </c:pt>
                <c:pt idx="646">
                  <c:v>7.948203064256304E-2</c:v>
                </c:pt>
                <c:pt idx="647">
                  <c:v>8.0606438972862293E-2</c:v>
                </c:pt>
                <c:pt idx="648">
                  <c:v>8.1737218410337625E-2</c:v>
                </c:pt>
                <c:pt idx="649">
                  <c:v>8.2874326424936973E-2</c:v>
                </c:pt>
                <c:pt idx="650">
                  <c:v>8.4017720248582173E-2</c:v>
                </c:pt>
                <c:pt idx="651">
                  <c:v>8.516735687677815E-2</c:v>
                </c:pt>
                <c:pt idx="652">
                  <c:v>8.632319307022962E-2</c:v>
                </c:pt>
                <c:pt idx="653">
                  <c:v>8.7485185356468126E-2</c:v>
                </c:pt>
                <c:pt idx="654">
                  <c:v>8.865329003148642E-2</c:v>
                </c:pt>
                <c:pt idx="655">
                  <c:v>8.9827463161382903E-2</c:v>
                </c:pt>
                <c:pt idx="656">
                  <c:v>9.1007660584013189E-2</c:v>
                </c:pt>
                <c:pt idx="657">
                  <c:v>9.2193837910651971E-2</c:v>
                </c:pt>
                <c:pt idx="658">
                  <c:v>9.3385950527662048E-2</c:v>
                </c:pt>
                <c:pt idx="659">
                  <c:v>9.4583953598172565E-2</c:v>
                </c:pt>
                <c:pt idx="660">
                  <c:v>9.5787802063764721E-2</c:v>
                </c:pt>
                <c:pt idx="661">
                  <c:v>9.6997450646167466E-2</c:v>
                </c:pt>
                <c:pt idx="662">
                  <c:v>9.8212853848959975E-2</c:v>
                </c:pt>
                <c:pt idx="663">
                  <c:v>9.9433965959282361E-2</c:v>
                </c:pt>
                <c:pt idx="664">
                  <c:v>0.10066074104955594</c:v>
                </c:pt>
                <c:pt idx="665">
                  <c:v>0.10189313297920999</c:v>
                </c:pt>
                <c:pt idx="666">
                  <c:v>0.10313109539641752</c:v>
                </c:pt>
                <c:pt idx="667">
                  <c:v>0.10437458173983785</c:v>
                </c:pt>
                <c:pt idx="668">
                  <c:v>0.10562354524036899</c:v>
                </c:pt>
                <c:pt idx="669">
                  <c:v>0.10687793892290609</c:v>
                </c:pt>
                <c:pt idx="670">
                  <c:v>0.1081377156081077</c:v>
                </c:pt>
                <c:pt idx="671">
                  <c:v>0.10940282791417136</c:v>
                </c:pt>
                <c:pt idx="672">
                  <c:v>0.11067322825861489</c:v>
                </c:pt>
                <c:pt idx="673">
                  <c:v>0.11194886886006652</c:v>
                </c:pt>
                <c:pt idx="674">
                  <c:v>0.11322970174006119</c:v>
                </c:pt>
                <c:pt idx="675">
                  <c:v>0.11451567872484616</c:v>
                </c:pt>
                <c:pt idx="676">
                  <c:v>0.11580675144719221</c:v>
                </c:pt>
                <c:pt idx="677">
                  <c:v>0.11710287134821309</c:v>
                </c:pt>
                <c:pt idx="678">
                  <c:v>0.11840398967919127</c:v>
                </c:pt>
                <c:pt idx="679">
                  <c:v>0.1197100575034124</c:v>
                </c:pt>
                <c:pt idx="680">
                  <c:v>0.12102102569800546</c:v>
                </c:pt>
                <c:pt idx="681">
                  <c:v>0.12233684495578961</c:v>
                </c:pt>
                <c:pt idx="682">
                  <c:v>0.12365746578713008</c:v>
                </c:pt>
                <c:pt idx="683">
                  <c:v>0.12498283852179842</c:v>
                </c:pt>
                <c:pt idx="684">
                  <c:v>0.12631291331084143</c:v>
                </c:pt>
                <c:pt idx="685">
                  <c:v>0.12764764012845503</c:v>
                </c:pt>
                <c:pt idx="686">
                  <c:v>0.12898696877386695</c:v>
                </c:pt>
                <c:pt idx="687">
                  <c:v>0.13033084887322438</c:v>
                </c:pt>
                <c:pt idx="688">
                  <c:v>0.13167922988148797</c:v>
                </c:pt>
                <c:pt idx="689">
                  <c:v>0.13303206108433402</c:v>
                </c:pt>
                <c:pt idx="690">
                  <c:v>0.13438929160006119</c:v>
                </c:pt>
                <c:pt idx="691">
                  <c:v>0.13575087038150452</c:v>
                </c:pt>
                <c:pt idx="692">
                  <c:v>0.13711674621795478</c:v>
                </c:pt>
                <c:pt idx="693">
                  <c:v>0.13848686773708546</c:v>
                </c:pt>
                <c:pt idx="694">
                  <c:v>0.13986118340688469</c:v>
                </c:pt>
                <c:pt idx="695">
                  <c:v>0.14123964153759255</c:v>
                </c:pt>
                <c:pt idx="696">
                  <c:v>0.14262219028364662</c:v>
                </c:pt>
                <c:pt idx="697">
                  <c:v>0.14400877764563086</c:v>
                </c:pt>
                <c:pt idx="698">
                  <c:v>0.14539935147223215</c:v>
                </c:pt>
                <c:pt idx="699">
                  <c:v>0.14679385946220058</c:v>
                </c:pt>
                <c:pt idx="700">
                  <c:v>0.14819224916631812</c:v>
                </c:pt>
                <c:pt idx="701">
                  <c:v>0.14959446798937021</c:v>
                </c:pt>
                <c:pt idx="702">
                  <c:v>0.15100046319212451</c:v>
                </c:pt>
                <c:pt idx="703">
                  <c:v>0.15241018189331362</c:v>
                </c:pt>
                <c:pt idx="704">
                  <c:v>0.15382357107162531</c:v>
                </c:pt>
                <c:pt idx="705">
                  <c:v>0.15524057756769596</c:v>
                </c:pt>
                <c:pt idx="706">
                  <c:v>0.15666114808610943</c:v>
                </c:pt>
                <c:pt idx="707">
                  <c:v>0.15808522919740275</c:v>
                </c:pt>
                <c:pt idx="708">
                  <c:v>0.15951276734007497</c:v>
                </c:pt>
                <c:pt idx="709">
                  <c:v>0.16094370882260195</c:v>
                </c:pt>
                <c:pt idx="710">
                  <c:v>0.16237799982545498</c:v>
                </c:pt>
                <c:pt idx="711">
                  <c:v>0.16381558640312632</c:v>
                </c:pt>
                <c:pt idx="712">
                  <c:v>0.16525641448615735</c:v>
                </c:pt>
                <c:pt idx="713">
                  <c:v>0.16670042988317182</c:v>
                </c:pt>
                <c:pt idx="714">
                  <c:v>0.1681475782829151</c:v>
                </c:pt>
                <c:pt idx="715">
                  <c:v>0.16959780525629614</c:v>
                </c:pt>
                <c:pt idx="716">
                  <c:v>0.17105105625843503</c:v>
                </c:pt>
                <c:pt idx="717">
                  <c:v>0.17250727663071369</c:v>
                </c:pt>
                <c:pt idx="718">
                  <c:v>0.17396641160283291</c:v>
                </c:pt>
                <c:pt idx="719">
                  <c:v>0.17542840629487158</c:v>
                </c:pt>
                <c:pt idx="720">
                  <c:v>0.17689320571935035</c:v>
                </c:pt>
                <c:pt idx="721">
                  <c:v>0.17836075478330088</c:v>
                </c:pt>
                <c:pt idx="722">
                  <c:v>0.17983099829033725</c:v>
                </c:pt>
                <c:pt idx="723">
                  <c:v>0.18130388094273225</c:v>
                </c:pt>
                <c:pt idx="724">
                  <c:v>0.18277934734349649</c:v>
                </c:pt>
                <c:pt idx="725">
                  <c:v>0.18425734199846314</c:v>
                </c:pt>
                <c:pt idx="726">
                  <c:v>0.18573780931837425</c:v>
                </c:pt>
                <c:pt idx="727">
                  <c:v>0.18722069362097205</c:v>
                </c:pt>
                <c:pt idx="728">
                  <c:v>0.18870593913309236</c:v>
                </c:pt>
                <c:pt idx="729">
                  <c:v>0.19019348999276353</c:v>
                </c:pt>
                <c:pt idx="730">
                  <c:v>0.19168329025130681</c:v>
                </c:pt>
                <c:pt idx="731">
                  <c:v>0.19317528387544017</c:v>
                </c:pt>
                <c:pt idx="732">
                  <c:v>0.19466941474938682</c:v>
                </c:pt>
                <c:pt idx="733">
                  <c:v>0.19616562667698517</c:v>
                </c:pt>
                <c:pt idx="734">
                  <c:v>0.19766386338380276</c:v>
                </c:pt>
                <c:pt idx="735">
                  <c:v>0.19916406851925192</c:v>
                </c:pt>
                <c:pt idx="736">
                  <c:v>0.20066618565871053</c:v>
                </c:pt>
                <c:pt idx="737">
                  <c:v>0.20217015830564361</c:v>
                </c:pt>
                <c:pt idx="738">
                  <c:v>0.20367592989372751</c:v>
                </c:pt>
                <c:pt idx="739">
                  <c:v>0.20518344378897879</c:v>
                </c:pt>
                <c:pt idx="740">
                  <c:v>0.20669264329188333</c:v>
                </c:pt>
                <c:pt idx="741">
                  <c:v>0.20820347163952949</c:v>
                </c:pt>
                <c:pt idx="742">
                  <c:v>0.20971587200774194</c:v>
                </c:pt>
                <c:pt idx="743">
                  <c:v>0.21122978751322044</c:v>
                </c:pt>
                <c:pt idx="744">
                  <c:v>0.21274516121567841</c:v>
                </c:pt>
                <c:pt idx="745">
                  <c:v>0.21426193611998401</c:v>
                </c:pt>
                <c:pt idx="746">
                  <c:v>0.21578005517830504</c:v>
                </c:pt>
                <c:pt idx="747">
                  <c:v>0.2172994612922538</c:v>
                </c:pt>
                <c:pt idx="748">
                  <c:v>0.21882009731503499</c:v>
                </c:pt>
                <c:pt idx="749">
                  <c:v>0.22034190605359419</c:v>
                </c:pt>
                <c:pt idx="750">
                  <c:v>0.22186483027077031</c:v>
                </c:pt>
                <c:pt idx="751">
                  <c:v>0.22338881268744751</c:v>
                </c:pt>
                <c:pt idx="752">
                  <c:v>0.2249137959847099</c:v>
                </c:pt>
                <c:pt idx="753">
                  <c:v>0.22643972280599658</c:v>
                </c:pt>
                <c:pt idx="754">
                  <c:v>0.22796653575926012</c:v>
                </c:pt>
                <c:pt idx="755">
                  <c:v>0.22949417741912459</c:v>
                </c:pt>
                <c:pt idx="756">
                  <c:v>0.23102259032904465</c:v>
                </c:pt>
                <c:pt idx="757">
                  <c:v>0.23255171700346794</c:v>
                </c:pt>
                <c:pt idx="758">
                  <c:v>0.23408149992999633</c:v>
                </c:pt>
                <c:pt idx="759">
                  <c:v>0.23561188157154936</c:v>
                </c:pt>
                <c:pt idx="760">
                  <c:v>0.23714280436852753</c:v>
                </c:pt>
                <c:pt idx="761">
                  <c:v>0.23867421074097842</c:v>
                </c:pt>
                <c:pt idx="762">
                  <c:v>0.24020604309076179</c:v>
                </c:pt>
                <c:pt idx="763">
                  <c:v>0.24173824380371509</c:v>
                </c:pt>
                <c:pt idx="764">
                  <c:v>0.24327075525182193</c:v>
                </c:pt>
                <c:pt idx="765">
                  <c:v>0.24480351979537845</c:v>
                </c:pt>
                <c:pt idx="766">
                  <c:v>0.24633647978516185</c:v>
                </c:pt>
                <c:pt idx="767">
                  <c:v>0.24786957756459765</c:v>
                </c:pt>
                <c:pt idx="768">
                  <c:v>0.24940275547192961</c:v>
                </c:pt>
                <c:pt idx="769">
                  <c:v>0.25093595584238776</c:v>
                </c:pt>
                <c:pt idx="770">
                  <c:v>0.25246912101035657</c:v>
                </c:pt>
                <c:pt idx="771">
                  <c:v>0.25400219331154528</c:v>
                </c:pt>
                <c:pt idx="772">
                  <c:v>0.25553511508515564</c:v>
                </c:pt>
                <c:pt idx="773">
                  <c:v>0.25706782867605121</c:v>
                </c:pt>
                <c:pt idx="774">
                  <c:v>0.2586002764369249</c:v>
                </c:pt>
                <c:pt idx="775">
                  <c:v>0.26013240073046845</c:v>
                </c:pt>
                <c:pt idx="776">
                  <c:v>0.26166414393153947</c:v>
                </c:pt>
                <c:pt idx="777">
                  <c:v>0.26319544842932913</c:v>
                </c:pt>
                <c:pt idx="778">
                  <c:v>0.26472625662952809</c:v>
                </c:pt>
                <c:pt idx="779">
                  <c:v>0.26625651095649405</c:v>
                </c:pt>
                <c:pt idx="780">
                  <c:v>0.26778615385541665</c:v>
                </c:pt>
                <c:pt idx="781">
                  <c:v>0.26931512779448141</c:v>
                </c:pt>
                <c:pt idx="782">
                  <c:v>0.270843375267035</c:v>
                </c:pt>
                <c:pt idx="783">
                  <c:v>0.27237083879374713</c:v>
                </c:pt>
                <c:pt idx="784">
                  <c:v>0.27389746092477296</c:v>
                </c:pt>
                <c:pt idx="785">
                  <c:v>0.27542318424191287</c:v>
                </c:pt>
                <c:pt idx="786">
                  <c:v>0.2769479513607736</c:v>
                </c:pt>
                <c:pt idx="787">
                  <c:v>0.27847170493292561</c:v>
                </c:pt>
                <c:pt idx="788">
                  <c:v>0.27999438764805951</c:v>
                </c:pt>
                <c:pt idx="789">
                  <c:v>0.28151594223614279</c:v>
                </c:pt>
                <c:pt idx="790">
                  <c:v>0.28303631146957314</c:v>
                </c:pt>
                <c:pt idx="791">
                  <c:v>0.28455543816533108</c:v>
                </c:pt>
                <c:pt idx="792">
                  <c:v>0.28607326518712989</c:v>
                </c:pt>
                <c:pt idx="793">
                  <c:v>0.287589735447566</c:v>
                </c:pt>
                <c:pt idx="794">
                  <c:v>0.28910479191026522</c:v>
                </c:pt>
                <c:pt idx="795">
                  <c:v>0.29061837759202747</c:v>
                </c:pt>
                <c:pt idx="796">
                  <c:v>0.29213043556497137</c:v>
                </c:pt>
                <c:pt idx="797">
                  <c:v>0.29364090895867428</c:v>
                </c:pt>
                <c:pt idx="798">
                  <c:v>0.29514974096231184</c:v>
                </c:pt>
                <c:pt idx="799">
                  <c:v>0.29665687482679381</c:v>
                </c:pt>
                <c:pt idx="800">
                  <c:v>0.29816225386689982</c:v>
                </c:pt>
                <c:pt idx="801">
                  <c:v>0.29966582146341036</c:v>
                </c:pt>
                <c:pt idx="802">
                  <c:v>0.30116752106523698</c:v>
                </c:pt>
                <c:pt idx="803">
                  <c:v>0.30266729619154809</c:v>
                </c:pt>
                <c:pt idx="804">
                  <c:v>0.30416509043389478</c:v>
                </c:pt>
                <c:pt idx="805">
                  <c:v>0.30566084745833172</c:v>
                </c:pt>
                <c:pt idx="806">
                  <c:v>0.30715451100753521</c:v>
                </c:pt>
                <c:pt idx="807">
                  <c:v>0.30864602490292065</c:v>
                </c:pt>
                <c:pt idx="808">
                  <c:v>0.31013533304675417</c:v>
                </c:pt>
                <c:pt idx="809">
                  <c:v>0.31162237942426346</c:v>
                </c:pt>
                <c:pt idx="810">
                  <c:v>0.31310710810574338</c:v>
                </c:pt>
                <c:pt idx="811">
                  <c:v>0.31458946324866088</c:v>
                </c:pt>
                <c:pt idx="812">
                  <c:v>0.31606938909975479</c:v>
                </c:pt>
                <c:pt idx="813">
                  <c:v>0.31754682999713213</c:v>
                </c:pt>
                <c:pt idx="814">
                  <c:v>0.31902173037236259</c:v>
                </c:pt>
                <c:pt idx="815">
                  <c:v>0.3204940347525681</c:v>
                </c:pt>
                <c:pt idx="816">
                  <c:v>0.32196368776250939</c:v>
                </c:pt>
                <c:pt idx="817">
                  <c:v>0.32343063412666812</c:v>
                </c:pt>
                <c:pt idx="818">
                  <c:v>0.32489481867132675</c:v>
                </c:pt>
                <c:pt idx="819">
                  <c:v>0.32635618632664337</c:v>
                </c:pt>
                <c:pt idx="820">
                  <c:v>0.32781468212872233</c:v>
                </c:pt>
                <c:pt idx="821">
                  <c:v>0.32927025122168246</c:v>
                </c:pt>
                <c:pt idx="822">
                  <c:v>0.33072283885971987</c:v>
                </c:pt>
                <c:pt idx="823">
                  <c:v>0.33217239040916696</c:v>
                </c:pt>
                <c:pt idx="824">
                  <c:v>0.33361885135054681</c:v>
                </c:pt>
                <c:pt idx="825">
                  <c:v>0.33506216728062477</c:v>
                </c:pt>
                <c:pt idx="826">
                  <c:v>0.33650228391445403</c:v>
                </c:pt>
                <c:pt idx="827">
                  <c:v>0.33793914708741685</c:v>
                </c:pt>
                <c:pt idx="828">
                  <c:v>0.33937270275726283</c:v>
                </c:pt>
                <c:pt idx="829">
                  <c:v>0.34080289700614075</c:v>
                </c:pt>
                <c:pt idx="830">
                  <c:v>0.342229676042627</c:v>
                </c:pt>
                <c:pt idx="831">
                  <c:v>0.34365298620374768</c:v>
                </c:pt>
                <c:pt idx="832">
                  <c:v>0.34507277395699854</c:v>
                </c:pt>
                <c:pt idx="833">
                  <c:v>0.34648898590235716</c:v>
                </c:pt>
                <c:pt idx="834">
                  <c:v>0.34790156877429212</c:v>
                </c:pt>
                <c:pt idx="835">
                  <c:v>0.34931046944376537</c:v>
                </c:pt>
                <c:pt idx="836">
                  <c:v>0.35071563492023189</c:v>
                </c:pt>
                <c:pt idx="837">
                  <c:v>0.35211701235363191</c:v>
                </c:pt>
                <c:pt idx="838">
                  <c:v>0.3535145490363783</c:v>
                </c:pt>
                <c:pt idx="839">
                  <c:v>0.35490819240533988</c:v>
                </c:pt>
                <c:pt idx="840">
                  <c:v>0.35629789004381784</c:v>
                </c:pt>
                <c:pt idx="841">
                  <c:v>0.35768358968351754</c:v>
                </c:pt>
                <c:pt idx="842">
                  <c:v>0.35906523920651356</c:v>
                </c:pt>
                <c:pt idx="843">
                  <c:v>0.36044278664721108</c:v>
                </c:pt>
                <c:pt idx="844">
                  <c:v>0.36181618019429973</c:v>
                </c:pt>
                <c:pt idx="845">
                  <c:v>0.36318536819270186</c:v>
                </c:pt>
                <c:pt idx="846">
                  <c:v>0.36455029914551651</c:v>
                </c:pt>
                <c:pt idx="847">
                  <c:v>0.3659109217159553</c:v>
                </c:pt>
                <c:pt idx="848">
                  <c:v>0.36726718472927383</c:v>
                </c:pt>
                <c:pt idx="849">
                  <c:v>0.36861903717469557</c:v>
                </c:pt>
                <c:pt idx="850">
                  <c:v>0.36996642820733167</c:v>
                </c:pt>
                <c:pt idx="851">
                  <c:v>0.37130930715009269</c:v>
                </c:pt>
                <c:pt idx="852">
                  <c:v>0.3726476234955941</c:v>
                </c:pt>
                <c:pt idx="853">
                  <c:v>0.37398132690805685</c:v>
                </c:pt>
                <c:pt idx="854">
                  <c:v>0.37531036722520017</c:v>
                </c:pt>
                <c:pt idx="855">
                  <c:v>0.37663469446012837</c:v>
                </c:pt>
                <c:pt idx="856">
                  <c:v>0.3779542588032101</c:v>
                </c:pt>
                <c:pt idx="857">
                  <c:v>0.37926901062395313</c:v>
                </c:pt>
                <c:pt idx="858">
                  <c:v>0.38057890047287002</c:v>
                </c:pt>
                <c:pt idx="859">
                  <c:v>0.3818838790833386</c:v>
                </c:pt>
                <c:pt idx="860">
                  <c:v>0.38318389737345387</c:v>
                </c:pt>
                <c:pt idx="861">
                  <c:v>0.38447890644787552</c:v>
                </c:pt>
                <c:pt idx="862">
                  <c:v>0.38576885759966606</c:v>
                </c:pt>
                <c:pt idx="863">
                  <c:v>0.38705370231212249</c:v>
                </c:pt>
                <c:pt idx="864">
                  <c:v>0.38833339226060193</c:v>
                </c:pt>
                <c:pt idx="865">
                  <c:v>0.3896078793143386</c:v>
                </c:pt>
                <c:pt idx="866">
                  <c:v>0.39087711553825433</c:v>
                </c:pt>
                <c:pt idx="867">
                  <c:v>0.39214105319476084</c:v>
                </c:pt>
                <c:pt idx="868">
                  <c:v>0.39339964474555622</c:v>
                </c:pt>
                <c:pt idx="869">
                  <c:v>0.39465284285341251</c:v>
                </c:pt>
                <c:pt idx="870">
                  <c:v>0.39590060038395525</c:v>
                </c:pt>
                <c:pt idx="871">
                  <c:v>0.39714287040743762</c:v>
                </c:pt>
                <c:pt idx="872">
                  <c:v>0.39837960620050483</c:v>
                </c:pt>
                <c:pt idx="873">
                  <c:v>0.3996107612479517</c:v>
                </c:pt>
                <c:pt idx="874">
                  <c:v>0.40083628924447134</c:v>
                </c:pt>
                <c:pt idx="875">
                  <c:v>0.402056144096398</c:v>
                </c:pt>
                <c:pt idx="876">
                  <c:v>0.40327027992344011</c:v>
                </c:pt>
                <c:pt idx="877">
                  <c:v>0.40447865106040537</c:v>
                </c:pt>
                <c:pt idx="878">
                  <c:v>0.40568121205891927</c:v>
                </c:pt>
                <c:pt idx="879">
                  <c:v>0.40687791768913395</c:v>
                </c:pt>
                <c:pt idx="880">
                  <c:v>0.40806872294142937</c:v>
                </c:pt>
                <c:pt idx="881">
                  <c:v>0.40925358302810599</c:v>
                </c:pt>
                <c:pt idx="882">
                  <c:v>0.41043245338506962</c:v>
                </c:pt>
                <c:pt idx="883">
                  <c:v>0.41160528967350762</c:v>
                </c:pt>
                <c:pt idx="884">
                  <c:v>0.41277204778155641</c:v>
                </c:pt>
                <c:pt idx="885">
                  <c:v>0.41393268382595971</c:v>
                </c:pt>
                <c:pt idx="886">
                  <c:v>0.41508715415372077</c:v>
                </c:pt>
                <c:pt idx="887">
                  <c:v>0.41623541534374298</c:v>
                </c:pt>
                <c:pt idx="888">
                  <c:v>0.41737742420846291</c:v>
                </c:pt>
                <c:pt idx="889">
                  <c:v>0.4185131377954755</c:v>
                </c:pt>
                <c:pt idx="890">
                  <c:v>0.41964251338914899</c:v>
                </c:pt>
                <c:pt idx="891">
                  <c:v>0.42076550851223171</c:v>
                </c:pt>
                <c:pt idx="892">
                  <c:v>0.42188208092744905</c:v>
                </c:pt>
                <c:pt idx="893">
                  <c:v>0.42299218863909327</c:v>
                </c:pt>
                <c:pt idx="894">
                  <c:v>0.42409578989460217</c:v>
                </c:pt>
                <c:pt idx="895">
                  <c:v>0.42519284318612927</c:v>
                </c:pt>
                <c:pt idx="896">
                  <c:v>0.42628330725210573</c:v>
                </c:pt>
                <c:pt idx="897">
                  <c:v>0.42736714107879176</c:v>
                </c:pt>
                <c:pt idx="898">
                  <c:v>0.42844430390181942</c:v>
                </c:pt>
                <c:pt idx="899">
                  <c:v>0.42951475520772542</c:v>
                </c:pt>
                <c:pt idx="900">
                  <c:v>0.43057845473547518</c:v>
                </c:pt>
                <c:pt idx="901">
                  <c:v>0.43163536247797762</c:v>
                </c:pt>
                <c:pt idx="902">
                  <c:v>0.43268543868358844</c:v>
                </c:pt>
                <c:pt idx="903">
                  <c:v>0.4337286438576069</c:v>
                </c:pt>
                <c:pt idx="904">
                  <c:v>0.4347649387637601</c:v>
                </c:pt>
                <c:pt idx="905">
                  <c:v>0.43579428442567936</c:v>
                </c:pt>
                <c:pt idx="906">
                  <c:v>0.43681664212836552</c:v>
                </c:pt>
                <c:pt idx="907">
                  <c:v>0.4378319734196458</c:v>
                </c:pt>
                <c:pt idx="908">
                  <c:v>0.43884024011161954</c:v>
                </c:pt>
                <c:pt idx="909">
                  <c:v>0.43984140428209484</c:v>
                </c:pt>
                <c:pt idx="910">
                  <c:v>0.44083542827601424</c:v>
                </c:pt>
                <c:pt idx="911">
                  <c:v>0.44182227470687174</c:v>
                </c:pt>
                <c:pt idx="912">
                  <c:v>0.44280190645811868</c:v>
                </c:pt>
                <c:pt idx="913">
                  <c:v>0.4437742866845592</c:v>
                </c:pt>
                <c:pt idx="914">
                  <c:v>0.44473937881373704</c:v>
                </c:pt>
                <c:pt idx="915">
                  <c:v>0.44569714654731024</c:v>
                </c:pt>
                <c:pt idx="916">
                  <c:v>0.44664755386241695</c:v>
                </c:pt>
                <c:pt idx="917">
                  <c:v>0.44759056501302952</c:v>
                </c:pt>
                <c:pt idx="918">
                  <c:v>0.44852614453129991</c:v>
                </c:pt>
                <c:pt idx="919">
                  <c:v>0.44945425722889309</c:v>
                </c:pt>
                <c:pt idx="920">
                  <c:v>0.45037486819831052</c:v>
                </c:pt>
                <c:pt idx="921">
                  <c:v>0.45128794281420326</c:v>
                </c:pt>
                <c:pt idx="922">
                  <c:v>0.45219344673467438</c:v>
                </c:pt>
                <c:pt idx="923">
                  <c:v>0.45309134590257033</c:v>
                </c:pt>
                <c:pt idx="924">
                  <c:v>0.45398160654676167</c:v>
                </c:pt>
                <c:pt idx="925">
                  <c:v>0.45486419518341392</c:v>
                </c:pt>
                <c:pt idx="926">
                  <c:v>0.45573907861724666</c:v>
                </c:pt>
                <c:pt idx="927">
                  <c:v>0.45660622394278139</c:v>
                </c:pt>
                <c:pt idx="928">
                  <c:v>0.45746559854558017</c:v>
                </c:pt>
                <c:pt idx="929">
                  <c:v>0.45831717010347173</c:v>
                </c:pt>
                <c:pt idx="930">
                  <c:v>0.4591609065877672</c:v>
                </c:pt>
                <c:pt idx="931">
                  <c:v>0.45999677626446472</c:v>
                </c:pt>
                <c:pt idx="932">
                  <c:v>0.46082474769544313</c:v>
                </c:pt>
                <c:pt idx="933">
                  <c:v>0.4616447897396444</c:v>
                </c:pt>
                <c:pt idx="934">
                  <c:v>0.46245687155424475</c:v>
                </c:pt>
                <c:pt idx="935">
                  <c:v>0.46326096259581462</c:v>
                </c:pt>
                <c:pt idx="936">
                  <c:v>0.4640570326214678</c:v>
                </c:pt>
                <c:pt idx="937">
                  <c:v>0.46484505168999879</c:v>
                </c:pt>
                <c:pt idx="938">
                  <c:v>0.46562499016300823</c:v>
                </c:pt>
                <c:pt idx="939">
                  <c:v>0.4663968187060189</c:v>
                </c:pt>
                <c:pt idx="940">
                  <c:v>0.46716050828957806</c:v>
                </c:pt>
                <c:pt idx="941">
                  <c:v>0.46791603019034972</c:v>
                </c:pt>
                <c:pt idx="942">
                  <c:v>0.46866335599219444</c:v>
                </c:pt>
                <c:pt idx="943">
                  <c:v>0.46940245758723892</c:v>
                </c:pt>
                <c:pt idx="944">
                  <c:v>0.47013330717693269</c:v>
                </c:pt>
                <c:pt idx="945">
                  <c:v>0.4708558772730933</c:v>
                </c:pt>
                <c:pt idx="946">
                  <c:v>0.47157014069894099</c:v>
                </c:pt>
                <c:pt idx="947">
                  <c:v>0.47227607059012028</c:v>
                </c:pt>
                <c:pt idx="948">
                  <c:v>0.47297364039571066</c:v>
                </c:pt>
                <c:pt idx="949">
                  <c:v>0.47366282387922465</c:v>
                </c:pt>
                <c:pt idx="950">
                  <c:v>0.47434359511959551</c:v>
                </c:pt>
                <c:pt idx="951">
                  <c:v>0.47501592851215146</c:v>
                </c:pt>
                <c:pt idx="952">
                  <c:v>0.47567979876957872</c:v>
                </c:pt>
                <c:pt idx="953">
                  <c:v>0.47633518092287308</c:v>
                </c:pt>
                <c:pt idx="954">
                  <c:v>0.47698205032227847</c:v>
                </c:pt>
                <c:pt idx="955">
                  <c:v>0.4776203826382146</c:v>
                </c:pt>
                <c:pt idx="956">
                  <c:v>0.47825015386219139</c:v>
                </c:pt>
                <c:pt idx="957">
                  <c:v>0.47887134030771261</c:v>
                </c:pt>
                <c:pt idx="958">
                  <c:v>0.47948391861116635</c:v>
                </c:pt>
                <c:pt idx="959">
                  <c:v>0.48008786573270379</c:v>
                </c:pt>
                <c:pt idx="960">
                  <c:v>0.48068315895710589</c:v>
                </c:pt>
                <c:pt idx="961">
                  <c:v>0.48126977589463776</c:v>
                </c:pt>
                <c:pt idx="962">
                  <c:v>0.48184769448189069</c:v>
                </c:pt>
                <c:pt idx="963">
                  <c:v>0.48241689298261181</c:v>
                </c:pt>
                <c:pt idx="964">
                  <c:v>0.48297734998852182</c:v>
                </c:pt>
                <c:pt idx="965">
                  <c:v>0.48352904442012046</c:v>
                </c:pt>
                <c:pt idx="966">
                  <c:v>0.48407195552747873</c:v>
                </c:pt>
                <c:pt idx="967">
                  <c:v>0.48460606289101948</c:v>
                </c:pt>
                <c:pt idx="968">
                  <c:v>0.48513134642228606</c:v>
                </c:pt>
                <c:pt idx="969">
                  <c:v>0.48564778636469697</c:v>
                </c:pt>
                <c:pt idx="970">
                  <c:v>0.48615536329428938</c:v>
                </c:pt>
                <c:pt idx="971">
                  <c:v>0.48665405812044971</c:v>
                </c:pt>
                <c:pt idx="972">
                  <c:v>0.48714385208663169</c:v>
                </c:pt>
                <c:pt idx="973">
                  <c:v>0.4876247267710615</c:v>
                </c:pt>
                <c:pt idx="974">
                  <c:v>0.48809666408743085</c:v>
                </c:pt>
                <c:pt idx="975">
                  <c:v>0.48855964628557741</c:v>
                </c:pt>
                <c:pt idx="976">
                  <c:v>0.48901365595215218</c:v>
                </c:pt>
                <c:pt idx="977">
                  <c:v>0.48945867601127435</c:v>
                </c:pt>
                <c:pt idx="978">
                  <c:v>0.48989468972517369</c:v>
                </c:pt>
                <c:pt idx="979">
                  <c:v>0.49032168069482024</c:v>
                </c:pt>
                <c:pt idx="980">
                  <c:v>0.49073963286054084</c:v>
                </c:pt>
                <c:pt idx="981">
                  <c:v>0.49114853050262308</c:v>
                </c:pt>
                <c:pt idx="982">
                  <c:v>0.49154835824190685</c:v>
                </c:pt>
                <c:pt idx="983">
                  <c:v>0.49193910104036265</c:v>
                </c:pt>
                <c:pt idx="984">
                  <c:v>0.49232074420165706</c:v>
                </c:pt>
                <c:pt idx="985">
                  <c:v>0.49269327337170554</c:v>
                </c:pt>
                <c:pt idx="986">
                  <c:v>0.49305667453921254</c:v>
                </c:pt>
                <c:pt idx="987">
                  <c:v>0.49341093403619807</c:v>
                </c:pt>
                <c:pt idx="988">
                  <c:v>0.49375603853851213</c:v>
                </c:pt>
                <c:pt idx="989">
                  <c:v>0.49409197506633568</c:v>
                </c:pt>
                <c:pt idx="990">
                  <c:v>0.49441873098466876</c:v>
                </c:pt>
                <c:pt idx="991">
                  <c:v>0.49473629400380603</c:v>
                </c:pt>
                <c:pt idx="992">
                  <c:v>0.49504465217979843</c:v>
                </c:pt>
                <c:pt idx="993">
                  <c:v>0.49534379391490313</c:v>
                </c:pt>
                <c:pt idx="994">
                  <c:v>0.49563370795801914</c:v>
                </c:pt>
                <c:pt idx="995">
                  <c:v>0.49591438340511063</c:v>
                </c:pt>
                <c:pt idx="996">
                  <c:v>0.49618580969961734</c:v>
                </c:pt>
                <c:pt idx="997">
                  <c:v>0.49644797663285123</c:v>
                </c:pt>
                <c:pt idx="998">
                  <c:v>0.49670087434438071</c:v>
                </c:pt>
                <c:pt idx="999">
                  <c:v>0.49694449332240126</c:v>
                </c:pt>
                <c:pt idx="1000">
                  <c:v>0.49717882440409344</c:v>
                </c:pt>
                <c:pt idx="1001">
                  <c:v>0.49740385877596743</c:v>
                </c:pt>
                <c:pt idx="1002">
                  <c:v>0.49761958797419431</c:v>
                </c:pt>
                <c:pt idx="1003">
                  <c:v>0.49782600388492476</c:v>
                </c:pt>
                <c:pt idx="1004">
                  <c:v>0.49802309874459394</c:v>
                </c:pt>
                <c:pt idx="1005">
                  <c:v>0.49821086514021368</c:v>
                </c:pt>
                <c:pt idx="1006">
                  <c:v>0.49838929600965098</c:v>
                </c:pt>
                <c:pt idx="1007">
                  <c:v>0.49855838464189417</c:v>
                </c:pt>
                <c:pt idx="1008">
                  <c:v>0.49871812467730481</c:v>
                </c:pt>
                <c:pt idx="1009">
                  <c:v>0.49886851010785704</c:v>
                </c:pt>
                <c:pt idx="1010">
                  <c:v>0.49900953527736358</c:v>
                </c:pt>
                <c:pt idx="1011">
                  <c:v>0.49914119488168862</c:v>
                </c:pt>
                <c:pt idx="1012">
                  <c:v>0.49926348396894715</c:v>
                </c:pt>
                <c:pt idx="1013">
                  <c:v>0.49937639793969091</c:v>
                </c:pt>
                <c:pt idx="1014">
                  <c:v>0.49947993254708206</c:v>
                </c:pt>
                <c:pt idx="1015">
                  <c:v>0.49957408389705238</c:v>
                </c:pt>
                <c:pt idx="1016">
                  <c:v>0.49965884844844988</c:v>
                </c:pt>
                <c:pt idx="1017">
                  <c:v>0.49973422301317205</c:v>
                </c:pt>
                <c:pt idx="1018">
                  <c:v>0.49980020475628562</c:v>
                </c:pt>
                <c:pt idx="1019">
                  <c:v>0.49985679119613347</c:v>
                </c:pt>
                <c:pt idx="1020">
                  <c:v>0.49990398020442756</c:v>
                </c:pt>
                <c:pt idx="1021">
                  <c:v>0.49994177000632933</c:v>
                </c:pt>
                <c:pt idx="1022">
                  <c:v>0.49997015918051629</c:v>
                </c:pt>
                <c:pt idx="1023">
                  <c:v>0.49998914665923555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D0-483B-88C2-40A83488B0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0567712"/>
        <c:axId val="520568040"/>
      </c:lineChart>
      <c:catAx>
        <c:axId val="5205677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0568040"/>
        <c:crosses val="autoZero"/>
        <c:auto val="1"/>
        <c:lblAlgn val="ctr"/>
        <c:lblOffset val="100"/>
        <c:noMultiLvlLbl val="0"/>
      </c:catAx>
      <c:valAx>
        <c:axId val="520568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Voltage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0567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DAC21-480B-4784-8009-9B5466F29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XTPL_Word_template</Template>
  <TotalTime>2886</TotalTime>
  <Pages>16</Pages>
  <Words>1870</Words>
  <Characters>11559</Characters>
  <Application>Microsoft Office Word</Application>
  <DocSecurity>8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Enter Document Title Here - it will be wisible on a front page</vt:lpstr>
    </vt:vector>
  </TitlesOfParts>
  <Company/>
  <LinksUpToDate>false</LinksUpToDate>
  <CharactersWithSpaces>13403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Document Title Here - it will be wisible on a front page</dc:title>
  <dc:subject/>
  <dc:creator>Paweł Ządek</dc:creator>
  <cp:keywords/>
  <dc:description/>
  <cp:lastModifiedBy>Paweł Ządek</cp:lastModifiedBy>
  <cp:revision>9846</cp:revision>
  <cp:lastPrinted>2017-11-14T08:20:00Z</cp:lastPrinted>
  <dcterms:created xsi:type="dcterms:W3CDTF">2017-10-04T06:59:00Z</dcterms:created>
  <dcterms:modified xsi:type="dcterms:W3CDTF">2017-11-20T15:20:00Z</dcterms:modified>
</cp:coreProperties>
</file>